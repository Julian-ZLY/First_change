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9897E" w14:textId="77777777" w:rsidR="0089605F" w:rsidRPr="00E06410" w:rsidRDefault="00E06410">
      <w:pPr>
        <w:pStyle w:val="1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一</w:t>
      </w:r>
      <w:r w:rsidRPr="00E06410">
        <w:rPr>
          <w:rFonts w:ascii="STKaiti" w:eastAsia="STKaiti" w:hAnsi="STKaiti"/>
        </w:rPr>
        <w:t xml:space="preserve">. </w:t>
      </w:r>
      <w:r w:rsidRPr="00E06410">
        <w:rPr>
          <w:rFonts w:ascii="STKaiti" w:eastAsia="STKaiti" w:hAnsi="STKaiti" w:hint="eastAsia"/>
        </w:rPr>
        <w:t>云计算系统管理</w:t>
      </w:r>
    </w:p>
    <w:p w14:paraId="3C8C6A5C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1. </w:t>
      </w:r>
      <w:r w:rsidRPr="00E06410">
        <w:rPr>
          <w:rFonts w:ascii="STKaiti" w:eastAsia="STKaiti" w:hAnsi="STKaiti"/>
        </w:rPr>
        <w:t>典型服务模</w:t>
      </w:r>
      <w:bookmarkStart w:id="0" w:name="_GoBack"/>
      <w:bookmarkEnd w:id="0"/>
      <w:r w:rsidRPr="00E06410">
        <w:rPr>
          <w:rFonts w:ascii="STKaiti" w:eastAsia="STKaiti" w:hAnsi="STKaiti"/>
        </w:rPr>
        <w:t>式</w:t>
      </w:r>
    </w:p>
    <w:p w14:paraId="71D91F1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C/S,Client/Server</w:t>
      </w:r>
      <w:r w:rsidRPr="00E06410">
        <w:rPr>
          <w:rFonts w:ascii="STKaiti" w:eastAsia="STKaiti" w:hAnsi="STKaiti"/>
        </w:rPr>
        <w:t>架构</w:t>
      </w:r>
    </w:p>
    <w:p w14:paraId="318B979E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-– </w:t>
      </w:r>
      <w:r w:rsidRPr="00E06410">
        <w:rPr>
          <w:rFonts w:ascii="STKaiti" w:eastAsia="STKaiti" w:hAnsi="STKaiti"/>
        </w:rPr>
        <w:t>由服务器提供资源或某种功能</w:t>
      </w:r>
    </w:p>
    <w:p w14:paraId="53445A7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-– </w:t>
      </w:r>
      <w:r w:rsidRPr="00E06410">
        <w:rPr>
          <w:rFonts w:ascii="STKaiti" w:eastAsia="STKaiti" w:hAnsi="STKaiti"/>
        </w:rPr>
        <w:t>客户机使用资源或功能</w:t>
      </w:r>
      <w:r w:rsidRPr="00E06410">
        <w:rPr>
          <w:rFonts w:ascii="STKaiti" w:eastAsia="STKaiti" w:hAnsi="STKaiti"/>
        </w:rPr>
        <w:t xml:space="preserve"> </w:t>
      </w:r>
    </w:p>
    <w:p w14:paraId="004E9D49" w14:textId="77777777" w:rsidR="0089605F" w:rsidRPr="00E06410" w:rsidRDefault="0089605F">
      <w:pPr>
        <w:rPr>
          <w:rFonts w:ascii="STKaiti" w:eastAsia="STKaiti" w:hAnsi="STKaiti"/>
        </w:rPr>
      </w:pPr>
    </w:p>
    <w:p w14:paraId="62F4B323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2. TCP/IP</w:t>
      </w:r>
      <w:r w:rsidRPr="00E06410">
        <w:rPr>
          <w:rFonts w:ascii="STKaiti" w:eastAsia="STKaiti" w:hAnsi="STKaiti"/>
        </w:rPr>
        <w:t>协议简介</w:t>
      </w:r>
    </w:p>
    <w:p w14:paraId="608939B4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TCP/IP</w:t>
      </w:r>
      <w:r w:rsidRPr="00E06410">
        <w:rPr>
          <w:rFonts w:ascii="STKaiti" w:eastAsia="STKaiti" w:hAnsi="STKaiti"/>
        </w:rPr>
        <w:t>是最广泛支持的通信协议集合</w:t>
      </w:r>
    </w:p>
    <w:p w14:paraId="0B779D83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– </w:t>
      </w:r>
      <w:r w:rsidRPr="00E06410">
        <w:rPr>
          <w:rFonts w:ascii="STKaiti" w:eastAsia="STKaiti" w:hAnsi="STKaiti"/>
        </w:rPr>
        <w:t>包括大量</w:t>
      </w:r>
      <w:r w:rsidRPr="00E06410">
        <w:rPr>
          <w:rFonts w:ascii="STKaiti" w:eastAsia="STKaiti" w:hAnsi="STKaiti"/>
        </w:rPr>
        <w:t>Internet</w:t>
      </w:r>
      <w:r w:rsidRPr="00E06410">
        <w:rPr>
          <w:rFonts w:ascii="STKaiti" w:eastAsia="STKaiti" w:hAnsi="STKaiti"/>
        </w:rPr>
        <w:t>应用中的标准协议</w:t>
      </w:r>
    </w:p>
    <w:p w14:paraId="06E26C6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– </w:t>
      </w:r>
      <w:r w:rsidRPr="00E06410">
        <w:rPr>
          <w:rFonts w:ascii="STKaiti" w:eastAsia="STKaiti" w:hAnsi="STKaiti"/>
        </w:rPr>
        <w:t>支持跨网络架构、跨操作系统平台的通信</w:t>
      </w:r>
    </w:p>
    <w:p w14:paraId="37648B26" w14:textId="77777777" w:rsidR="0089605F" w:rsidRPr="00E06410" w:rsidRDefault="0089605F">
      <w:pPr>
        <w:rPr>
          <w:rFonts w:ascii="STKaiti" w:eastAsia="STKaiti" w:hAnsi="STKaiti"/>
        </w:rPr>
      </w:pPr>
    </w:p>
    <w:p w14:paraId="273AF657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3. </w:t>
      </w:r>
      <w:r w:rsidRPr="00E06410">
        <w:rPr>
          <w:rFonts w:ascii="STKaiti" w:eastAsia="STKaiti" w:hAnsi="STKaiti"/>
        </w:rPr>
        <w:t xml:space="preserve">主机与主机之间通信的三个要素　　　　　</w:t>
      </w:r>
    </w:p>
    <w:p w14:paraId="1C0930AA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  <w:t>– IP</w:t>
      </w:r>
      <w:r w:rsidRPr="00E06410">
        <w:rPr>
          <w:rFonts w:ascii="STKaiti" w:eastAsia="STKaiti" w:hAnsi="STKaiti"/>
        </w:rPr>
        <w:t>地址</w:t>
      </w:r>
      <w:r w:rsidRPr="00E06410">
        <w:rPr>
          <w:rFonts w:ascii="STKaiti" w:eastAsia="STKaiti" w:hAnsi="STKaiti"/>
        </w:rPr>
        <w:t xml:space="preserve">(IP address): </w:t>
      </w:r>
      <w:r w:rsidRPr="00E06410">
        <w:rPr>
          <w:rFonts w:ascii="STKaiti" w:eastAsia="STKaiti" w:hAnsi="STKaiti" w:hint="eastAsia"/>
        </w:rPr>
        <w:t>唯一标识网络中一个节点地址</w:t>
      </w:r>
    </w:p>
    <w:p w14:paraId="279CA10F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点分十进制</w:t>
      </w:r>
      <w:r w:rsidRPr="00E06410">
        <w:rPr>
          <w:rFonts w:ascii="STKaiti" w:eastAsia="STKaiti" w:hAnsi="STKaiti"/>
        </w:rPr>
        <w:t>, IP</w:t>
      </w:r>
      <w:r w:rsidRPr="00E06410">
        <w:rPr>
          <w:rFonts w:ascii="STKaiti" w:eastAsia="STKaiti" w:hAnsi="STKaiti"/>
        </w:rPr>
        <w:t>地址由网络位与主机位，两部来组成</w:t>
      </w:r>
    </w:p>
    <w:p w14:paraId="3EDB71E0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网络位</w:t>
      </w:r>
      <w:r w:rsidRPr="00E06410">
        <w:rPr>
          <w:rFonts w:ascii="STKaiti" w:eastAsia="STKaiti" w:hAnsi="STKaiti"/>
        </w:rPr>
        <w:t>=</w:t>
      </w:r>
      <w:r w:rsidRPr="00E06410">
        <w:rPr>
          <w:rFonts w:ascii="STKaiti" w:eastAsia="STKaiti" w:hAnsi="STKaiti"/>
        </w:rPr>
        <w:t>座机号码的区号，标识一个网络</w:t>
      </w:r>
    </w:p>
    <w:p w14:paraId="03AC6569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主机位</w:t>
      </w:r>
      <w:r w:rsidRPr="00E06410">
        <w:rPr>
          <w:rFonts w:ascii="STKaiti" w:eastAsia="STKaiti" w:hAnsi="STKaiti"/>
        </w:rPr>
        <w:t>=</w:t>
      </w:r>
      <w:r w:rsidRPr="00E06410">
        <w:rPr>
          <w:rFonts w:ascii="STKaiti" w:eastAsia="STKaiti" w:hAnsi="STKaiti"/>
        </w:rPr>
        <w:t>编号</w:t>
      </w:r>
    </w:p>
    <w:p w14:paraId="07BB281E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</w:r>
    </w:p>
    <w:p w14:paraId="31FEB88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– </w:t>
      </w:r>
      <w:r w:rsidRPr="00E06410">
        <w:rPr>
          <w:rFonts w:ascii="STKaiti" w:eastAsia="STKaiti" w:hAnsi="STKaiti"/>
        </w:rPr>
        <w:t>子网掩码</w:t>
      </w:r>
      <w:r w:rsidRPr="00E06410">
        <w:rPr>
          <w:rFonts w:ascii="STKaiti" w:eastAsia="STKaiti" w:hAnsi="STKaiti"/>
        </w:rPr>
        <w:t xml:space="preserve">(subnet mask): </w:t>
      </w:r>
      <w:r w:rsidRPr="00E06410">
        <w:rPr>
          <w:rFonts w:ascii="STKaiti" w:eastAsia="STKaiti" w:hAnsi="STKaiti"/>
        </w:rPr>
        <w:t>用来区分</w:t>
      </w:r>
      <w:r w:rsidRPr="00E06410">
        <w:rPr>
          <w:rFonts w:ascii="STKaiti" w:eastAsia="STKaiti" w:hAnsi="STKaiti"/>
        </w:rPr>
        <w:t>IP</w:t>
      </w:r>
      <w:r w:rsidRPr="00E06410">
        <w:rPr>
          <w:rFonts w:ascii="STKaiti" w:eastAsia="STKaiti" w:hAnsi="STKaiti"/>
        </w:rPr>
        <w:t>地址的网络位与主机位</w:t>
      </w:r>
    </w:p>
    <w:p w14:paraId="13F8E9C8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利用二进制的１标识网络位</w:t>
      </w:r>
    </w:p>
    <w:p w14:paraId="4F2D6AFB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利用二进制的</w:t>
      </w:r>
      <w:r w:rsidRPr="00E06410">
        <w:rPr>
          <w:rFonts w:ascii="STKaiti" w:eastAsia="STKaiti" w:hAnsi="STKaiti"/>
        </w:rPr>
        <w:t>0</w:t>
      </w:r>
      <w:r w:rsidRPr="00E06410">
        <w:rPr>
          <w:rFonts w:ascii="STKaiti" w:eastAsia="STKaiti" w:hAnsi="STKaiti"/>
        </w:rPr>
        <w:t>标识主机位</w:t>
      </w:r>
    </w:p>
    <w:p w14:paraId="1C6E0A69" w14:textId="77777777" w:rsidR="0089605F" w:rsidRPr="00E06410" w:rsidRDefault="0089605F">
      <w:pPr>
        <w:rPr>
          <w:rFonts w:ascii="STKaiti" w:eastAsia="STKaiti" w:hAnsi="STKaiti"/>
        </w:rPr>
      </w:pPr>
    </w:p>
    <w:p w14:paraId="44920ED9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  <w:t>– IP</w:t>
      </w:r>
      <w:r w:rsidRPr="00E06410">
        <w:rPr>
          <w:rFonts w:ascii="STKaiti" w:eastAsia="STKaiti" w:hAnsi="STKaiti"/>
        </w:rPr>
        <w:t>路由</w:t>
      </w:r>
      <w:r w:rsidRPr="00E06410">
        <w:rPr>
          <w:rFonts w:ascii="STKaiti" w:eastAsia="STKaiti" w:hAnsi="STKaiti"/>
        </w:rPr>
        <w:t>(IP router):</w:t>
      </w:r>
      <w:r w:rsidRPr="00E06410">
        <w:rPr>
          <w:rFonts w:ascii="STKaiti" w:eastAsia="STKaiti" w:hAnsi="STKaiti"/>
        </w:rPr>
        <w:t>涉及路由器</w:t>
      </w:r>
    </w:p>
    <w:p w14:paraId="32507738" w14:textId="77777777" w:rsidR="0089605F" w:rsidRPr="00E06410" w:rsidRDefault="0089605F">
      <w:pPr>
        <w:rPr>
          <w:rFonts w:ascii="STKaiti" w:eastAsia="STKaiti" w:hAnsi="STKaiti"/>
        </w:rPr>
      </w:pPr>
    </w:p>
    <w:p w14:paraId="53FA77C2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4. IP</w:t>
      </w:r>
      <w:r w:rsidRPr="00E06410">
        <w:rPr>
          <w:rFonts w:ascii="STKaiti" w:eastAsia="STKaiti" w:hAnsi="STKaiti"/>
        </w:rPr>
        <w:t>地址的分类</w:t>
      </w:r>
    </w:p>
    <w:p w14:paraId="4AD13434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– A</w:t>
      </w:r>
      <w:r w:rsidRPr="00E06410">
        <w:rPr>
          <w:rFonts w:ascii="STKaiti" w:eastAsia="STKaiti" w:hAnsi="STKaiti"/>
        </w:rPr>
        <w:t>类</w:t>
      </w:r>
      <w:r w:rsidRPr="00E06410">
        <w:rPr>
          <w:rFonts w:ascii="STKaiti" w:eastAsia="STKaiti" w:hAnsi="STKaiti"/>
        </w:rPr>
        <w:t xml:space="preserve">:1 ~ 127        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网</w:t>
      </w:r>
      <w:r w:rsidRPr="00E06410">
        <w:rPr>
          <w:rFonts w:ascii="STKaiti" w:eastAsia="STKaiti" w:hAnsi="STKaiti"/>
        </w:rPr>
        <w:t>+</w:t>
      </w:r>
      <w:r w:rsidRPr="00E06410">
        <w:rPr>
          <w:rFonts w:ascii="STKaiti" w:eastAsia="STKaiti" w:hAnsi="STKaiti"/>
        </w:rPr>
        <w:t>主</w:t>
      </w:r>
      <w:r w:rsidRPr="00E06410">
        <w:rPr>
          <w:rFonts w:ascii="STKaiti" w:eastAsia="STKaiti" w:hAnsi="STKaiti"/>
        </w:rPr>
        <w:t>+</w:t>
      </w:r>
      <w:r w:rsidRPr="00E06410">
        <w:rPr>
          <w:rFonts w:ascii="STKaiti" w:eastAsia="STKaiti" w:hAnsi="STKaiti"/>
        </w:rPr>
        <w:t>主</w:t>
      </w:r>
      <w:r w:rsidRPr="00E06410">
        <w:rPr>
          <w:rFonts w:ascii="STKaiti" w:eastAsia="STKaiti" w:hAnsi="STKaiti"/>
        </w:rPr>
        <w:t>+</w:t>
      </w:r>
      <w:r w:rsidRPr="00E06410">
        <w:rPr>
          <w:rFonts w:ascii="STKaiti" w:eastAsia="STKaiti" w:hAnsi="STKaiti"/>
        </w:rPr>
        <w:t>主</w:t>
      </w:r>
    </w:p>
    <w:p w14:paraId="56CC89D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– B</w:t>
      </w:r>
      <w:r w:rsidRPr="00E06410">
        <w:rPr>
          <w:rFonts w:ascii="STKaiti" w:eastAsia="STKaiti" w:hAnsi="STKaiti"/>
        </w:rPr>
        <w:t>类</w:t>
      </w:r>
      <w:r w:rsidRPr="00E06410">
        <w:rPr>
          <w:rFonts w:ascii="STKaiti" w:eastAsia="STKaiti" w:hAnsi="STKaiti"/>
        </w:rPr>
        <w:t>:128 ~ 191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网</w:t>
      </w:r>
      <w:r w:rsidRPr="00E06410">
        <w:rPr>
          <w:rFonts w:ascii="STKaiti" w:eastAsia="STKaiti" w:hAnsi="STKaiti"/>
        </w:rPr>
        <w:t>+</w:t>
      </w:r>
      <w:r w:rsidRPr="00E06410">
        <w:rPr>
          <w:rFonts w:ascii="STKaiti" w:eastAsia="STKaiti" w:hAnsi="STKaiti"/>
        </w:rPr>
        <w:t>网</w:t>
      </w:r>
      <w:r w:rsidRPr="00E06410">
        <w:rPr>
          <w:rFonts w:ascii="STKaiti" w:eastAsia="STKaiti" w:hAnsi="STKaiti"/>
        </w:rPr>
        <w:t>+</w:t>
      </w:r>
      <w:r w:rsidRPr="00E06410">
        <w:rPr>
          <w:rFonts w:ascii="STKaiti" w:eastAsia="STKaiti" w:hAnsi="STKaiti"/>
        </w:rPr>
        <w:t>主</w:t>
      </w:r>
      <w:r w:rsidRPr="00E06410">
        <w:rPr>
          <w:rFonts w:ascii="STKaiti" w:eastAsia="STKaiti" w:hAnsi="STKaiti"/>
        </w:rPr>
        <w:t>+</w:t>
      </w:r>
      <w:r w:rsidRPr="00E06410">
        <w:rPr>
          <w:rFonts w:ascii="STKaiti" w:eastAsia="STKaiti" w:hAnsi="STKaiti"/>
        </w:rPr>
        <w:t>主</w:t>
      </w:r>
    </w:p>
    <w:p w14:paraId="7FD15DA9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– C</w:t>
      </w:r>
      <w:r w:rsidRPr="00E06410">
        <w:rPr>
          <w:rFonts w:ascii="STKaiti" w:eastAsia="STKaiti" w:hAnsi="STKaiti"/>
        </w:rPr>
        <w:t>类</w:t>
      </w:r>
      <w:r w:rsidRPr="00E06410">
        <w:rPr>
          <w:rFonts w:ascii="STKaiti" w:eastAsia="STKaiti" w:hAnsi="STKaiti"/>
        </w:rPr>
        <w:t xml:space="preserve">:192 ~ 223   </w:t>
      </w:r>
      <w:r w:rsidRPr="00E06410">
        <w:rPr>
          <w:rFonts w:ascii="STKaiti" w:eastAsia="STKaiti" w:hAnsi="STKaiti"/>
        </w:rPr>
        <w:t xml:space="preserve">　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网</w:t>
      </w:r>
      <w:r w:rsidRPr="00E06410">
        <w:rPr>
          <w:rFonts w:ascii="STKaiti" w:eastAsia="STKaiti" w:hAnsi="STKaiti"/>
        </w:rPr>
        <w:t>+</w:t>
      </w:r>
      <w:r w:rsidRPr="00E06410">
        <w:rPr>
          <w:rFonts w:ascii="STKaiti" w:eastAsia="STKaiti" w:hAnsi="STKaiti"/>
        </w:rPr>
        <w:t>网</w:t>
      </w:r>
      <w:r w:rsidRPr="00E06410">
        <w:rPr>
          <w:rFonts w:ascii="STKaiti" w:eastAsia="STKaiti" w:hAnsi="STKaiti"/>
        </w:rPr>
        <w:t>+</w:t>
      </w:r>
      <w:r w:rsidRPr="00E06410">
        <w:rPr>
          <w:rFonts w:ascii="STKaiti" w:eastAsia="STKaiti" w:hAnsi="STKaiti"/>
        </w:rPr>
        <w:t>网</w:t>
      </w:r>
      <w:r w:rsidRPr="00E06410">
        <w:rPr>
          <w:rFonts w:ascii="STKaiti" w:eastAsia="STKaiti" w:hAnsi="STKaiti"/>
        </w:rPr>
        <w:t>+</w:t>
      </w:r>
      <w:r w:rsidRPr="00E06410">
        <w:rPr>
          <w:rFonts w:ascii="STKaiti" w:eastAsia="STKaiti" w:hAnsi="STKaiti"/>
        </w:rPr>
        <w:t>主</w:t>
      </w:r>
    </w:p>
    <w:p w14:paraId="1E032B0F" w14:textId="77777777" w:rsidR="0089605F" w:rsidRPr="00E06410" w:rsidRDefault="0089605F">
      <w:pPr>
        <w:rPr>
          <w:rFonts w:ascii="STKaiti" w:eastAsia="STKaiti" w:hAnsi="STKaiti"/>
        </w:rPr>
      </w:pPr>
    </w:p>
    <w:p w14:paraId="7A97B24A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组播及科研专用</w:t>
      </w:r>
    </w:p>
    <w:p w14:paraId="289FCAE7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– D</w:t>
      </w:r>
      <w:r w:rsidRPr="00E06410">
        <w:rPr>
          <w:rFonts w:ascii="STKaiti" w:eastAsia="STKaiti" w:hAnsi="STKaiti"/>
        </w:rPr>
        <w:t>类</w:t>
      </w:r>
      <w:r w:rsidRPr="00E06410">
        <w:rPr>
          <w:rFonts w:ascii="STKaiti" w:eastAsia="STKaiti" w:hAnsi="STKaiti"/>
        </w:rPr>
        <w:t xml:space="preserve">:224 ~ 239 </w:t>
      </w:r>
      <w:r w:rsidRPr="00E06410">
        <w:rPr>
          <w:rFonts w:ascii="STKaiti" w:eastAsia="STKaiti" w:hAnsi="STKaiti"/>
        </w:rPr>
        <w:t>组播</w:t>
      </w:r>
    </w:p>
    <w:p w14:paraId="1537C9E0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– E</w:t>
      </w:r>
      <w:r w:rsidRPr="00E06410">
        <w:rPr>
          <w:rFonts w:ascii="STKaiti" w:eastAsia="STKaiti" w:hAnsi="STKaiti"/>
        </w:rPr>
        <w:t>类</w:t>
      </w:r>
      <w:r w:rsidRPr="00E06410">
        <w:rPr>
          <w:rFonts w:ascii="STKaiti" w:eastAsia="STKaiti" w:hAnsi="STKaiti"/>
        </w:rPr>
        <w:t xml:space="preserve">:240 ~ 254 </w:t>
      </w:r>
      <w:r w:rsidRPr="00E06410">
        <w:rPr>
          <w:rFonts w:ascii="STKaiti" w:eastAsia="STKaiti" w:hAnsi="STKaiti"/>
        </w:rPr>
        <w:t>科研</w:t>
      </w:r>
    </w:p>
    <w:p w14:paraId="18485491" w14:textId="77777777" w:rsidR="0089605F" w:rsidRPr="00E06410" w:rsidRDefault="0089605F">
      <w:pPr>
        <w:rPr>
          <w:rFonts w:ascii="STKaiti" w:eastAsia="STKaiti" w:hAnsi="STKaiti"/>
        </w:rPr>
      </w:pPr>
    </w:p>
    <w:p w14:paraId="29E10F60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5. </w:t>
      </w:r>
      <w:r w:rsidRPr="00E06410">
        <w:rPr>
          <w:rFonts w:ascii="STKaiti" w:eastAsia="STKaiti" w:hAnsi="STKaiti"/>
        </w:rPr>
        <w:t>网关地址</w:t>
      </w:r>
    </w:p>
    <w:p w14:paraId="3A17A167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一个网络到另一个网络的关口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解决不同网络通信</w:t>
      </w:r>
      <w:r w:rsidRPr="00E06410">
        <w:rPr>
          <w:rFonts w:ascii="STKaiti" w:eastAsia="STKaiti" w:hAnsi="STKaiti"/>
        </w:rPr>
        <w:t>)</w:t>
      </w:r>
    </w:p>
    <w:p w14:paraId="3797C9D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DNS</w:t>
      </w:r>
      <w:r w:rsidRPr="00E06410">
        <w:rPr>
          <w:rFonts w:ascii="STKaiti" w:eastAsia="STKaiti" w:hAnsi="STKaiti"/>
        </w:rPr>
        <w:t>服务器：将网站的域名解析为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对应的</w:t>
      </w:r>
      <w:r w:rsidRPr="00E06410">
        <w:rPr>
          <w:rFonts w:ascii="STKaiti" w:eastAsia="STKaiti" w:hAnsi="STKaiti"/>
        </w:rPr>
        <w:t>IP</w:t>
      </w:r>
      <w:r w:rsidRPr="00E06410">
        <w:rPr>
          <w:rFonts w:ascii="STKaiti" w:eastAsia="STKaiti" w:hAnsi="STKaiti"/>
        </w:rPr>
        <w:t>地址</w:t>
      </w:r>
    </w:p>
    <w:p w14:paraId="55279D71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6BCFCB72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e.g. : </w:t>
      </w:r>
    </w:p>
    <w:p w14:paraId="1DBCB4A0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1) </w:t>
      </w:r>
      <w:r w:rsidRPr="00E06410">
        <w:rPr>
          <w:rFonts w:ascii="STKaiti" w:eastAsia="STKaiti" w:hAnsi="STKaiti" w:hint="eastAsia"/>
        </w:rPr>
        <w:t>192.168.1.1=</w:t>
      </w:r>
      <w:r w:rsidRPr="00E06410">
        <w:rPr>
          <w:rFonts w:ascii="STKaiti" w:eastAsia="STKaiti" w:hAnsi="STKaiti" w:hint="eastAsia"/>
        </w:rPr>
        <w:t>只看</w:t>
      </w:r>
      <w:r w:rsidRPr="00E06410">
        <w:rPr>
          <w:rFonts w:ascii="STKaiti" w:eastAsia="STKaiti" w:hAnsi="STKaiti" w:hint="eastAsia"/>
        </w:rPr>
        <w:t>ip</w:t>
      </w:r>
      <w:r w:rsidRPr="00E06410">
        <w:rPr>
          <w:rFonts w:ascii="STKaiti" w:eastAsia="STKaiti" w:hAnsi="STKaiti" w:hint="eastAsia"/>
        </w:rPr>
        <w:t>地址的第一个数字</w:t>
      </w:r>
      <w:r w:rsidRPr="00E06410">
        <w:rPr>
          <w:rFonts w:ascii="STKaiti" w:eastAsia="STKaiti" w:hAnsi="STKaiti" w:hint="eastAsia"/>
        </w:rPr>
        <w:t>,</w:t>
      </w:r>
      <w:r w:rsidRPr="00E06410">
        <w:rPr>
          <w:rFonts w:ascii="STKaiti" w:eastAsia="STKaiti" w:hAnsi="STKaiti" w:hint="eastAsia"/>
        </w:rPr>
        <w:t>进行判别分类</w:t>
      </w:r>
    </w:p>
    <w:p w14:paraId="6B6A1A4A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607F839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2) 192.168.1.1</w:t>
      </w:r>
      <w:r w:rsidRPr="00E06410">
        <w:rPr>
          <w:rFonts w:ascii="STKaiti" w:eastAsia="STKaiti" w:hAnsi="STKaiti"/>
        </w:rPr>
        <w:t xml:space="preserve">　＝　</w:t>
      </w:r>
      <w:r w:rsidRPr="00E06410">
        <w:rPr>
          <w:rFonts w:ascii="STKaiti" w:eastAsia="STKaiti" w:hAnsi="STKaiti"/>
        </w:rPr>
        <w:t>192.168.1</w:t>
      </w:r>
      <w:r w:rsidRPr="00E06410">
        <w:rPr>
          <w:rFonts w:ascii="STKaiti" w:eastAsia="STKaiti" w:hAnsi="STKaiti"/>
        </w:rPr>
        <w:t>网络，编号为１的主机</w:t>
      </w:r>
    </w:p>
    <w:p w14:paraId="16E90C4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　</w:t>
      </w:r>
      <w:r w:rsidRPr="00E06410">
        <w:rPr>
          <w:rFonts w:ascii="STKaiti" w:eastAsia="STKaiti" w:hAnsi="STKaiti"/>
        </w:rPr>
        <w:t xml:space="preserve"> 192.168.</w:t>
      </w:r>
      <w:r w:rsidRPr="00E06410">
        <w:rPr>
          <w:rFonts w:ascii="STKaiti" w:eastAsia="STKaiti" w:hAnsi="STKaiti"/>
        </w:rPr>
        <w:t>１</w:t>
      </w:r>
      <w:r w:rsidRPr="00E06410">
        <w:rPr>
          <w:rFonts w:ascii="STKaiti" w:eastAsia="STKaiti" w:hAnsi="STKaiti"/>
        </w:rPr>
        <w:t>.2</w:t>
      </w:r>
      <w:r w:rsidRPr="00E06410">
        <w:rPr>
          <w:rFonts w:ascii="STKaiti" w:eastAsia="STKaiti" w:hAnsi="STKaiti"/>
        </w:rPr>
        <w:t xml:space="preserve">　＝　</w:t>
      </w:r>
      <w:r w:rsidRPr="00E06410">
        <w:rPr>
          <w:rFonts w:ascii="STKaiti" w:eastAsia="STKaiti" w:hAnsi="STKaiti"/>
        </w:rPr>
        <w:t>192.168.</w:t>
      </w:r>
      <w:r w:rsidRPr="00E06410">
        <w:rPr>
          <w:rFonts w:ascii="STKaiti" w:eastAsia="STKaiti" w:hAnsi="STKaiti"/>
        </w:rPr>
        <w:t>１网络，编号为２的主机</w:t>
      </w:r>
    </w:p>
    <w:p w14:paraId="0587FAE0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　</w:t>
      </w:r>
      <w:r w:rsidRPr="00E06410">
        <w:rPr>
          <w:rFonts w:ascii="STKaiti" w:eastAsia="STKaiti" w:hAnsi="STKaiti"/>
        </w:rPr>
        <w:t xml:space="preserve"> </w:t>
      </w:r>
      <w:r w:rsidRPr="00E06410">
        <w:rPr>
          <w:rFonts w:ascii="STKaiti" w:eastAsia="STKaiti" w:hAnsi="STKaiti"/>
        </w:rPr>
        <w:t>相同网络通信，网络位相同</w:t>
      </w:r>
    </w:p>
    <w:p w14:paraId="4CB00E02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19164A2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3) 192.168.1.1  255.255.255.0 = 192.168.1.1/24</w:t>
      </w:r>
    </w:p>
    <w:p w14:paraId="0726A0F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 192.168.1.1/24</w:t>
      </w:r>
      <w:r w:rsidRPr="00E06410">
        <w:rPr>
          <w:rFonts w:ascii="STKaiti" w:eastAsia="STKaiti" w:hAnsi="STKaiti"/>
        </w:rPr>
        <w:t xml:space="preserve"> :</w:t>
      </w:r>
      <w:r w:rsidRPr="00E06410">
        <w:rPr>
          <w:rFonts w:ascii="STKaiti" w:eastAsia="STKaiti" w:hAnsi="STKaiti"/>
        </w:rPr>
        <w:t>该</w:t>
      </w:r>
      <w:r w:rsidRPr="00E06410">
        <w:rPr>
          <w:rFonts w:ascii="STKaiti" w:eastAsia="STKaiti" w:hAnsi="STKaiti"/>
        </w:rPr>
        <w:t>IP</w:t>
      </w:r>
      <w:r w:rsidRPr="00E06410">
        <w:rPr>
          <w:rFonts w:ascii="STKaiti" w:eastAsia="STKaiti" w:hAnsi="STKaiti"/>
        </w:rPr>
        <w:t>地址有</w:t>
      </w:r>
      <w:r w:rsidRPr="00E06410">
        <w:rPr>
          <w:rFonts w:ascii="STKaiti" w:eastAsia="STKaiti" w:hAnsi="STKaiti"/>
        </w:rPr>
        <w:t>24</w:t>
      </w:r>
      <w:r w:rsidRPr="00E06410">
        <w:rPr>
          <w:rFonts w:ascii="STKaiti" w:eastAsia="STKaiti" w:hAnsi="STKaiti"/>
        </w:rPr>
        <w:t>个网络位</w:t>
      </w:r>
    </w:p>
    <w:p w14:paraId="6FF905EE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3F65672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4) www.qq.com-------</w:t>
      </w:r>
      <w:r w:rsidRPr="00E06410">
        <w:rPr>
          <w:rFonts w:ascii="STKaiti" w:eastAsia="STKaiti" w:hAnsi="STKaiti"/>
        </w:rPr>
        <w:t>＞腾讯的服务器</w:t>
      </w:r>
    </w:p>
    <w:p w14:paraId="30325DF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 www.baidu.com-------</w:t>
      </w:r>
      <w:r w:rsidRPr="00E06410">
        <w:rPr>
          <w:rFonts w:ascii="STKaiti" w:eastAsia="STKaiti" w:hAnsi="STKaiti"/>
        </w:rPr>
        <w:t>＞百度的服务器</w:t>
      </w:r>
    </w:p>
    <w:p w14:paraId="174AB12F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277C084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5) </w:t>
      </w:r>
      <w:r w:rsidRPr="00E06410">
        <w:rPr>
          <w:rFonts w:ascii="STKaiti" w:eastAsia="STKaiti" w:hAnsi="STKaiti"/>
        </w:rPr>
        <w:tab/>
        <w:t>192.168.0.1   255.255.255.0   192.168.0.0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  <w:t>1</w:t>
      </w:r>
    </w:p>
    <w:p w14:paraId="5C557795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192.168.0.2   255.255.255.0   192.168.0.0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  <w:t>2</w:t>
      </w:r>
    </w:p>
    <w:p w14:paraId="55D98464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14B8D46F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  <w:t>11000000.10101000.00000000.00000001</w:t>
      </w:r>
    </w:p>
    <w:p w14:paraId="11BA7394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  <w:t>11111111.11111111.11111111.00000000</w:t>
      </w:r>
    </w:p>
    <w:p w14:paraId="38F0B2A8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----------------------------------------------------------------------------------</w:t>
      </w:r>
    </w:p>
    <w:p w14:paraId="0502B239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  <w:t xml:space="preserve">11000000.10101000.00000000.00000000 </w:t>
      </w:r>
    </w:p>
    <w:p w14:paraId="537BEA5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  <w:t>192.168.0.0</w:t>
      </w:r>
    </w:p>
    <w:p w14:paraId="53DA80FF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00938B9C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  10.0.0.1 255.0.0.0 = 10.0.0.1/8</w:t>
      </w:r>
    </w:p>
    <w:p w14:paraId="375F9266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  192.168.20.100 255.255.255.0 = 192.168.20.100/24</w:t>
      </w:r>
    </w:p>
    <w:p w14:paraId="68802BC5" w14:textId="77777777" w:rsidR="0089605F" w:rsidRPr="00E06410" w:rsidRDefault="00E06410">
      <w:pPr>
        <w:pStyle w:val="1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二</w:t>
      </w:r>
      <w:r w:rsidRPr="00E06410">
        <w:rPr>
          <w:rFonts w:ascii="STKaiti" w:eastAsia="STKaiti" w:hAnsi="STKaiti"/>
        </w:rPr>
        <w:t>. Linux</w:t>
      </w:r>
      <w:r w:rsidRPr="00E06410">
        <w:rPr>
          <w:rFonts w:ascii="STKaiti" w:eastAsia="STKaiti" w:hAnsi="STKaiti"/>
        </w:rPr>
        <w:t>系统简介</w:t>
      </w:r>
    </w:p>
    <w:p w14:paraId="181C0C45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1. </w:t>
      </w:r>
      <w:r w:rsidRPr="00E06410">
        <w:rPr>
          <w:rFonts w:ascii="STKaiti" w:eastAsia="STKaiti" w:hAnsi="STKaiti"/>
        </w:rPr>
        <w:t>什么是</w:t>
      </w:r>
      <w:r w:rsidRPr="00E06410">
        <w:rPr>
          <w:rFonts w:ascii="STKaiti" w:eastAsia="STKaiti" w:hAnsi="STKaiti"/>
        </w:rPr>
        <w:t>Linux?</w:t>
      </w:r>
    </w:p>
    <w:p w14:paraId="070F7588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Linux</w:t>
      </w:r>
      <w:r w:rsidRPr="00E06410">
        <w:rPr>
          <w:rFonts w:ascii="STKaiti" w:eastAsia="STKaiti" w:hAnsi="STKaiti"/>
        </w:rPr>
        <w:t>是一种操作系统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主要在企业服务器上面</w:t>
      </w:r>
      <w:r w:rsidRPr="00E06410">
        <w:rPr>
          <w:rFonts w:ascii="STKaiti" w:eastAsia="STKaiti" w:hAnsi="STKaiti"/>
        </w:rPr>
        <w:t>.</w:t>
      </w:r>
    </w:p>
    <w:p w14:paraId="771C9A4D" w14:textId="77777777" w:rsidR="0089605F" w:rsidRPr="00E06410" w:rsidRDefault="0089605F">
      <w:pPr>
        <w:rPr>
          <w:rFonts w:ascii="STKaiti" w:eastAsia="STKaiti" w:hAnsi="STKaiti"/>
        </w:rPr>
      </w:pPr>
    </w:p>
    <w:p w14:paraId="1F586925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lastRenderedPageBreak/>
        <w:t>2. Linux</w:t>
      </w:r>
      <w:r w:rsidRPr="00E06410">
        <w:rPr>
          <w:rFonts w:ascii="STKaiti" w:eastAsia="STKaiti" w:hAnsi="STKaiti"/>
        </w:rPr>
        <w:t>系统内核</w:t>
      </w:r>
    </w:p>
    <w:p w14:paraId="1DC67CF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版本号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主版本</w:t>
      </w:r>
      <w:r w:rsidRPr="00E06410">
        <w:rPr>
          <w:rFonts w:ascii="STKaiti" w:eastAsia="STKaiti" w:hAnsi="STKaiti"/>
        </w:rPr>
        <w:t>.</w:t>
      </w:r>
      <w:r w:rsidRPr="00E06410">
        <w:rPr>
          <w:rFonts w:ascii="STKaiti" w:eastAsia="STKaiti" w:hAnsi="STKaiti"/>
        </w:rPr>
        <w:t>次版本</w:t>
      </w:r>
      <w:r w:rsidRPr="00E06410">
        <w:rPr>
          <w:rFonts w:ascii="STKaiti" w:eastAsia="STKaiti" w:hAnsi="STKaiti"/>
        </w:rPr>
        <w:t>.</w:t>
      </w:r>
      <w:r w:rsidRPr="00E06410">
        <w:rPr>
          <w:rFonts w:ascii="STKaiti" w:eastAsia="STKaiti" w:hAnsi="STKaiti"/>
        </w:rPr>
        <w:t>修订号</w:t>
      </w:r>
    </w:p>
    <w:p w14:paraId="62B414D9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3190A6DE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3. RedHad</w:t>
      </w:r>
      <w:r w:rsidRPr="00E06410">
        <w:rPr>
          <w:rFonts w:ascii="STKaiti" w:eastAsia="STKaiti" w:hAnsi="STKaiti"/>
        </w:rPr>
        <w:t>系列版本</w:t>
      </w:r>
    </w:p>
    <w:p w14:paraId="155E6AE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-- Red  Hat  Enterprise  Linux(REHL)  5/6/7</w:t>
      </w:r>
    </w:p>
    <w:p w14:paraId="62386BCC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-- CentOS</w:t>
      </w:r>
    </w:p>
    <w:p w14:paraId="298C545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-- Fedora  Core</w:t>
      </w:r>
      <w:r w:rsidRPr="00E06410">
        <w:rPr>
          <w:rFonts w:ascii="STKaiti" w:eastAsia="STKaiti" w:hAnsi="STKaiti"/>
        </w:rPr>
        <w:t>社区版</w:t>
      </w:r>
      <w:r w:rsidRPr="00E06410">
        <w:rPr>
          <w:rFonts w:ascii="STKaiti" w:eastAsia="STKaiti" w:hAnsi="STKaiti"/>
        </w:rPr>
        <w:t xml:space="preserve"> </w:t>
      </w:r>
    </w:p>
    <w:p w14:paraId="078B6DCA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0AFF8101" w14:textId="77777777" w:rsidR="0089605F" w:rsidRPr="00E06410" w:rsidRDefault="00E06410">
      <w:pPr>
        <w:pStyle w:val="1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三</w:t>
      </w:r>
      <w:r w:rsidRPr="00E06410">
        <w:rPr>
          <w:rFonts w:ascii="STKaiti" w:eastAsia="STKaiti" w:hAnsi="STKaiti"/>
        </w:rPr>
        <w:t xml:space="preserve">. </w:t>
      </w:r>
      <w:r w:rsidRPr="00E06410">
        <w:rPr>
          <w:rFonts w:ascii="STKaiti" w:eastAsia="STKaiti" w:hAnsi="STKaiti"/>
        </w:rPr>
        <w:t>安装</w:t>
      </w:r>
      <w:r w:rsidRPr="00E06410">
        <w:rPr>
          <w:rFonts w:ascii="STKaiti" w:eastAsia="STKaiti" w:hAnsi="STKaiti"/>
        </w:rPr>
        <w:t>Linux</w:t>
      </w:r>
      <w:r w:rsidRPr="00E06410">
        <w:rPr>
          <w:rFonts w:ascii="STKaiti" w:eastAsia="STKaiti" w:hAnsi="STKaiti"/>
        </w:rPr>
        <w:t>系统</w:t>
      </w:r>
    </w:p>
    <w:p w14:paraId="0704B3B2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1. Linux</w:t>
      </w:r>
      <w:r w:rsidRPr="00E06410">
        <w:rPr>
          <w:rFonts w:ascii="STKaiti" w:eastAsia="STKaiti" w:hAnsi="STKaiti"/>
        </w:rPr>
        <w:t>系统特点</w:t>
      </w:r>
    </w:p>
    <w:p w14:paraId="5A6E6D35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-- Linux</w:t>
      </w:r>
      <w:r w:rsidRPr="00E06410">
        <w:rPr>
          <w:rFonts w:ascii="STKaiti" w:eastAsia="STKaiti" w:hAnsi="STKaiti"/>
        </w:rPr>
        <w:t>一切接文件</w:t>
      </w:r>
    </w:p>
    <w:p w14:paraId="59607746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-- Linux</w:t>
      </w:r>
      <w:r w:rsidRPr="00E06410">
        <w:rPr>
          <w:rFonts w:ascii="STKaiti" w:eastAsia="STKaiti" w:hAnsi="STKaiti"/>
        </w:rPr>
        <w:t>严格区分大小写</w:t>
      </w:r>
    </w:p>
    <w:p w14:paraId="64CC9D48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18BABFBB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2. Linux</w:t>
      </w:r>
      <w:r w:rsidRPr="00E06410">
        <w:rPr>
          <w:rFonts w:ascii="STKaiti" w:eastAsia="STKaiti" w:hAnsi="STKaiti"/>
        </w:rPr>
        <w:t>磁盘表示</w:t>
      </w:r>
    </w:p>
    <w:p w14:paraId="4F5A23F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/dev/xdy</w:t>
      </w:r>
    </w:p>
    <w:p w14:paraId="50230CC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/dev </w:t>
      </w:r>
      <w:r w:rsidRPr="00E06410">
        <w:rPr>
          <w:rFonts w:ascii="STKaiti" w:eastAsia="STKaiti" w:hAnsi="STKaiti"/>
        </w:rPr>
        <w:t>表示</w:t>
      </w:r>
      <w:r w:rsidRPr="00E06410">
        <w:rPr>
          <w:rFonts w:ascii="STKaiti" w:eastAsia="STKaiti" w:hAnsi="STKaiti"/>
        </w:rPr>
        <w:t>/dev</w:t>
      </w:r>
      <w:r w:rsidRPr="00E06410">
        <w:rPr>
          <w:rFonts w:ascii="STKaiti" w:eastAsia="STKaiti" w:hAnsi="STKaiti"/>
        </w:rPr>
        <w:t>目录</w:t>
      </w:r>
    </w:p>
    <w:p w14:paraId="6BAD2745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6CC8762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xd</w:t>
      </w:r>
    </w:p>
    <w:p w14:paraId="6168B7C3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hd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  <w:t>ide</w:t>
      </w:r>
      <w:r w:rsidRPr="00E06410">
        <w:rPr>
          <w:rFonts w:ascii="STKaiti" w:eastAsia="STKaiti" w:hAnsi="STKaiti"/>
        </w:rPr>
        <w:t>接口硬盘</w:t>
      </w:r>
    </w:p>
    <w:p w14:paraId="095EA3B6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sd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非</w:t>
      </w:r>
      <w:r w:rsidRPr="00E06410">
        <w:rPr>
          <w:rFonts w:ascii="STKaiti" w:eastAsia="STKaiti" w:hAnsi="STKaiti"/>
        </w:rPr>
        <w:t>ide</w:t>
      </w:r>
      <w:r w:rsidRPr="00E06410">
        <w:rPr>
          <w:rFonts w:ascii="STKaiti" w:eastAsia="STKaiti" w:hAnsi="STKaiti"/>
        </w:rPr>
        <w:t>接口硬盘</w:t>
      </w:r>
      <w:r w:rsidRPr="00E06410">
        <w:rPr>
          <w:rFonts w:ascii="STKaiti" w:eastAsia="STKaiti" w:hAnsi="STKaiti"/>
        </w:rPr>
        <w:t>(SATA,SCSI)</w:t>
      </w:r>
    </w:p>
    <w:p w14:paraId="0EBB37DD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vd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虚拟机磁盘</w:t>
      </w:r>
    </w:p>
    <w:p w14:paraId="3F5ADC59" w14:textId="77777777" w:rsidR="0089605F" w:rsidRPr="00E06410" w:rsidRDefault="0089605F">
      <w:pPr>
        <w:rPr>
          <w:rFonts w:ascii="STKaiti" w:eastAsia="STKaiti" w:hAnsi="STKaiti"/>
        </w:rPr>
      </w:pPr>
    </w:p>
    <w:p w14:paraId="1BC40B9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y</w:t>
      </w:r>
    </w:p>
    <w:p w14:paraId="4AFE523D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a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第一块硬盘</w:t>
      </w:r>
    </w:p>
    <w:p w14:paraId="19A5BD96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b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第二块硬盘</w:t>
      </w:r>
    </w:p>
    <w:p w14:paraId="0666EBA7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c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第三块硬盘</w:t>
      </w:r>
    </w:p>
    <w:p w14:paraId="356B1613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...</w:t>
      </w:r>
    </w:p>
    <w:p w14:paraId="683A976A" w14:textId="77777777" w:rsidR="0089605F" w:rsidRPr="00E06410" w:rsidRDefault="0089605F">
      <w:pPr>
        <w:rPr>
          <w:rFonts w:ascii="STKaiti" w:eastAsia="STKaiti" w:hAnsi="STKaiti"/>
        </w:rPr>
      </w:pPr>
    </w:p>
    <w:p w14:paraId="2ACFA669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lastRenderedPageBreak/>
        <w:t>3. Linux</w:t>
      </w:r>
      <w:r w:rsidRPr="00E06410">
        <w:rPr>
          <w:rFonts w:ascii="STKaiti" w:eastAsia="STKaiti" w:hAnsi="STKaiti"/>
        </w:rPr>
        <w:t>管理员</w:t>
      </w:r>
    </w:p>
    <w:p w14:paraId="7B2FC90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root</w:t>
      </w:r>
    </w:p>
    <w:p w14:paraId="733F3AC6" w14:textId="77777777" w:rsidR="0089605F" w:rsidRPr="00E06410" w:rsidRDefault="0089605F">
      <w:pPr>
        <w:rPr>
          <w:rFonts w:ascii="STKaiti" w:eastAsia="STKaiti" w:hAnsi="STKaiti"/>
        </w:rPr>
      </w:pPr>
    </w:p>
    <w:p w14:paraId="5BBEB13E" w14:textId="77777777" w:rsidR="0089605F" w:rsidRPr="00E06410" w:rsidRDefault="0089605F">
      <w:pPr>
        <w:rPr>
          <w:rFonts w:ascii="STKaiti" w:eastAsia="STKaiti" w:hAnsi="STKaiti"/>
        </w:rPr>
      </w:pPr>
    </w:p>
    <w:p w14:paraId="3DA28658" w14:textId="77777777" w:rsidR="0089605F" w:rsidRPr="00E06410" w:rsidRDefault="00E06410">
      <w:pPr>
        <w:pStyle w:val="1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四</w:t>
      </w:r>
      <w:r w:rsidRPr="00E06410">
        <w:rPr>
          <w:rFonts w:ascii="STKaiti" w:eastAsia="STKaiti" w:hAnsi="STKaiti"/>
        </w:rPr>
        <w:t xml:space="preserve">. </w:t>
      </w:r>
      <w:r w:rsidRPr="00E06410">
        <w:rPr>
          <w:rFonts w:ascii="STKaiti" w:eastAsia="STKaiti" w:hAnsi="STKaiti"/>
        </w:rPr>
        <w:t>命令行基础</w:t>
      </w:r>
    </w:p>
    <w:p w14:paraId="1F08AA40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1. Linux</w:t>
      </w:r>
      <w:r w:rsidRPr="00E06410">
        <w:rPr>
          <w:rFonts w:ascii="STKaiti" w:eastAsia="STKaiti" w:hAnsi="STKaiti"/>
        </w:rPr>
        <w:t>虚拟控制台</w:t>
      </w:r>
    </w:p>
    <w:p w14:paraId="2A780948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1) </w:t>
      </w:r>
      <w:r w:rsidRPr="00E06410">
        <w:rPr>
          <w:rFonts w:ascii="STKaiti" w:eastAsia="STKaiti" w:hAnsi="STKaiti"/>
        </w:rPr>
        <w:t>类型</w:t>
      </w:r>
    </w:p>
    <w:p w14:paraId="5A08D331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tty1 ~ tty6</w:t>
      </w:r>
    </w:p>
    <w:p w14:paraId="1F9AD5F2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tty1 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图形界面</w:t>
      </w:r>
    </w:p>
    <w:p w14:paraId="120E61E9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tty2 ~ tty6 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字符界面</w:t>
      </w:r>
    </w:p>
    <w:p w14:paraId="4CCED593" w14:textId="77777777" w:rsidR="0089605F" w:rsidRPr="00E06410" w:rsidRDefault="0089605F">
      <w:pPr>
        <w:rPr>
          <w:rFonts w:ascii="STKaiti" w:eastAsia="STKaiti" w:hAnsi="STKaiti"/>
        </w:rPr>
      </w:pPr>
    </w:p>
    <w:p w14:paraId="35E44F8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2) </w:t>
      </w:r>
      <w:r w:rsidRPr="00E06410">
        <w:rPr>
          <w:rFonts w:ascii="STKaiti" w:eastAsia="STKaiti" w:hAnsi="STKaiti"/>
        </w:rPr>
        <w:t>切换</w:t>
      </w:r>
    </w:p>
    <w:p w14:paraId="12CADF4F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图形切换到字符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  <w:t xml:space="preserve">Ctrl  +  Alt  +  (F2 ~ F6) </w:t>
      </w:r>
    </w:p>
    <w:p w14:paraId="0BE58C34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字符之间切换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  <w:t>Alt  +</w:t>
      </w:r>
      <w:r w:rsidRPr="00E06410">
        <w:rPr>
          <w:rFonts w:ascii="STKaiti" w:eastAsia="STKaiti" w:hAnsi="STKaiti"/>
        </w:rPr>
        <w:t xml:space="preserve">　</w:t>
      </w:r>
      <w:r w:rsidRPr="00E06410">
        <w:rPr>
          <w:rFonts w:ascii="STKaiti" w:eastAsia="STKaiti" w:hAnsi="STKaiti"/>
        </w:rPr>
        <w:t xml:space="preserve">(F2 ~ F6) </w:t>
      </w:r>
    </w:p>
    <w:p w14:paraId="00406AB4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字符切换到图形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  <w:t xml:space="preserve">Alt  +  F1 </w:t>
      </w:r>
    </w:p>
    <w:p w14:paraId="424A3DA1" w14:textId="77777777" w:rsidR="0089605F" w:rsidRPr="00E06410" w:rsidRDefault="0089605F">
      <w:pPr>
        <w:ind w:left="420" w:firstLine="420"/>
        <w:rPr>
          <w:rFonts w:ascii="STKaiti" w:eastAsia="STKaiti" w:hAnsi="STKaiti"/>
        </w:rPr>
      </w:pPr>
    </w:p>
    <w:p w14:paraId="352B12D8" w14:textId="77777777" w:rsidR="0089605F" w:rsidRPr="00E06410" w:rsidRDefault="0089605F">
      <w:pPr>
        <w:rPr>
          <w:rFonts w:ascii="STKaiti" w:eastAsia="STKaiti" w:hAnsi="STKaiti"/>
        </w:rPr>
      </w:pPr>
    </w:p>
    <w:p w14:paraId="507ECA06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2. </w:t>
      </w:r>
      <w:r w:rsidRPr="00E06410">
        <w:rPr>
          <w:rFonts w:ascii="STKaiti" w:eastAsia="STKaiti" w:hAnsi="STKaiti"/>
        </w:rPr>
        <w:t>Linux</w:t>
      </w:r>
      <w:r w:rsidRPr="00E06410">
        <w:rPr>
          <w:rFonts w:ascii="STKaiti" w:eastAsia="STKaiti" w:hAnsi="STKaiti"/>
        </w:rPr>
        <w:t>命令行提示符</w:t>
      </w:r>
    </w:p>
    <w:p w14:paraId="2B19350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[</w:t>
      </w:r>
      <w:r w:rsidRPr="00E06410">
        <w:rPr>
          <w:rFonts w:ascii="STKaiti" w:eastAsia="STKaiti" w:hAnsi="STKaiti"/>
        </w:rPr>
        <w:t>登录用户名</w:t>
      </w:r>
      <w:r w:rsidRPr="00E06410">
        <w:rPr>
          <w:rFonts w:ascii="STKaiti" w:eastAsia="STKaiti" w:hAnsi="STKaiti"/>
        </w:rPr>
        <w:t>@</w:t>
      </w:r>
      <w:r w:rsidRPr="00E06410">
        <w:rPr>
          <w:rFonts w:ascii="STKaiti" w:eastAsia="STKaiti" w:hAnsi="STKaiti"/>
        </w:rPr>
        <w:t>主机名</w:t>
      </w:r>
      <w:r w:rsidRPr="00E06410">
        <w:rPr>
          <w:rFonts w:ascii="STKaiti" w:eastAsia="STKaiti" w:hAnsi="STKaiti"/>
        </w:rPr>
        <w:t xml:space="preserve">  </w:t>
      </w:r>
      <w:r w:rsidRPr="00E06410">
        <w:rPr>
          <w:rFonts w:ascii="STKaiti" w:eastAsia="STKaiti" w:hAnsi="STKaiti"/>
        </w:rPr>
        <w:t>工作目录</w:t>
      </w:r>
      <w:r w:rsidRPr="00E06410">
        <w:rPr>
          <w:rFonts w:ascii="STKaiti" w:eastAsia="STKaiti" w:hAnsi="STKaiti"/>
        </w:rPr>
        <w:t xml:space="preserve">] </w:t>
      </w:r>
      <w:r w:rsidRPr="00E06410">
        <w:rPr>
          <w:rFonts w:ascii="STKaiti" w:eastAsia="STKaiti" w:hAnsi="STKaiti"/>
        </w:rPr>
        <w:t>身份标识</w:t>
      </w:r>
      <w:r w:rsidRPr="00E06410">
        <w:rPr>
          <w:rFonts w:ascii="STKaiti" w:eastAsia="STKaiti" w:hAnsi="STKaiti"/>
        </w:rPr>
        <w:t xml:space="preserve"> </w:t>
      </w:r>
    </w:p>
    <w:p w14:paraId="01150AA5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# </w:t>
      </w:r>
      <w:r w:rsidRPr="00E06410">
        <w:rPr>
          <w:rFonts w:ascii="STKaiti" w:eastAsia="STKaiti" w:hAnsi="STKaiti"/>
        </w:rPr>
        <w:t>代表管理员</w:t>
      </w:r>
    </w:p>
    <w:p w14:paraId="1F460408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$ </w:t>
      </w:r>
      <w:r w:rsidRPr="00E06410">
        <w:rPr>
          <w:rFonts w:ascii="STKaiti" w:eastAsia="STKaiti" w:hAnsi="STKaiti"/>
        </w:rPr>
        <w:t>代表普通用户</w:t>
      </w:r>
    </w:p>
    <w:p w14:paraId="5C156133" w14:textId="77777777" w:rsidR="0089605F" w:rsidRPr="00E06410" w:rsidRDefault="0089605F">
      <w:pPr>
        <w:rPr>
          <w:rFonts w:ascii="STKaiti" w:eastAsia="STKaiti" w:hAnsi="STKaiti"/>
        </w:rPr>
      </w:pPr>
    </w:p>
    <w:p w14:paraId="3B3ED302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3. </w:t>
      </w:r>
      <w:r w:rsidRPr="00E06410">
        <w:rPr>
          <w:rFonts w:ascii="STKaiti" w:eastAsia="STKaiti" w:hAnsi="STKaiti"/>
        </w:rPr>
        <w:t>什么是命令</w:t>
      </w:r>
      <w:r w:rsidRPr="00E06410">
        <w:rPr>
          <w:rFonts w:ascii="STKaiti" w:eastAsia="STKaiti" w:hAnsi="STKaiti"/>
        </w:rPr>
        <w:t>?</w:t>
      </w:r>
    </w:p>
    <w:p w14:paraId="7431BE0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1) Linux</w:t>
      </w:r>
      <w:r w:rsidRPr="00E06410">
        <w:rPr>
          <w:rFonts w:ascii="STKaiti" w:eastAsia="STKaiti" w:hAnsi="STKaiti"/>
        </w:rPr>
        <w:t>命令</w:t>
      </w:r>
    </w:p>
    <w:p w14:paraId="3355001F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– </w:t>
      </w:r>
      <w:r w:rsidRPr="00E06410">
        <w:rPr>
          <w:rFonts w:ascii="STKaiti" w:eastAsia="STKaiti" w:hAnsi="STKaiti"/>
        </w:rPr>
        <w:t>用来实现某一类功能的指令或程序执行大多数命令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都要找到相应的程序</w:t>
      </w:r>
    </w:p>
    <w:p w14:paraId="5EF2616D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– </w:t>
      </w:r>
      <w:r w:rsidRPr="00E06410">
        <w:rPr>
          <w:rFonts w:ascii="STKaiti" w:eastAsia="STKaiti" w:hAnsi="STKaiti"/>
        </w:rPr>
        <w:t>命令的执行依赖于解释器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默认解释器</w:t>
      </w:r>
      <w:r w:rsidRPr="00E06410">
        <w:rPr>
          <w:rFonts w:ascii="STKaiti" w:eastAsia="STKaiti" w:hAnsi="STKaiti"/>
        </w:rPr>
        <w:t>:/bin/bash)</w:t>
      </w:r>
    </w:p>
    <w:p w14:paraId="13908D55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        </w:t>
      </w:r>
      <w:r w:rsidRPr="00E06410">
        <w:rPr>
          <w:rFonts w:ascii="STKaiti" w:eastAsia="STKaiti" w:hAnsi="STKaiti"/>
        </w:rPr>
        <w:t>用户</w:t>
      </w:r>
      <w:r w:rsidRPr="00E06410">
        <w:rPr>
          <w:rFonts w:ascii="STKaiti" w:eastAsia="STKaiti" w:hAnsi="STKaiti"/>
        </w:rPr>
        <w:t>-------&gt;</w:t>
      </w:r>
      <w:r w:rsidRPr="00E06410">
        <w:rPr>
          <w:rFonts w:ascii="STKaiti" w:eastAsia="STKaiti" w:hAnsi="STKaiti"/>
        </w:rPr>
        <w:t>解释器</w:t>
      </w:r>
      <w:r w:rsidRPr="00E06410">
        <w:rPr>
          <w:rFonts w:ascii="STKaiti" w:eastAsia="STKaiti" w:hAnsi="STKaiti"/>
        </w:rPr>
        <w:t>-------&gt;</w:t>
      </w:r>
      <w:r w:rsidRPr="00E06410">
        <w:rPr>
          <w:rFonts w:ascii="STKaiti" w:eastAsia="STKaiti" w:hAnsi="STKaiti"/>
        </w:rPr>
        <w:t>内核</w:t>
      </w:r>
      <w:r w:rsidRPr="00E06410">
        <w:rPr>
          <w:rFonts w:ascii="STKaiti" w:eastAsia="STKaiti" w:hAnsi="STKaiti"/>
        </w:rPr>
        <w:t>-------&gt;</w:t>
      </w:r>
      <w:r w:rsidRPr="00E06410">
        <w:rPr>
          <w:rFonts w:ascii="STKaiti" w:eastAsia="STKaiti" w:hAnsi="STKaiti"/>
        </w:rPr>
        <w:t>硬件</w:t>
      </w:r>
    </w:p>
    <w:p w14:paraId="2B8ABD96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0497F6D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2) Linux</w:t>
      </w:r>
      <w:r w:rsidRPr="00E06410">
        <w:rPr>
          <w:rFonts w:ascii="STKaiti" w:eastAsia="STKaiti" w:hAnsi="STKaiti"/>
        </w:rPr>
        <w:t>命令的分类</w:t>
      </w:r>
    </w:p>
    <w:p w14:paraId="54E462CD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内部命令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属于解释器的一部分</w:t>
      </w:r>
    </w:p>
    <w:p w14:paraId="58AF3920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外部命令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解释器之外的其他程序</w:t>
      </w:r>
    </w:p>
    <w:p w14:paraId="552F549E" w14:textId="77777777" w:rsidR="0089605F" w:rsidRPr="00E06410" w:rsidRDefault="0089605F">
      <w:pPr>
        <w:rPr>
          <w:rFonts w:ascii="STKaiti" w:eastAsia="STKaiti" w:hAnsi="STKaiti"/>
        </w:rPr>
      </w:pPr>
    </w:p>
    <w:p w14:paraId="13CE22FE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lastRenderedPageBreak/>
        <w:t xml:space="preserve">4. </w:t>
      </w:r>
      <w:r w:rsidRPr="00E06410">
        <w:rPr>
          <w:rFonts w:ascii="STKaiti" w:eastAsia="STKaiti" w:hAnsi="STKaiti"/>
        </w:rPr>
        <w:t>命令行的一般格式</w:t>
      </w:r>
    </w:p>
    <w:p w14:paraId="66212BD5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1) </w:t>
      </w:r>
      <w:r w:rsidRPr="00E06410">
        <w:rPr>
          <w:rFonts w:ascii="STKaiti" w:eastAsia="STKaiti" w:hAnsi="STKaiti"/>
        </w:rPr>
        <w:t>基本用法</w:t>
      </w:r>
    </w:p>
    <w:p w14:paraId="219B881C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命令字</w:t>
      </w:r>
      <w:r w:rsidRPr="00E06410">
        <w:rPr>
          <w:rFonts w:ascii="STKaiti" w:eastAsia="STKaiti" w:hAnsi="STKaiti"/>
          <w:color w:val="FF0000"/>
        </w:rPr>
        <w:t xml:space="preserve"> </w:t>
      </w:r>
      <w:r w:rsidRPr="00E06410">
        <w:rPr>
          <w:rFonts w:ascii="STKaiti" w:eastAsia="STKaiti" w:hAnsi="STKaiti"/>
          <w:color w:val="FF0000"/>
        </w:rPr>
        <w:t xml:space="preserve">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>]...  [</w:t>
      </w:r>
      <w:r w:rsidRPr="00E06410">
        <w:rPr>
          <w:rFonts w:ascii="STKaiti" w:eastAsia="STKaiti" w:hAnsi="STKaiti"/>
          <w:color w:val="FF0000"/>
        </w:rPr>
        <w:t>参数</w:t>
      </w:r>
      <w:r w:rsidRPr="00E06410">
        <w:rPr>
          <w:rFonts w:ascii="STKaiti" w:eastAsia="STKaiti" w:hAnsi="STKaiti"/>
          <w:color w:val="FF0000"/>
        </w:rPr>
        <w:t>1]  [</w:t>
      </w:r>
      <w:r w:rsidRPr="00E06410">
        <w:rPr>
          <w:rFonts w:ascii="STKaiti" w:eastAsia="STKaiti" w:hAnsi="STKaiti"/>
          <w:color w:val="FF0000"/>
        </w:rPr>
        <w:t>参数</w:t>
      </w:r>
      <w:r w:rsidRPr="00E06410">
        <w:rPr>
          <w:rFonts w:ascii="STKaiti" w:eastAsia="STKaiti" w:hAnsi="STKaiti"/>
          <w:color w:val="FF0000"/>
        </w:rPr>
        <w:t>2]...</w:t>
      </w:r>
    </w:p>
    <w:p w14:paraId="66C16C1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2) Tab</w:t>
      </w:r>
      <w:r w:rsidRPr="00E06410">
        <w:rPr>
          <w:rFonts w:ascii="STKaiti" w:eastAsia="STKaiti" w:hAnsi="STKaiti"/>
        </w:rPr>
        <w:t>键自动补全</w:t>
      </w:r>
    </w:p>
    <w:p w14:paraId="255BB679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可补齐命令字、选项、参数、文件路径、软件名、服务名</w:t>
      </w:r>
    </w:p>
    <w:p w14:paraId="4A7401D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3) </w:t>
      </w:r>
      <w:r w:rsidRPr="00E06410">
        <w:rPr>
          <w:rFonts w:ascii="STKaiti" w:eastAsia="STKaiti" w:hAnsi="STKaiti"/>
        </w:rPr>
        <w:t>快捷键</w:t>
      </w:r>
    </w:p>
    <w:p w14:paraId="5F76A22A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Ctrl + l:</w:t>
      </w:r>
      <w:r w:rsidRPr="00E06410">
        <w:rPr>
          <w:rFonts w:ascii="STKaiti" w:eastAsia="STKaiti" w:hAnsi="STKaiti"/>
        </w:rPr>
        <w:t>清空整个屏幕</w:t>
      </w:r>
      <w:r w:rsidRPr="00E06410">
        <w:rPr>
          <w:rFonts w:ascii="STKaiti" w:eastAsia="STKaiti" w:hAnsi="STKaiti"/>
        </w:rPr>
        <w:t xml:space="preserve">                                    </w:t>
      </w:r>
    </w:p>
    <w:p w14:paraId="65380D08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Ctrl + c:</w:t>
      </w:r>
      <w:r w:rsidRPr="00E06410">
        <w:rPr>
          <w:rFonts w:ascii="STKaiti" w:eastAsia="STKaiti" w:hAnsi="STKaiti"/>
        </w:rPr>
        <w:t>废弃当前编辑的命令行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结束正在运行的命令</w:t>
      </w:r>
      <w:r w:rsidRPr="00E06410">
        <w:rPr>
          <w:rFonts w:ascii="STKaiti" w:eastAsia="STKaiti" w:hAnsi="STKaiti"/>
        </w:rPr>
        <w:t>)</w:t>
      </w:r>
    </w:p>
    <w:p w14:paraId="3258DBB3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Esc + . </w:t>
      </w:r>
      <w:r w:rsidRPr="00E06410">
        <w:rPr>
          <w:rFonts w:ascii="STKaiti" w:eastAsia="STKaiti" w:hAnsi="STKaiti"/>
        </w:rPr>
        <w:t>或</w:t>
      </w:r>
      <w:r w:rsidRPr="00E06410">
        <w:rPr>
          <w:rFonts w:ascii="STKaiti" w:eastAsia="STKaiti" w:hAnsi="STKaiti"/>
        </w:rPr>
        <w:t xml:space="preserve"> Alt + .:</w:t>
      </w:r>
      <w:r w:rsidRPr="00E06410">
        <w:rPr>
          <w:rFonts w:ascii="STKaiti" w:eastAsia="STKaiti" w:hAnsi="STKaiti"/>
        </w:rPr>
        <w:t>粘贴上一个命令的参数</w:t>
      </w:r>
    </w:p>
    <w:p w14:paraId="15F13C2B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Ctrl + u:</w:t>
      </w:r>
      <w:r w:rsidRPr="00E06410">
        <w:rPr>
          <w:rFonts w:ascii="STKaiti" w:eastAsia="STKaiti" w:hAnsi="STKaiti"/>
        </w:rPr>
        <w:t>清空至行首</w:t>
      </w:r>
    </w:p>
    <w:p w14:paraId="629E04CD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Ctrl + w:</w:t>
      </w:r>
      <w:r w:rsidRPr="00E06410">
        <w:rPr>
          <w:rFonts w:ascii="STKaiti" w:eastAsia="STKaiti" w:hAnsi="STKaiti"/>
        </w:rPr>
        <w:t>往回删除一个单词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以空格界定</w:t>
      </w:r>
      <w:r w:rsidRPr="00E06410">
        <w:rPr>
          <w:rFonts w:ascii="STKaiti" w:eastAsia="STKaiti" w:hAnsi="STKaiti"/>
        </w:rPr>
        <w:t>)</w:t>
      </w:r>
    </w:p>
    <w:p w14:paraId="632B1BBD" w14:textId="77777777" w:rsidR="0089605F" w:rsidRPr="00E06410" w:rsidRDefault="0089605F">
      <w:pPr>
        <w:ind w:left="420" w:firstLine="420"/>
        <w:rPr>
          <w:rFonts w:ascii="STKaiti" w:eastAsia="STKaiti" w:hAnsi="STKaiti"/>
        </w:rPr>
      </w:pPr>
    </w:p>
    <w:p w14:paraId="07D417C0" w14:textId="77777777" w:rsidR="0089605F" w:rsidRPr="00E06410" w:rsidRDefault="00E06410">
      <w:pPr>
        <w:pStyle w:val="1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五</w:t>
      </w:r>
      <w:r w:rsidRPr="00E06410">
        <w:rPr>
          <w:rFonts w:ascii="STKaiti" w:eastAsia="STKaiti" w:hAnsi="STKaiti"/>
        </w:rPr>
        <w:t xml:space="preserve">. mount </w:t>
      </w:r>
      <w:r w:rsidRPr="00E06410">
        <w:rPr>
          <w:rFonts w:ascii="STKaiti" w:eastAsia="STKaiti" w:hAnsi="STKaiti"/>
        </w:rPr>
        <w:t>挂在操作</w:t>
      </w:r>
    </w:p>
    <w:p w14:paraId="6E9FDE6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让目录成为设备的访问点</w:t>
      </w:r>
    </w:p>
    <w:p w14:paraId="06247528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3FAF41B1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1. </w:t>
      </w:r>
      <w:r w:rsidRPr="00E06410">
        <w:rPr>
          <w:rFonts w:ascii="STKaiti" w:eastAsia="STKaiti" w:hAnsi="STKaiti"/>
        </w:rPr>
        <w:t>说明</w:t>
      </w:r>
      <w:r w:rsidRPr="00E06410">
        <w:rPr>
          <w:rFonts w:ascii="STKaiti" w:eastAsia="STKaiti" w:hAnsi="STKaiti"/>
        </w:rPr>
        <w:t>:</w:t>
      </w:r>
    </w:p>
    <w:p w14:paraId="41780C0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安装软件包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前提需要基本软件安装包</w:t>
      </w:r>
    </w:p>
    <w:p w14:paraId="35732604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从光盘中获得软件包</w:t>
      </w:r>
    </w:p>
    <w:p w14:paraId="1D86326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让系统识别光盘内容</w:t>
      </w:r>
    </w:p>
    <w:p w14:paraId="4047A5A7" w14:textId="77777777" w:rsidR="0089605F" w:rsidRPr="00E06410" w:rsidRDefault="0089605F">
      <w:pPr>
        <w:rPr>
          <w:rFonts w:ascii="STKaiti" w:eastAsia="STKaiti" w:hAnsi="STKaiti"/>
        </w:rPr>
      </w:pPr>
    </w:p>
    <w:p w14:paraId="17AADF85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2. </w:t>
      </w:r>
      <w:r w:rsidRPr="00E06410">
        <w:rPr>
          <w:rFonts w:ascii="STKaiti" w:eastAsia="STKaiti" w:hAnsi="STKaiti"/>
        </w:rPr>
        <w:t>步骤</w:t>
      </w:r>
      <w:r w:rsidRPr="00E06410">
        <w:rPr>
          <w:rFonts w:ascii="STKaiti" w:eastAsia="STKaiti" w:hAnsi="STKaiti"/>
        </w:rPr>
        <w:t>:</w:t>
      </w:r>
    </w:p>
    <w:p w14:paraId="114DC1B8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第一步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图层鼠标将光盘镜像文件放入虚拟光驱设备</w:t>
      </w:r>
      <w:r w:rsidRPr="00E06410">
        <w:rPr>
          <w:rFonts w:ascii="STKaiti" w:eastAsia="STKaiti" w:hAnsi="STKaiti"/>
        </w:rPr>
        <w:t>.</w:t>
      </w:r>
    </w:p>
    <w:p w14:paraId="6F0D5F7F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第二步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查看光驱设备</w:t>
      </w:r>
    </w:p>
    <w:p w14:paraId="6F15790E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ls  /dev/sr0 </w:t>
      </w:r>
    </w:p>
    <w:p w14:paraId="25D1F9E9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ls  /dev/cdrom </w:t>
      </w:r>
    </w:p>
    <w:p w14:paraId="036D21CF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第三步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命令行挂载设备</w:t>
      </w:r>
    </w:p>
    <w:p w14:paraId="0CB6C497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mkdir  /dvd</w:t>
      </w:r>
    </w:p>
    <w:p w14:paraId="5AA085C8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mount  /dev/cdrom  /dvd </w:t>
      </w:r>
    </w:p>
    <w:p w14:paraId="5B393AF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第四步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卸载</w:t>
      </w:r>
    </w:p>
    <w:p w14:paraId="3D974854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unmount  /dvd/</w:t>
      </w:r>
    </w:p>
    <w:p w14:paraId="6FBEA65D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lastRenderedPageBreak/>
        <w:t xml:space="preserve">3. </w:t>
      </w:r>
      <w:r w:rsidRPr="00E06410">
        <w:rPr>
          <w:rFonts w:ascii="STKaiti" w:eastAsia="STKaiti" w:hAnsi="STKaiti"/>
        </w:rPr>
        <w:t>注意事项</w:t>
      </w:r>
      <w:r w:rsidRPr="00E06410">
        <w:rPr>
          <w:rFonts w:ascii="STKaiti" w:eastAsia="STKaiti" w:hAnsi="STKaiti"/>
        </w:rPr>
        <w:t>:</w:t>
      </w:r>
    </w:p>
    <w:p w14:paraId="0001348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卸载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当前不要在挂载点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访问点</w:t>
      </w:r>
      <w:r w:rsidRPr="00E06410">
        <w:rPr>
          <w:rFonts w:ascii="STKaiti" w:eastAsia="STKaiti" w:hAnsi="STKaiti"/>
        </w:rPr>
        <w:t>)</w:t>
      </w:r>
      <w:r w:rsidRPr="00E06410">
        <w:rPr>
          <w:rFonts w:ascii="STKaiti" w:eastAsia="STKaiti" w:hAnsi="STKaiti"/>
        </w:rPr>
        <w:t>目录下</w:t>
      </w:r>
    </w:p>
    <w:p w14:paraId="4949B4F4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挂载允许一个设备具备多个挂载点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访问点</w:t>
      </w:r>
      <w:r w:rsidRPr="00E06410">
        <w:rPr>
          <w:rFonts w:ascii="STKaiti" w:eastAsia="STKaiti" w:hAnsi="STKaiti"/>
        </w:rPr>
        <w:t>)</w:t>
      </w:r>
    </w:p>
    <w:p w14:paraId="2BAFC32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不允许多个设备挂载到</w:t>
      </w:r>
      <w:r w:rsidRPr="00E06410">
        <w:rPr>
          <w:rFonts w:ascii="STKaiti" w:eastAsia="STKaiti" w:hAnsi="STKaiti"/>
        </w:rPr>
        <w:t>一个挂载点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访问点</w:t>
      </w:r>
      <w:r w:rsidRPr="00E06410">
        <w:rPr>
          <w:rFonts w:ascii="STKaiti" w:eastAsia="STKaiti" w:hAnsi="STKaiti"/>
        </w:rPr>
        <w:t>)</w:t>
      </w:r>
    </w:p>
    <w:p w14:paraId="10DF17C0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强烈建议挂载点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访问点</w:t>
      </w:r>
      <w:r w:rsidRPr="00E06410">
        <w:rPr>
          <w:rFonts w:ascii="STKaiti" w:eastAsia="STKaiti" w:hAnsi="STKaiti"/>
        </w:rPr>
        <w:t>)</w:t>
      </w:r>
      <w:r w:rsidRPr="00E06410">
        <w:rPr>
          <w:rFonts w:ascii="STKaiti" w:eastAsia="STKaiti" w:hAnsi="STKaiti"/>
        </w:rPr>
        <w:t>选择自己创建的目录</w:t>
      </w:r>
    </w:p>
    <w:p w14:paraId="599ECD08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3C2C9328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15164AEA" w14:textId="77777777" w:rsidR="0089605F" w:rsidRPr="00E06410" w:rsidRDefault="00E06410">
      <w:pPr>
        <w:pStyle w:val="1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六</w:t>
      </w:r>
      <w:r w:rsidRPr="00E06410">
        <w:rPr>
          <w:rFonts w:ascii="STKaiti" w:eastAsia="STKaiti" w:hAnsi="STKaiti"/>
        </w:rPr>
        <w:t xml:space="preserve">. </w:t>
      </w:r>
      <w:r w:rsidRPr="00E06410">
        <w:rPr>
          <w:rFonts w:ascii="STKaiti" w:eastAsia="STKaiti" w:hAnsi="STKaiti"/>
        </w:rPr>
        <w:t>基础操作</w:t>
      </w:r>
    </w:p>
    <w:p w14:paraId="13449D45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ls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列出目录内容</w:t>
      </w:r>
      <w:r w:rsidRPr="00E06410">
        <w:rPr>
          <w:rFonts w:ascii="STKaiti" w:eastAsia="STKaiti" w:hAnsi="STKaiti"/>
        </w:rPr>
        <w:t>/</w:t>
      </w:r>
      <w:r w:rsidRPr="00E06410">
        <w:rPr>
          <w:rFonts w:ascii="STKaiti" w:eastAsia="STKaiti" w:hAnsi="STKaiti"/>
        </w:rPr>
        <w:t>文件权限</w:t>
      </w:r>
    </w:p>
    <w:p w14:paraId="4A5224A0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cat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查看文件内容</w:t>
      </w:r>
    </w:p>
    <w:p w14:paraId="4C53EFAE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lscpu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查看</w:t>
      </w:r>
      <w:r w:rsidRPr="00E06410">
        <w:rPr>
          <w:rFonts w:ascii="STKaiti" w:eastAsia="STKaiti" w:hAnsi="STKaiti"/>
        </w:rPr>
        <w:t>cpu</w:t>
      </w:r>
      <w:r w:rsidRPr="00E06410">
        <w:rPr>
          <w:rFonts w:ascii="STKaiti" w:eastAsia="STKaiti" w:hAnsi="STKaiti"/>
        </w:rPr>
        <w:t>信息</w:t>
      </w:r>
    </w:p>
    <w:p w14:paraId="4B1ED315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cat</w:t>
      </w:r>
      <w:r w:rsidRPr="00E06410">
        <w:rPr>
          <w:rFonts w:ascii="STKaiti" w:eastAsia="STKaiti" w:hAnsi="STKaiti"/>
        </w:rPr>
        <w:t xml:space="preserve">  </w:t>
      </w:r>
      <w:r w:rsidRPr="00E06410">
        <w:rPr>
          <w:rFonts w:ascii="STKaiti" w:eastAsia="STKaiti" w:hAnsi="STKaiti"/>
          <w:color w:val="70AD47" w:themeColor="accent6"/>
        </w:rPr>
        <w:t>/proc/meminfo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查看内存信息</w:t>
      </w:r>
    </w:p>
    <w:p w14:paraId="7894A38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hostname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查看主机名</w:t>
      </w:r>
    </w:p>
    <w:p w14:paraId="7953004E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ifconfig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查看</w:t>
      </w:r>
      <w:r w:rsidRPr="00E06410">
        <w:rPr>
          <w:rFonts w:ascii="STKaiti" w:eastAsia="STKaiti" w:hAnsi="STKaiti"/>
        </w:rPr>
        <w:t>ip</w:t>
      </w:r>
      <w:r w:rsidRPr="00E06410">
        <w:rPr>
          <w:rFonts w:ascii="STKaiti" w:eastAsia="STKaiti" w:hAnsi="STKaiti"/>
        </w:rPr>
        <w:t>地址</w:t>
      </w:r>
    </w:p>
    <w:p w14:paraId="003FB770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mkdir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创建目录</w:t>
      </w:r>
    </w:p>
    <w:p w14:paraId="276CE3FC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touch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创建文件</w:t>
      </w:r>
    </w:p>
    <w:p w14:paraId="1772F90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less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查看大文件内容分屏查看</w:t>
      </w:r>
    </w:p>
    <w:p w14:paraId="30C8C93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head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默认查看文件头</w:t>
      </w:r>
      <w:r w:rsidRPr="00E06410">
        <w:rPr>
          <w:rFonts w:ascii="STKaiti" w:eastAsia="STKaiti" w:hAnsi="STKaiti"/>
        </w:rPr>
        <w:t>10</w:t>
      </w:r>
      <w:r w:rsidRPr="00E06410">
        <w:rPr>
          <w:rFonts w:ascii="STKaiti" w:eastAsia="STKaiti" w:hAnsi="STKaiti"/>
        </w:rPr>
        <w:t>行</w:t>
      </w:r>
    </w:p>
    <w:p w14:paraId="21DC92AF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tail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默认查看文件尾</w:t>
      </w:r>
      <w:r w:rsidRPr="00E06410">
        <w:rPr>
          <w:rFonts w:ascii="STKaiti" w:eastAsia="STKaiti" w:hAnsi="STKaiti"/>
        </w:rPr>
        <w:t>10</w:t>
      </w:r>
      <w:r w:rsidRPr="00E06410">
        <w:rPr>
          <w:rFonts w:ascii="STKaiti" w:eastAsia="STKaiti" w:hAnsi="STKaiti"/>
        </w:rPr>
        <w:t>行</w:t>
      </w:r>
    </w:p>
    <w:p w14:paraId="25F40A89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grep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过滤包含关键字的行</w:t>
      </w:r>
    </w:p>
    <w:p w14:paraId="1E44DDC6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nmtui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配置网络参数</w:t>
      </w:r>
    </w:p>
    <w:p w14:paraId="52FCAAA7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poweroff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关机</w:t>
      </w:r>
    </w:p>
    <w:p w14:paraId="422BAB93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reboot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重启</w:t>
      </w:r>
    </w:p>
    <w:p w14:paraId="2061F741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69572BB6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编辑命令或路径的技巧</w:t>
      </w:r>
      <w:r w:rsidRPr="00E06410">
        <w:rPr>
          <w:rFonts w:ascii="STKaiti" w:eastAsia="STKaiti" w:hAnsi="STKaiti"/>
        </w:rPr>
        <w:t>: Tab</w:t>
      </w:r>
      <w:r w:rsidRPr="00E06410">
        <w:rPr>
          <w:rFonts w:ascii="STKaiti" w:eastAsia="STKaiti" w:hAnsi="STKaiti"/>
        </w:rPr>
        <w:t>可以进行补全</w:t>
      </w:r>
      <w:r w:rsidRPr="00E06410">
        <w:rPr>
          <w:rFonts w:ascii="STKaiti" w:eastAsia="STKaiti" w:hAnsi="STKaiti"/>
        </w:rPr>
        <w:t xml:space="preserve"> </w:t>
      </w:r>
    </w:p>
    <w:p w14:paraId="5034E0AC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1. </w:t>
      </w:r>
      <w:r w:rsidRPr="00E06410">
        <w:rPr>
          <w:rFonts w:ascii="STKaiti" w:eastAsia="STKaiti" w:hAnsi="STKaiti"/>
        </w:rPr>
        <w:t>常见的家目录</w:t>
      </w:r>
    </w:p>
    <w:p w14:paraId="179C147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~: </w:t>
      </w:r>
      <w:r w:rsidRPr="00E06410">
        <w:rPr>
          <w:rFonts w:ascii="STKaiti" w:eastAsia="STKaiti" w:hAnsi="STKaiti"/>
        </w:rPr>
        <w:t>用户的家目录</w:t>
      </w:r>
    </w:p>
    <w:p w14:paraId="59CA7F09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~use: </w:t>
      </w:r>
      <w:r w:rsidRPr="00E06410">
        <w:rPr>
          <w:rFonts w:ascii="STKaiti" w:eastAsia="STKaiti" w:hAnsi="STKaiti"/>
        </w:rPr>
        <w:t>表示用户</w:t>
      </w:r>
      <w:r w:rsidRPr="00E06410">
        <w:rPr>
          <w:rFonts w:ascii="STKaiti" w:eastAsia="STKaiti" w:hAnsi="STKaiti"/>
        </w:rPr>
        <w:t>user</w:t>
      </w:r>
      <w:r w:rsidRPr="00E06410">
        <w:rPr>
          <w:rFonts w:ascii="STKaiti" w:eastAsia="STKaiti" w:hAnsi="STKaiti"/>
        </w:rPr>
        <w:t>的家目录</w:t>
      </w:r>
    </w:p>
    <w:p w14:paraId="487859A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/root: </w:t>
      </w:r>
      <w:r w:rsidRPr="00E06410">
        <w:rPr>
          <w:rFonts w:ascii="STKaiti" w:eastAsia="STKaiti" w:hAnsi="STKaiti"/>
        </w:rPr>
        <w:t>管理员的家目录</w:t>
      </w:r>
    </w:p>
    <w:p w14:paraId="4C135BC4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/home: </w:t>
      </w:r>
      <w:r w:rsidRPr="00E06410">
        <w:rPr>
          <w:rFonts w:ascii="STKaiti" w:eastAsia="STKaiti" w:hAnsi="STKaiti"/>
        </w:rPr>
        <w:t>存放所有普通用户家目录</w:t>
      </w:r>
    </w:p>
    <w:p w14:paraId="1DB445B9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. : </w:t>
      </w:r>
      <w:r w:rsidRPr="00E06410">
        <w:rPr>
          <w:rFonts w:ascii="STKaiti" w:eastAsia="STKaiti" w:hAnsi="STKaiti"/>
        </w:rPr>
        <w:t>表示当前目录</w:t>
      </w:r>
    </w:p>
    <w:p w14:paraId="27E383AE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.. : </w:t>
      </w:r>
      <w:r w:rsidRPr="00E06410">
        <w:rPr>
          <w:rFonts w:ascii="STKaiti" w:eastAsia="STKaiti" w:hAnsi="STKaiti"/>
        </w:rPr>
        <w:t>表示当前目录父目录</w:t>
      </w:r>
    </w:p>
    <w:p w14:paraId="5E3F69E6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41CE8588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lastRenderedPageBreak/>
        <w:t xml:space="preserve">2. </w:t>
      </w:r>
      <w:r w:rsidRPr="00E06410">
        <w:rPr>
          <w:rFonts w:ascii="STKaiti" w:eastAsia="STKaiti" w:hAnsi="STKaiti"/>
        </w:rPr>
        <w:t>通配符</w:t>
      </w:r>
    </w:p>
    <w:p w14:paraId="2AE5783E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针对不确定的文档名称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以特殊字符表示</w:t>
      </w:r>
    </w:p>
    <w:p w14:paraId="4042A117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*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任意多个任意字符</w:t>
      </w:r>
      <w:r w:rsidRPr="00E06410">
        <w:rPr>
          <w:rFonts w:ascii="STKaiti" w:eastAsia="STKaiti" w:hAnsi="STKaiti"/>
        </w:rPr>
        <w:t xml:space="preserve">                </w:t>
      </w:r>
    </w:p>
    <w:p w14:paraId="572ABC88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  <w:color w:val="FF0000"/>
        </w:rPr>
        <w:t>?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单个字符</w:t>
      </w:r>
    </w:p>
    <w:p w14:paraId="1D8F8AB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针对不确定的文档名称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以特殊字符表示</w:t>
      </w:r>
    </w:p>
    <w:p w14:paraId="26C8879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  <w:color w:val="FF0000"/>
        </w:rPr>
        <w:t>[a-z]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多个字符或连续范围中的一个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若无则忽略</w:t>
      </w:r>
    </w:p>
    <w:p w14:paraId="7607474E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  <w:color w:val="FF0000"/>
        </w:rPr>
        <w:t>{a,min,xy}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多组不同的字符串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全匹配</w:t>
      </w:r>
    </w:p>
    <w:p w14:paraId="10478129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2232C542" w14:textId="77777777" w:rsidR="0089605F" w:rsidRPr="00E06410" w:rsidRDefault="0089605F">
      <w:pPr>
        <w:rPr>
          <w:rFonts w:ascii="STKaiti" w:eastAsia="STKaiti" w:hAnsi="STKaiti"/>
        </w:rPr>
      </w:pPr>
    </w:p>
    <w:p w14:paraId="10C633C5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3. </w:t>
      </w:r>
      <w:r w:rsidRPr="00E06410">
        <w:rPr>
          <w:rFonts w:ascii="STKaiti" w:eastAsia="STKaiti" w:hAnsi="STKaiti"/>
        </w:rPr>
        <w:t>使用</w:t>
      </w:r>
      <w:r w:rsidRPr="00E06410">
        <w:rPr>
          <w:rFonts w:ascii="STKaiti" w:eastAsia="STKaiti" w:hAnsi="STKaiti"/>
        </w:rPr>
        <w:t>pwd, cd, ls</w:t>
      </w:r>
    </w:p>
    <w:p w14:paraId="1EBCC849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  <w:t>-- pwd — Print Working Directory</w:t>
      </w:r>
    </w:p>
    <w:p w14:paraId="4B5C6971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查看当前工作目录</w:t>
      </w:r>
    </w:p>
    <w:p w14:paraId="3345F47C" w14:textId="77777777" w:rsidR="0089605F" w:rsidRPr="00E06410" w:rsidRDefault="0089605F">
      <w:pPr>
        <w:rPr>
          <w:rFonts w:ascii="STKaiti" w:eastAsia="STKaiti" w:hAnsi="STKaiti"/>
        </w:rPr>
      </w:pPr>
    </w:p>
    <w:p w14:paraId="1DC10A1F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-- cd — Change Directory</w:t>
      </w:r>
    </w:p>
    <w:p w14:paraId="11AE0F45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切换工作目录</w:t>
      </w:r>
    </w:p>
    <w:p w14:paraId="5D8C92E5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>cd  [</w:t>
      </w:r>
      <w:r w:rsidRPr="00E06410">
        <w:rPr>
          <w:rFonts w:ascii="STKaiti" w:eastAsia="STKaiti" w:hAnsi="STKaiti"/>
          <w:color w:val="FF0000"/>
        </w:rPr>
        <w:t>目标文件夹位置</w:t>
      </w:r>
      <w:r w:rsidRPr="00E06410">
        <w:rPr>
          <w:rFonts w:ascii="STKaiti" w:eastAsia="STKaiti" w:hAnsi="STKaiti"/>
          <w:color w:val="FF0000"/>
        </w:rPr>
        <w:t>]</w:t>
      </w:r>
    </w:p>
    <w:p w14:paraId="74EC4A4F" w14:textId="77777777" w:rsidR="0089605F" w:rsidRPr="00E06410" w:rsidRDefault="0089605F">
      <w:pPr>
        <w:ind w:left="420" w:firstLine="420"/>
        <w:rPr>
          <w:rFonts w:ascii="STKaiti" w:eastAsia="STKaiti" w:hAnsi="STKaiti"/>
        </w:rPr>
      </w:pPr>
    </w:p>
    <w:p w14:paraId="27EBA0D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-- ls — List</w:t>
      </w:r>
    </w:p>
    <w:p w14:paraId="15869142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列出文档及属性</w:t>
      </w:r>
    </w:p>
    <w:p w14:paraId="667F3E15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  <w:color w:val="FF0000"/>
        </w:rPr>
        <w:t xml:space="preserve"> ls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>]...  [</w:t>
      </w:r>
      <w:r w:rsidRPr="00E06410">
        <w:rPr>
          <w:rFonts w:ascii="STKaiti" w:eastAsia="STKaiti" w:hAnsi="STKaiti"/>
          <w:color w:val="FF0000"/>
        </w:rPr>
        <w:t>目录或文件名</w:t>
      </w:r>
      <w:r w:rsidRPr="00E06410">
        <w:rPr>
          <w:rFonts w:ascii="STKaiti" w:eastAsia="STKaiti" w:hAnsi="STKaiti"/>
          <w:color w:val="FF0000"/>
        </w:rPr>
        <w:t>]</w:t>
      </w:r>
    </w:p>
    <w:p w14:paraId="3A7D92CE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>:</w:t>
      </w:r>
    </w:p>
    <w:p w14:paraId="7E75C73E" w14:textId="77777777" w:rsidR="0089605F" w:rsidRPr="00E06410" w:rsidRDefault="00E06410">
      <w:pPr>
        <w:ind w:left="84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-l: </w:t>
      </w:r>
      <w:r w:rsidRPr="00E06410">
        <w:rPr>
          <w:rFonts w:ascii="STKaiti" w:eastAsia="STKaiti" w:hAnsi="STKaiti"/>
          <w:color w:val="ED7D31" w:themeColor="accent2"/>
        </w:rPr>
        <w:t>以长格式显示</w:t>
      </w:r>
      <w:r w:rsidRPr="00E06410">
        <w:rPr>
          <w:rFonts w:ascii="STKaiti" w:eastAsia="STKaiti" w:hAnsi="STKaiti"/>
          <w:color w:val="ED7D31" w:themeColor="accent2"/>
        </w:rPr>
        <w:t>,</w:t>
      </w:r>
      <w:r w:rsidRPr="00E06410">
        <w:rPr>
          <w:rFonts w:ascii="STKaiti" w:eastAsia="STKaiti" w:hAnsi="STKaiti"/>
          <w:color w:val="ED7D31" w:themeColor="accent2"/>
        </w:rPr>
        <w:t>显示目录内容的详细属性</w:t>
      </w:r>
    </w:p>
    <w:p w14:paraId="076990A2" w14:textId="77777777" w:rsidR="0089605F" w:rsidRPr="00E06410" w:rsidRDefault="00E06410">
      <w:pPr>
        <w:tabs>
          <w:tab w:val="left" w:pos="1234"/>
        </w:tabs>
        <w:ind w:left="84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-A: </w:t>
      </w:r>
      <w:r w:rsidRPr="00E06410">
        <w:rPr>
          <w:rFonts w:ascii="STKaiti" w:eastAsia="STKaiti" w:hAnsi="STKaiti"/>
          <w:color w:val="ED7D31" w:themeColor="accent2"/>
        </w:rPr>
        <w:t>包括名称以</w:t>
      </w:r>
      <w:r w:rsidRPr="00E06410">
        <w:rPr>
          <w:rFonts w:ascii="STKaiti" w:eastAsia="STKaiti" w:hAnsi="STKaiti"/>
          <w:color w:val="ED7D31" w:themeColor="accent2"/>
        </w:rPr>
        <w:t xml:space="preserve"> . </w:t>
      </w:r>
      <w:r w:rsidRPr="00E06410">
        <w:rPr>
          <w:rFonts w:ascii="STKaiti" w:eastAsia="STKaiti" w:hAnsi="STKaiti"/>
          <w:color w:val="ED7D31" w:themeColor="accent2"/>
        </w:rPr>
        <w:t>开头的隐藏文档</w:t>
      </w:r>
    </w:p>
    <w:p w14:paraId="77DE5B1C" w14:textId="77777777" w:rsidR="0089605F" w:rsidRPr="00E06410" w:rsidRDefault="00E06410">
      <w:pPr>
        <w:ind w:left="84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-d: </w:t>
      </w:r>
      <w:r w:rsidRPr="00E06410">
        <w:rPr>
          <w:rFonts w:ascii="STKaiti" w:eastAsia="STKaiti" w:hAnsi="STKaiti"/>
          <w:color w:val="ED7D31" w:themeColor="accent2"/>
        </w:rPr>
        <w:t>显示目录本身</w:t>
      </w:r>
      <w:r w:rsidRPr="00E06410">
        <w:rPr>
          <w:rFonts w:ascii="STKaiti" w:eastAsia="STKaiti" w:hAnsi="STKaiti"/>
          <w:color w:val="ED7D31" w:themeColor="accent2"/>
        </w:rPr>
        <w:t>(</w:t>
      </w:r>
      <w:r w:rsidRPr="00E06410">
        <w:rPr>
          <w:rFonts w:ascii="STKaiti" w:eastAsia="STKaiti" w:hAnsi="STKaiti"/>
          <w:color w:val="ED7D31" w:themeColor="accent2"/>
        </w:rPr>
        <w:t>而不是内容</w:t>
      </w:r>
      <w:r w:rsidRPr="00E06410">
        <w:rPr>
          <w:rFonts w:ascii="STKaiti" w:eastAsia="STKaiti" w:hAnsi="STKaiti"/>
          <w:color w:val="ED7D31" w:themeColor="accent2"/>
        </w:rPr>
        <w:t>)</w:t>
      </w:r>
      <w:r w:rsidRPr="00E06410">
        <w:rPr>
          <w:rFonts w:ascii="STKaiti" w:eastAsia="STKaiti" w:hAnsi="STKaiti"/>
          <w:color w:val="ED7D31" w:themeColor="accent2"/>
        </w:rPr>
        <w:t>的属性</w:t>
      </w:r>
    </w:p>
    <w:p w14:paraId="285A2D38" w14:textId="77777777" w:rsidR="0089605F" w:rsidRPr="00E06410" w:rsidRDefault="00E06410">
      <w:pPr>
        <w:ind w:left="84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-h: </w:t>
      </w:r>
      <w:r w:rsidRPr="00E06410">
        <w:rPr>
          <w:rFonts w:ascii="STKaiti" w:eastAsia="STKaiti" w:hAnsi="STKaiti"/>
          <w:color w:val="ED7D31" w:themeColor="accent2"/>
        </w:rPr>
        <w:t>提供易读的容量单位</w:t>
      </w:r>
      <w:r w:rsidRPr="00E06410">
        <w:rPr>
          <w:rFonts w:ascii="STKaiti" w:eastAsia="STKaiti" w:hAnsi="STKaiti"/>
          <w:color w:val="ED7D31" w:themeColor="accent2"/>
        </w:rPr>
        <w:t>(K</w:t>
      </w:r>
      <w:r w:rsidRPr="00E06410">
        <w:rPr>
          <w:rFonts w:ascii="STKaiti" w:eastAsia="STKaiti" w:hAnsi="STKaiti"/>
          <w:color w:val="ED7D31" w:themeColor="accent2"/>
        </w:rPr>
        <w:t>、</w:t>
      </w:r>
      <w:r w:rsidRPr="00E06410">
        <w:rPr>
          <w:rFonts w:ascii="STKaiti" w:eastAsia="STKaiti" w:hAnsi="STKaiti"/>
          <w:color w:val="ED7D31" w:themeColor="accent2"/>
        </w:rPr>
        <w:t>M</w:t>
      </w:r>
      <w:r w:rsidRPr="00E06410">
        <w:rPr>
          <w:rFonts w:ascii="STKaiti" w:eastAsia="STKaiti" w:hAnsi="STKaiti"/>
          <w:color w:val="ED7D31" w:themeColor="accent2"/>
        </w:rPr>
        <w:t>等</w:t>
      </w:r>
      <w:r w:rsidRPr="00E06410">
        <w:rPr>
          <w:rFonts w:ascii="STKaiti" w:eastAsia="STKaiti" w:hAnsi="STKaiti"/>
          <w:color w:val="ED7D31" w:themeColor="accent2"/>
        </w:rPr>
        <w:t>)</w:t>
      </w:r>
    </w:p>
    <w:p w14:paraId="2685947D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说明</w:t>
      </w:r>
      <w:r w:rsidRPr="00E06410">
        <w:rPr>
          <w:rFonts w:ascii="STKaiti" w:eastAsia="STKaiti" w:hAnsi="STKaiti"/>
        </w:rPr>
        <w:t>:</w:t>
      </w:r>
    </w:p>
    <w:p w14:paraId="6D9E3C66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   </w:t>
      </w:r>
      <w:r w:rsidRPr="00E06410">
        <w:rPr>
          <w:rFonts w:ascii="STKaiti" w:eastAsia="STKaiti" w:hAnsi="STKaiti"/>
          <w:color w:val="FF0000"/>
        </w:rPr>
        <w:t>以</w:t>
      </w:r>
      <w:r w:rsidRPr="00E06410">
        <w:rPr>
          <w:rFonts w:ascii="STKaiti" w:eastAsia="STKaiti" w:hAnsi="STKaiti"/>
          <w:color w:val="FF0000"/>
        </w:rPr>
        <w:t>d</w:t>
      </w:r>
      <w:r w:rsidRPr="00E06410">
        <w:rPr>
          <w:rFonts w:ascii="STKaiti" w:eastAsia="STKaiti" w:hAnsi="STKaiti"/>
          <w:color w:val="FF0000"/>
        </w:rPr>
        <w:t>开头</w:t>
      </w:r>
      <w:r w:rsidRPr="00E06410">
        <w:rPr>
          <w:rFonts w:ascii="STKaiti" w:eastAsia="STKaiti" w:hAnsi="STKaiti"/>
          <w:color w:val="FF0000"/>
        </w:rPr>
        <w:t xml:space="preserve"> : </w:t>
      </w:r>
      <w:r w:rsidRPr="00E06410">
        <w:rPr>
          <w:rFonts w:ascii="STKaiti" w:eastAsia="STKaiti" w:hAnsi="STKaiti"/>
          <w:color w:val="FF0000"/>
        </w:rPr>
        <w:t>目录</w:t>
      </w:r>
    </w:p>
    <w:p w14:paraId="6A800FB6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   </w:t>
      </w:r>
      <w:r w:rsidRPr="00E06410">
        <w:rPr>
          <w:rFonts w:ascii="STKaiti" w:eastAsia="STKaiti" w:hAnsi="STKaiti"/>
          <w:color w:val="FF0000"/>
        </w:rPr>
        <w:t>以</w:t>
      </w:r>
      <w:r w:rsidRPr="00E06410">
        <w:rPr>
          <w:rFonts w:ascii="STKaiti" w:eastAsia="STKaiti" w:hAnsi="STKaiti"/>
          <w:color w:val="FF0000"/>
        </w:rPr>
        <w:t>-</w:t>
      </w:r>
      <w:r w:rsidRPr="00E06410">
        <w:rPr>
          <w:rFonts w:ascii="STKaiti" w:eastAsia="STKaiti" w:hAnsi="STKaiti"/>
          <w:color w:val="FF0000"/>
        </w:rPr>
        <w:t>开头</w:t>
      </w:r>
      <w:r w:rsidRPr="00E06410">
        <w:rPr>
          <w:rFonts w:ascii="STKaiti" w:eastAsia="STKaiti" w:hAnsi="STKaiti"/>
          <w:color w:val="FF0000"/>
        </w:rPr>
        <w:t xml:space="preserve"> : </w:t>
      </w:r>
      <w:r w:rsidRPr="00E06410">
        <w:rPr>
          <w:rFonts w:ascii="STKaiti" w:eastAsia="STKaiti" w:hAnsi="STKaiti"/>
          <w:color w:val="FF0000"/>
        </w:rPr>
        <w:t>文件</w:t>
      </w:r>
    </w:p>
    <w:p w14:paraId="4DE7A04B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   </w:t>
      </w:r>
      <w:r w:rsidRPr="00E06410">
        <w:rPr>
          <w:rFonts w:ascii="STKaiti" w:eastAsia="STKaiti" w:hAnsi="STKaiti"/>
          <w:color w:val="FF0000"/>
        </w:rPr>
        <w:t>以</w:t>
      </w:r>
      <w:r w:rsidRPr="00E06410">
        <w:rPr>
          <w:rFonts w:ascii="STKaiti" w:eastAsia="STKaiti" w:hAnsi="STKaiti"/>
          <w:color w:val="FF0000"/>
        </w:rPr>
        <w:t>l</w:t>
      </w:r>
      <w:r w:rsidRPr="00E06410">
        <w:rPr>
          <w:rFonts w:ascii="STKaiti" w:eastAsia="STKaiti" w:hAnsi="STKaiti"/>
          <w:color w:val="FF0000"/>
        </w:rPr>
        <w:t>开头</w:t>
      </w:r>
      <w:r w:rsidRPr="00E06410">
        <w:rPr>
          <w:rFonts w:ascii="STKaiti" w:eastAsia="STKaiti" w:hAnsi="STKaiti"/>
          <w:color w:val="FF0000"/>
        </w:rPr>
        <w:t xml:space="preserve"> : </w:t>
      </w:r>
      <w:r w:rsidRPr="00E06410">
        <w:rPr>
          <w:rFonts w:ascii="STKaiti" w:eastAsia="STKaiti" w:hAnsi="STKaiti"/>
          <w:color w:val="FF0000"/>
        </w:rPr>
        <w:t>快捷方式</w:t>
      </w:r>
    </w:p>
    <w:p w14:paraId="49FD3BA8" w14:textId="77777777" w:rsidR="0089605F" w:rsidRPr="00E06410" w:rsidRDefault="0089605F">
      <w:pPr>
        <w:ind w:left="840" w:firstLine="420"/>
        <w:rPr>
          <w:rFonts w:ascii="STKaiti" w:eastAsia="STKaiti" w:hAnsi="STKaiti"/>
          <w:color w:val="ED7D31" w:themeColor="accent2"/>
        </w:rPr>
      </w:pPr>
    </w:p>
    <w:p w14:paraId="12E670C7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4. mkdir</w:t>
      </w:r>
    </w:p>
    <w:p w14:paraId="2D81467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创建目录</w:t>
      </w:r>
    </w:p>
    <w:p w14:paraId="53799B66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>mkdir 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>]  [</w:t>
      </w:r>
      <w:r w:rsidRPr="00E06410">
        <w:rPr>
          <w:rFonts w:ascii="STKaiti" w:eastAsia="STKaiti" w:hAnsi="STKaiti"/>
          <w:color w:val="FF0000"/>
        </w:rPr>
        <w:t>路径</w:t>
      </w:r>
      <w:r w:rsidRPr="00E06410">
        <w:rPr>
          <w:rFonts w:ascii="STKaiti" w:eastAsia="STKaiti" w:hAnsi="STKaiti"/>
          <w:color w:val="FF0000"/>
        </w:rPr>
        <w:t>/</w:t>
      </w:r>
      <w:r w:rsidRPr="00E06410">
        <w:rPr>
          <w:rFonts w:ascii="STKaiti" w:eastAsia="STKaiti" w:hAnsi="STKaiti"/>
          <w:color w:val="FF0000"/>
        </w:rPr>
        <w:t>目录名</w:t>
      </w:r>
      <w:r w:rsidRPr="00E06410">
        <w:rPr>
          <w:rFonts w:ascii="STKaiti" w:eastAsia="STKaiti" w:hAnsi="STKaiti"/>
          <w:color w:val="FF0000"/>
        </w:rPr>
        <w:t>]...</w:t>
      </w:r>
    </w:p>
    <w:p w14:paraId="7B4B732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>:</w:t>
      </w:r>
    </w:p>
    <w:p w14:paraId="188E0DAB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>-p:</w:t>
      </w:r>
      <w:r w:rsidRPr="00E06410">
        <w:rPr>
          <w:rFonts w:ascii="STKaiti" w:eastAsia="STKaiti" w:hAnsi="STKaiti"/>
          <w:color w:val="ED7D31" w:themeColor="accent2"/>
        </w:rPr>
        <w:t xml:space="preserve"> </w:t>
      </w:r>
      <w:r w:rsidRPr="00E06410">
        <w:rPr>
          <w:rFonts w:ascii="STKaiti" w:eastAsia="STKaiti" w:hAnsi="STKaiti" w:hint="eastAsia"/>
          <w:color w:val="ED7D31" w:themeColor="accent2"/>
        </w:rPr>
        <w:t>创建父目录</w:t>
      </w:r>
    </w:p>
    <w:p w14:paraId="1CAF12E5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>-R:</w:t>
      </w:r>
      <w:r w:rsidRPr="00E06410">
        <w:rPr>
          <w:rFonts w:ascii="STKaiti" w:eastAsia="STKaiti" w:hAnsi="STKaiti"/>
          <w:color w:val="ED7D31" w:themeColor="accent2"/>
        </w:rPr>
        <w:t xml:space="preserve"> </w:t>
      </w:r>
      <w:r w:rsidRPr="00E06410">
        <w:rPr>
          <w:rFonts w:ascii="STKaiti" w:eastAsia="STKaiti" w:hAnsi="STKaiti" w:hint="eastAsia"/>
          <w:color w:val="ED7D31" w:themeColor="accent2"/>
        </w:rPr>
        <w:t>递归</w:t>
      </w:r>
      <w:r w:rsidRPr="00E06410">
        <w:rPr>
          <w:rFonts w:ascii="STKaiti" w:eastAsia="STKaiti" w:hAnsi="STKaiti"/>
          <w:color w:val="ED7D31" w:themeColor="accent2"/>
        </w:rPr>
        <w:t>选项</w:t>
      </w:r>
      <w:r w:rsidRPr="00E06410">
        <w:rPr>
          <w:rFonts w:ascii="STKaiti" w:eastAsia="STKaiti" w:hAnsi="STKaiti"/>
          <w:color w:val="ED7D31" w:themeColor="accent2"/>
        </w:rPr>
        <w:t>,</w:t>
      </w:r>
      <w:r w:rsidRPr="00E06410">
        <w:rPr>
          <w:rFonts w:ascii="STKaiti" w:eastAsia="STKaiti" w:hAnsi="STKaiti" w:hint="eastAsia"/>
          <w:color w:val="ED7D31" w:themeColor="accent2"/>
        </w:rPr>
        <w:t>目录本身以及目录下所有</w:t>
      </w:r>
    </w:p>
    <w:p w14:paraId="03749065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lastRenderedPageBreak/>
        <w:t>5. rm - remove</w:t>
      </w:r>
    </w:p>
    <w:p w14:paraId="29D424D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 xml:space="preserve"> </w:t>
      </w:r>
      <w:r w:rsidRPr="00E06410">
        <w:rPr>
          <w:rFonts w:ascii="STKaiti" w:eastAsia="STKaiti" w:hAnsi="STKaiti"/>
        </w:rPr>
        <w:t>删除</w:t>
      </w:r>
    </w:p>
    <w:p w14:paraId="4A95539F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>rm 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 xml:space="preserve">]...  </w:t>
      </w:r>
      <w:r w:rsidRPr="00E06410">
        <w:rPr>
          <w:rFonts w:ascii="STKaiti" w:eastAsia="STKaiti" w:hAnsi="STKaiti"/>
          <w:color w:val="FF0000"/>
        </w:rPr>
        <w:t>文件</w:t>
      </w:r>
      <w:r w:rsidRPr="00E06410">
        <w:rPr>
          <w:rFonts w:ascii="STKaiti" w:eastAsia="STKaiti" w:hAnsi="STKaiti"/>
          <w:color w:val="FF0000"/>
        </w:rPr>
        <w:t>/</w:t>
      </w:r>
      <w:r w:rsidRPr="00E06410">
        <w:rPr>
          <w:rFonts w:ascii="STKaiti" w:eastAsia="STKaiti" w:hAnsi="STKaiti"/>
          <w:color w:val="FF0000"/>
        </w:rPr>
        <w:t>目录</w:t>
      </w:r>
      <w:r w:rsidRPr="00E06410">
        <w:rPr>
          <w:rFonts w:ascii="STKaiti" w:eastAsia="STKaiti" w:hAnsi="STKaiti"/>
          <w:color w:val="FF0000"/>
        </w:rPr>
        <w:t xml:space="preserve">.. </w:t>
      </w:r>
    </w:p>
    <w:p w14:paraId="5DB5D19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>:</w:t>
      </w:r>
    </w:p>
    <w:p w14:paraId="2336EECB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-r: </w:t>
      </w:r>
      <w:r w:rsidRPr="00E06410">
        <w:rPr>
          <w:rFonts w:ascii="STKaiti" w:eastAsia="STKaiti" w:hAnsi="STKaiti"/>
          <w:color w:val="ED7D31" w:themeColor="accent2"/>
        </w:rPr>
        <w:t>递归删除</w:t>
      </w:r>
      <w:r w:rsidRPr="00E06410">
        <w:rPr>
          <w:rFonts w:ascii="STKaiti" w:eastAsia="STKaiti" w:hAnsi="STKaiti"/>
          <w:color w:val="ED7D31" w:themeColor="accent2"/>
        </w:rPr>
        <w:t>(</w:t>
      </w:r>
      <w:r w:rsidRPr="00E06410">
        <w:rPr>
          <w:rFonts w:ascii="STKaiti" w:eastAsia="STKaiti" w:hAnsi="STKaiti"/>
          <w:color w:val="ED7D31" w:themeColor="accent2"/>
        </w:rPr>
        <w:t>包含目录</w:t>
      </w:r>
      <w:r w:rsidRPr="00E06410">
        <w:rPr>
          <w:rFonts w:ascii="STKaiti" w:eastAsia="STKaiti" w:hAnsi="STKaiti"/>
          <w:color w:val="ED7D31" w:themeColor="accent2"/>
        </w:rPr>
        <w:t>)</w:t>
      </w:r>
    </w:p>
    <w:p w14:paraId="0D73A02A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-f: </w:t>
      </w:r>
      <w:r w:rsidRPr="00E06410">
        <w:rPr>
          <w:rFonts w:ascii="STKaiti" w:eastAsia="STKaiti" w:hAnsi="STKaiti"/>
          <w:color w:val="ED7D31" w:themeColor="accent2"/>
        </w:rPr>
        <w:t>强制删除</w:t>
      </w:r>
    </w:p>
    <w:p w14:paraId="27D42A80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6. mv - move</w:t>
      </w:r>
    </w:p>
    <w:p w14:paraId="116F2FA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移动和改名</w:t>
      </w:r>
    </w:p>
    <w:p w14:paraId="71846B51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>mv 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 xml:space="preserve">]...  </w:t>
      </w:r>
      <w:r w:rsidRPr="00E06410">
        <w:rPr>
          <w:rFonts w:ascii="STKaiti" w:eastAsia="STKaiti" w:hAnsi="STKaiti"/>
          <w:color w:val="FF0000"/>
        </w:rPr>
        <w:t>原文件</w:t>
      </w:r>
      <w:r w:rsidRPr="00E06410">
        <w:rPr>
          <w:rFonts w:ascii="STKaiti" w:eastAsia="STKaiti" w:hAnsi="STKaiti"/>
          <w:color w:val="FF0000"/>
        </w:rPr>
        <w:t xml:space="preserve">...  </w:t>
      </w:r>
      <w:r w:rsidRPr="00E06410">
        <w:rPr>
          <w:rFonts w:ascii="STKaiti" w:eastAsia="STKaiti" w:hAnsi="STKaiti"/>
          <w:color w:val="FF0000"/>
        </w:rPr>
        <w:t>目标路径</w:t>
      </w:r>
    </w:p>
    <w:p w14:paraId="0015E51C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说明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路径不变则改名</w:t>
      </w:r>
    </w:p>
    <w:p w14:paraId="63031F30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7. cp - copy</w:t>
      </w:r>
    </w:p>
    <w:p w14:paraId="09D0613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复制</w:t>
      </w:r>
      <w:r w:rsidRPr="00E06410">
        <w:rPr>
          <w:rFonts w:ascii="STKaiti" w:eastAsia="STKaiti" w:hAnsi="STKaiti"/>
        </w:rPr>
        <w:t xml:space="preserve"> </w:t>
      </w:r>
    </w:p>
    <w:p w14:paraId="1A2F1863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1BC73C6C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>cp 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 xml:space="preserve">]...  </w:t>
      </w:r>
      <w:r w:rsidRPr="00E06410">
        <w:rPr>
          <w:rFonts w:ascii="STKaiti" w:eastAsia="STKaiti" w:hAnsi="STKaiti"/>
          <w:color w:val="FF0000"/>
        </w:rPr>
        <w:t>原文件</w:t>
      </w:r>
      <w:r w:rsidRPr="00E06410">
        <w:rPr>
          <w:rFonts w:ascii="STKaiti" w:eastAsia="STKaiti" w:hAnsi="STKaiti"/>
          <w:color w:val="FF0000"/>
        </w:rPr>
        <w:t xml:space="preserve">...  </w:t>
      </w:r>
      <w:r w:rsidRPr="00E06410">
        <w:rPr>
          <w:rFonts w:ascii="STKaiti" w:eastAsia="STKaiti" w:hAnsi="STKaiti"/>
          <w:color w:val="FF0000"/>
        </w:rPr>
        <w:t>目标路径</w:t>
      </w:r>
    </w:p>
    <w:p w14:paraId="4565C663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 \cp  -r  /boot/  /opt/  # </w:t>
      </w:r>
      <w:r w:rsidRPr="00E06410">
        <w:rPr>
          <w:rFonts w:ascii="STKaiti" w:eastAsia="STKaiti" w:hAnsi="STKaiti"/>
          <w:color w:val="FF0000"/>
        </w:rPr>
        <w:t>强制覆盖</w:t>
      </w:r>
    </w:p>
    <w:p w14:paraId="6C78A4EB" w14:textId="77777777" w:rsidR="0089605F" w:rsidRPr="00E06410" w:rsidRDefault="0089605F">
      <w:pPr>
        <w:ind w:firstLine="420"/>
        <w:rPr>
          <w:rFonts w:ascii="STKaiti" w:eastAsia="STKaiti" w:hAnsi="STKaiti"/>
          <w:color w:val="FF0000"/>
        </w:rPr>
      </w:pPr>
    </w:p>
    <w:p w14:paraId="6B5BCD38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>:</w:t>
      </w:r>
    </w:p>
    <w:p w14:paraId="3BDCD54E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>-r:</w:t>
      </w:r>
      <w:r w:rsidRPr="00E06410">
        <w:rPr>
          <w:rFonts w:ascii="STKaiti" w:eastAsia="STKaiti" w:hAnsi="STKaiti"/>
          <w:color w:val="ED7D31" w:themeColor="accent2"/>
        </w:rPr>
        <w:t xml:space="preserve"> </w:t>
      </w:r>
      <w:r w:rsidRPr="00E06410">
        <w:rPr>
          <w:rFonts w:ascii="STKaiti" w:eastAsia="STKaiti" w:hAnsi="STKaiti" w:hint="eastAsia"/>
          <w:color w:val="ED7D31" w:themeColor="accent2"/>
        </w:rPr>
        <w:t>递归</w:t>
      </w:r>
      <w:r w:rsidRPr="00E06410">
        <w:rPr>
          <w:rFonts w:ascii="STKaiti" w:eastAsia="STKaiti" w:hAnsi="STKaiti" w:hint="eastAsia"/>
          <w:color w:val="ED7D31" w:themeColor="accent2"/>
        </w:rPr>
        <w:t>,</w:t>
      </w:r>
      <w:r w:rsidRPr="00E06410">
        <w:rPr>
          <w:rFonts w:ascii="STKaiti" w:eastAsia="STKaiti" w:hAnsi="STKaiti" w:hint="eastAsia"/>
          <w:color w:val="ED7D31" w:themeColor="accent2"/>
        </w:rPr>
        <w:t>复制目录时必须有此选项</w:t>
      </w:r>
    </w:p>
    <w:p w14:paraId="21EFE3D6" w14:textId="77777777" w:rsidR="0089605F" w:rsidRPr="00E06410" w:rsidRDefault="0089605F">
      <w:pPr>
        <w:ind w:left="420" w:firstLine="420"/>
        <w:rPr>
          <w:rFonts w:ascii="STKaiti" w:eastAsia="STKaiti" w:hAnsi="STKaiti"/>
          <w:color w:val="ED7D31" w:themeColor="accent2"/>
        </w:rPr>
      </w:pPr>
    </w:p>
    <w:p w14:paraId="0B043BB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说明</w:t>
      </w:r>
      <w:r w:rsidRPr="00E06410">
        <w:rPr>
          <w:rFonts w:ascii="STKaiti" w:eastAsia="STKaiti" w:hAnsi="STKaiti"/>
        </w:rPr>
        <w:t xml:space="preserve">: </w:t>
      </w:r>
    </w:p>
    <w:p w14:paraId="3C72E2EC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可以支持两个以上的参数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永远将最后一个参数做目标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其他所有参数作为源</w:t>
      </w:r>
    </w:p>
    <w:p w14:paraId="1E78479C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复制到目标路径下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可以重新命名</w:t>
      </w:r>
    </w:p>
    <w:p w14:paraId="075FF747" w14:textId="77777777" w:rsidR="0089605F" w:rsidRPr="00E06410" w:rsidRDefault="0089605F">
      <w:pPr>
        <w:ind w:left="420" w:firstLine="420"/>
        <w:rPr>
          <w:rFonts w:ascii="STKaiti" w:eastAsia="STKaiti" w:hAnsi="STKaiti"/>
        </w:rPr>
      </w:pPr>
    </w:p>
    <w:p w14:paraId="079E1CD6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e.g. : </w:t>
      </w:r>
      <w:r w:rsidRPr="00E06410">
        <w:rPr>
          <w:rFonts w:ascii="STKaiti" w:eastAsia="STKaiti" w:hAnsi="STKaiti"/>
        </w:rPr>
        <w:t>请分析下列两次复制的不同</w:t>
      </w:r>
      <w:r w:rsidRPr="00E06410">
        <w:rPr>
          <w:rFonts w:ascii="STKaiti" w:eastAsia="STKaiti" w:hAnsi="STKaiti"/>
        </w:rPr>
        <w:t>:</w:t>
      </w:r>
    </w:p>
    <w:p w14:paraId="57C5008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  <w:t>rm -rf /opt/*</w:t>
      </w:r>
    </w:p>
    <w:p w14:paraId="3BB128A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  <w:t>cp -r /home/  /opt/redhat</w:t>
      </w:r>
    </w:p>
    <w:p w14:paraId="1670AB8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将</w:t>
      </w:r>
      <w:r w:rsidRPr="00E06410">
        <w:rPr>
          <w:rFonts w:ascii="STKaiti" w:eastAsia="STKaiti" w:hAnsi="STKaiti"/>
        </w:rPr>
        <w:t>/home</w:t>
      </w:r>
      <w:r w:rsidRPr="00E06410">
        <w:rPr>
          <w:rFonts w:ascii="STKaiti" w:eastAsia="STKaiti" w:hAnsi="STKaiti"/>
        </w:rPr>
        <w:t>目录复制到</w:t>
      </w:r>
      <w:r w:rsidRPr="00E06410">
        <w:rPr>
          <w:rFonts w:ascii="STKaiti" w:eastAsia="STKaiti" w:hAnsi="STKaiti"/>
        </w:rPr>
        <w:t>/opt/</w:t>
      </w:r>
      <w:r w:rsidRPr="00E06410">
        <w:rPr>
          <w:rFonts w:ascii="STKaiti" w:eastAsia="STKaiti" w:hAnsi="STKaiti"/>
        </w:rPr>
        <w:t>并且重命名为</w:t>
      </w:r>
      <w:r w:rsidRPr="00E06410">
        <w:rPr>
          <w:rFonts w:ascii="STKaiti" w:eastAsia="STKaiti" w:hAnsi="STKaiti"/>
        </w:rPr>
        <w:t>redhat</w:t>
      </w:r>
    </w:p>
    <w:p w14:paraId="7B719B0E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  <w:t>cp -r /home/  /opt/redhat</w:t>
      </w:r>
    </w:p>
    <w:p w14:paraId="505664B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将</w:t>
      </w:r>
      <w:r w:rsidRPr="00E06410">
        <w:rPr>
          <w:rFonts w:ascii="STKaiti" w:eastAsia="STKaiti" w:hAnsi="STKaiti"/>
        </w:rPr>
        <w:t>/home</w:t>
      </w:r>
      <w:r w:rsidRPr="00E06410">
        <w:rPr>
          <w:rFonts w:ascii="STKaiti" w:eastAsia="STKaiti" w:hAnsi="STKaiti"/>
        </w:rPr>
        <w:t>目录复制到</w:t>
      </w:r>
      <w:r w:rsidRPr="00E06410">
        <w:rPr>
          <w:rFonts w:ascii="STKaiti" w:eastAsia="STKaiti" w:hAnsi="STKaiti"/>
        </w:rPr>
        <w:t>/opt/redhat</w:t>
      </w:r>
      <w:r w:rsidRPr="00E06410">
        <w:rPr>
          <w:rFonts w:ascii="STKaiti" w:eastAsia="STKaiti" w:hAnsi="STKaiti"/>
        </w:rPr>
        <w:t>目录下</w:t>
      </w:r>
    </w:p>
    <w:p w14:paraId="1D61B6D7" w14:textId="77777777" w:rsidR="0089605F" w:rsidRPr="00E06410" w:rsidRDefault="0089605F">
      <w:pPr>
        <w:rPr>
          <w:rFonts w:ascii="STKaiti" w:eastAsia="STKaiti" w:hAnsi="STKaiti"/>
        </w:rPr>
      </w:pPr>
    </w:p>
    <w:p w14:paraId="48B01618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8. grep</w:t>
      </w:r>
    </w:p>
    <w:p w14:paraId="264C7535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针对文本文件内容进行过滤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 w:hint="eastAsia"/>
        </w:rPr>
        <w:t>输出包含指定字符串的行</w:t>
      </w:r>
    </w:p>
    <w:p w14:paraId="5E39279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 xml:space="preserve">grep  </w:t>
      </w:r>
      <w:r w:rsidRPr="00E06410">
        <w:rPr>
          <w:rFonts w:ascii="STKaiti" w:eastAsia="STKaiti" w:hAnsi="STKaiti"/>
          <w:color w:val="FF0000"/>
        </w:rPr>
        <w:t>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>]  '</w:t>
      </w:r>
      <w:r w:rsidRPr="00E06410">
        <w:rPr>
          <w:rFonts w:ascii="STKaiti" w:eastAsia="STKaiti" w:hAnsi="STKaiti"/>
          <w:color w:val="FF0000"/>
        </w:rPr>
        <w:t>过滤条件</w:t>
      </w:r>
      <w:r w:rsidRPr="00E06410">
        <w:rPr>
          <w:rFonts w:ascii="STKaiti" w:eastAsia="STKaiti" w:hAnsi="STKaiti"/>
          <w:color w:val="FF0000"/>
        </w:rPr>
        <w:t xml:space="preserve">'  </w:t>
      </w:r>
      <w:r w:rsidRPr="00E06410">
        <w:rPr>
          <w:rFonts w:ascii="STKaiti" w:eastAsia="STKaiti" w:hAnsi="STKaiti"/>
          <w:color w:val="FF0000"/>
        </w:rPr>
        <w:t>文件名</w:t>
      </w:r>
    </w:p>
    <w:p w14:paraId="51B1255F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>:</w:t>
      </w:r>
    </w:p>
    <w:p w14:paraId="13F392F8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lastRenderedPageBreak/>
        <w:t xml:space="preserve">-v: </w:t>
      </w:r>
      <w:r w:rsidRPr="00E06410">
        <w:rPr>
          <w:rFonts w:ascii="STKaiti" w:eastAsia="STKaiti" w:hAnsi="STKaiti"/>
          <w:color w:val="ED7D31" w:themeColor="accent2"/>
        </w:rPr>
        <w:t>取反匹配</w:t>
      </w:r>
    </w:p>
    <w:p w14:paraId="0259E553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-i: </w:t>
      </w:r>
      <w:r w:rsidRPr="00E06410">
        <w:rPr>
          <w:rFonts w:ascii="STKaiti" w:eastAsia="STKaiti" w:hAnsi="STKaiti"/>
          <w:color w:val="ED7D31" w:themeColor="accent2"/>
        </w:rPr>
        <w:t>忽略大小写</w:t>
      </w:r>
    </w:p>
    <w:p w14:paraId="4DBF6197" w14:textId="77777777" w:rsidR="0089605F" w:rsidRPr="00E06410" w:rsidRDefault="0089605F">
      <w:pPr>
        <w:ind w:left="420" w:firstLine="420"/>
        <w:rPr>
          <w:rFonts w:ascii="STKaiti" w:eastAsia="STKaiti" w:hAnsi="STKaiti"/>
          <w:color w:val="ED7D31" w:themeColor="accent2"/>
        </w:rPr>
      </w:pPr>
    </w:p>
    <w:p w14:paraId="420FBFC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常用的匹配模式</w:t>
      </w:r>
      <w:r w:rsidRPr="00E06410">
        <w:rPr>
          <w:rFonts w:ascii="STKaiti" w:eastAsia="STKaiti" w:hAnsi="STKaiti"/>
        </w:rPr>
        <w:t>:</w:t>
      </w:r>
    </w:p>
    <w:p w14:paraId="713D825E" w14:textId="77777777" w:rsidR="0089605F" w:rsidRPr="00E06410" w:rsidRDefault="00E06410">
      <w:pPr>
        <w:ind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ab/>
        <w:t xml:space="preserve">word </w:t>
      </w:r>
      <w:r w:rsidRPr="00E06410">
        <w:rPr>
          <w:rFonts w:ascii="STKaiti" w:eastAsia="STKaiti" w:hAnsi="STKaiti"/>
          <w:color w:val="ED7D31" w:themeColor="accent2"/>
        </w:rPr>
        <w:t>包含字符串</w:t>
      </w:r>
      <w:r w:rsidRPr="00E06410">
        <w:rPr>
          <w:rFonts w:ascii="STKaiti" w:eastAsia="STKaiti" w:hAnsi="STKaiti"/>
          <w:color w:val="ED7D31" w:themeColor="accent2"/>
        </w:rPr>
        <w:t>word</w:t>
      </w:r>
    </w:p>
    <w:p w14:paraId="5FBF561E" w14:textId="77777777" w:rsidR="0089605F" w:rsidRPr="00E06410" w:rsidRDefault="00E06410">
      <w:pPr>
        <w:ind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ab/>
        <w:t xml:space="preserve">^word </w:t>
      </w:r>
      <w:r w:rsidRPr="00E06410">
        <w:rPr>
          <w:rFonts w:ascii="STKaiti" w:eastAsia="STKaiti" w:hAnsi="STKaiti"/>
          <w:color w:val="ED7D31" w:themeColor="accent2"/>
        </w:rPr>
        <w:t>以字符串</w:t>
      </w:r>
      <w:r w:rsidRPr="00E06410">
        <w:rPr>
          <w:rFonts w:ascii="STKaiti" w:eastAsia="STKaiti" w:hAnsi="STKaiti"/>
          <w:color w:val="ED7D31" w:themeColor="accent2"/>
        </w:rPr>
        <w:t>word</w:t>
      </w:r>
      <w:r w:rsidRPr="00E06410">
        <w:rPr>
          <w:rFonts w:ascii="STKaiti" w:eastAsia="STKaiti" w:hAnsi="STKaiti"/>
          <w:color w:val="ED7D31" w:themeColor="accent2"/>
        </w:rPr>
        <w:t>开头</w:t>
      </w:r>
    </w:p>
    <w:p w14:paraId="4A57B469" w14:textId="77777777" w:rsidR="0089605F" w:rsidRPr="00E06410" w:rsidRDefault="00E06410">
      <w:pPr>
        <w:ind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ab/>
        <w:t xml:space="preserve">word$ </w:t>
      </w:r>
      <w:r w:rsidRPr="00E06410">
        <w:rPr>
          <w:rFonts w:ascii="STKaiti" w:eastAsia="STKaiti" w:hAnsi="STKaiti"/>
          <w:color w:val="ED7D31" w:themeColor="accent2"/>
        </w:rPr>
        <w:t>以字符串</w:t>
      </w:r>
      <w:r w:rsidRPr="00E06410">
        <w:rPr>
          <w:rFonts w:ascii="STKaiti" w:eastAsia="STKaiti" w:hAnsi="STKaiti"/>
          <w:color w:val="ED7D31" w:themeColor="accent2"/>
        </w:rPr>
        <w:t>word</w:t>
      </w:r>
      <w:r w:rsidRPr="00E06410">
        <w:rPr>
          <w:rFonts w:ascii="STKaiti" w:eastAsia="STKaiti" w:hAnsi="STKaiti"/>
          <w:color w:val="ED7D31" w:themeColor="accent2"/>
        </w:rPr>
        <w:t>结尾</w:t>
      </w:r>
    </w:p>
    <w:p w14:paraId="21B0EF1F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9. vim </w:t>
      </w:r>
      <w:r w:rsidRPr="00E06410">
        <w:rPr>
          <w:rFonts w:ascii="STKaiti" w:eastAsia="STKaiti" w:hAnsi="STKaiti"/>
        </w:rPr>
        <w:t>工具</w:t>
      </w:r>
    </w:p>
    <w:p w14:paraId="1BD23CF9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文本编辑器</w:t>
      </w:r>
    </w:p>
    <w:p w14:paraId="6B79E596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三个模式</w:t>
      </w:r>
      <w:r w:rsidRPr="00E06410">
        <w:rPr>
          <w:rFonts w:ascii="STKaiti" w:eastAsia="STKaiti" w:hAnsi="STKaiti"/>
        </w:rPr>
        <w:t>:</w:t>
      </w:r>
    </w:p>
    <w:p w14:paraId="3E69901F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命令模式</w:t>
      </w:r>
      <w:r w:rsidRPr="00E06410">
        <w:rPr>
          <w:rFonts w:ascii="STKaiti" w:eastAsia="STKaiti" w:hAnsi="STKaiti"/>
        </w:rPr>
        <w:t xml:space="preserve">    </w:t>
      </w:r>
      <w:r w:rsidRPr="00E06410">
        <w:rPr>
          <w:rFonts w:ascii="STKaiti" w:eastAsia="STKaiti" w:hAnsi="STKaiti"/>
        </w:rPr>
        <w:t>插入模式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输入模式</w:t>
      </w:r>
      <w:r w:rsidRPr="00E06410">
        <w:rPr>
          <w:rFonts w:ascii="STKaiti" w:eastAsia="STKaiti" w:hAnsi="STKaiti"/>
        </w:rPr>
        <w:t xml:space="preserve">)    </w:t>
      </w:r>
      <w:r w:rsidRPr="00E06410">
        <w:rPr>
          <w:rFonts w:ascii="STKaiti" w:eastAsia="STKaiti" w:hAnsi="STKaiti"/>
        </w:rPr>
        <w:t>末行模式</w:t>
      </w:r>
    </w:p>
    <w:p w14:paraId="72CACD00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末行模式</w:t>
      </w:r>
      <w:r w:rsidRPr="00E06410">
        <w:rPr>
          <w:rFonts w:ascii="STKaiti" w:eastAsia="STKaiti" w:hAnsi="STKaiti"/>
        </w:rPr>
        <w:t>:</w:t>
      </w:r>
    </w:p>
    <w:p w14:paraId="69276DBC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wq: </w:t>
      </w:r>
      <w:r w:rsidRPr="00E06410">
        <w:rPr>
          <w:rFonts w:ascii="STKaiti" w:eastAsia="STKaiti" w:hAnsi="STKaiti"/>
        </w:rPr>
        <w:t>保存并退出</w:t>
      </w:r>
    </w:p>
    <w:p w14:paraId="28A9C580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q!: </w:t>
      </w:r>
      <w:r w:rsidRPr="00E06410">
        <w:rPr>
          <w:rFonts w:ascii="STKaiti" w:eastAsia="STKaiti" w:hAnsi="STKaiti"/>
        </w:rPr>
        <w:t>强制不保存并退出</w:t>
      </w:r>
    </w:p>
    <w:p w14:paraId="140A912D" w14:textId="77777777" w:rsidR="0089605F" w:rsidRPr="00E06410" w:rsidRDefault="0089605F">
      <w:pPr>
        <w:ind w:left="420" w:firstLine="420"/>
        <w:rPr>
          <w:rFonts w:ascii="STKaiti" w:eastAsia="STKaiti" w:hAnsi="STKaiti"/>
        </w:rPr>
      </w:pPr>
    </w:p>
    <w:p w14:paraId="74701E5F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0C4A171B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10. </w:t>
      </w:r>
      <w:r w:rsidRPr="00E06410">
        <w:rPr>
          <w:rFonts w:ascii="STKaiti" w:eastAsia="STKaiti" w:hAnsi="STKaiti"/>
        </w:rPr>
        <w:t>别名的定义</w:t>
      </w:r>
    </w:p>
    <w:p w14:paraId="11650C33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作用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简化复杂命令</w:t>
      </w:r>
    </w:p>
    <w:p w14:paraId="6C91CC81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305F51BF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a) </w:t>
      </w:r>
      <w:r w:rsidRPr="00E06410">
        <w:rPr>
          <w:rFonts w:ascii="STKaiti" w:eastAsia="STKaiti" w:hAnsi="STKaiti"/>
        </w:rPr>
        <w:t>查看已设置的别名</w:t>
      </w:r>
    </w:p>
    <w:p w14:paraId="53CFE0FB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  <w:color w:val="FF0000"/>
        </w:rPr>
        <w:t>alias  [</w:t>
      </w:r>
      <w:r w:rsidRPr="00E06410">
        <w:rPr>
          <w:rFonts w:ascii="STKaiti" w:eastAsia="STKaiti" w:hAnsi="STKaiti"/>
          <w:color w:val="FF0000"/>
        </w:rPr>
        <w:t>别名名称</w:t>
      </w:r>
      <w:r w:rsidRPr="00E06410">
        <w:rPr>
          <w:rFonts w:ascii="STKaiti" w:eastAsia="STKaiti" w:hAnsi="STKaiti"/>
          <w:color w:val="FF0000"/>
        </w:rPr>
        <w:t>]</w:t>
      </w:r>
    </w:p>
    <w:p w14:paraId="68F6D9C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b) </w:t>
      </w:r>
      <w:r w:rsidRPr="00E06410">
        <w:rPr>
          <w:rFonts w:ascii="STKaiti" w:eastAsia="STKaiti" w:hAnsi="STKaiti"/>
        </w:rPr>
        <w:t>定义新的别名</w:t>
      </w:r>
    </w:p>
    <w:p w14:paraId="610E2E11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ab/>
        <w:t xml:space="preserve">alias </w:t>
      </w:r>
      <w:r w:rsidRPr="00E06410">
        <w:rPr>
          <w:rFonts w:ascii="STKaiti" w:eastAsia="STKaiti" w:hAnsi="STKaiti"/>
          <w:color w:val="FF0000"/>
        </w:rPr>
        <w:t>别名名称</w:t>
      </w:r>
      <w:r w:rsidRPr="00E06410">
        <w:rPr>
          <w:rFonts w:ascii="STKaiti" w:eastAsia="STKaiti" w:hAnsi="STKaiti"/>
          <w:color w:val="FF0000"/>
        </w:rPr>
        <w:t>='</w:t>
      </w:r>
      <w:r w:rsidRPr="00E06410">
        <w:rPr>
          <w:rFonts w:ascii="STKaiti" w:eastAsia="STKaiti" w:hAnsi="STKaiti"/>
          <w:color w:val="FF0000"/>
        </w:rPr>
        <w:t>实际执行的命令行</w:t>
      </w:r>
      <w:r w:rsidRPr="00E06410">
        <w:rPr>
          <w:rFonts w:ascii="STKaiti" w:eastAsia="STKaiti" w:hAnsi="STKaiti"/>
          <w:color w:val="FF0000"/>
        </w:rPr>
        <w:t>'</w:t>
      </w:r>
    </w:p>
    <w:p w14:paraId="780A1C89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c) </w:t>
      </w:r>
      <w:r w:rsidRPr="00E06410">
        <w:rPr>
          <w:rFonts w:ascii="STKaiti" w:eastAsia="STKaiti" w:hAnsi="STKaiti"/>
        </w:rPr>
        <w:t>取消已设置的别名</w:t>
      </w:r>
    </w:p>
    <w:p w14:paraId="36F5B638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ab/>
        <w:t>unalias  [</w:t>
      </w:r>
      <w:r w:rsidRPr="00E06410">
        <w:rPr>
          <w:rFonts w:ascii="STKaiti" w:eastAsia="STKaiti" w:hAnsi="STKaiti"/>
          <w:color w:val="FF0000"/>
        </w:rPr>
        <w:t>别名名称</w:t>
      </w:r>
      <w:r w:rsidRPr="00E06410">
        <w:rPr>
          <w:rFonts w:ascii="STKaiti" w:eastAsia="STKaiti" w:hAnsi="STKaiti"/>
          <w:color w:val="FF0000"/>
        </w:rPr>
        <w:t>]</w:t>
      </w:r>
    </w:p>
    <w:p w14:paraId="0B5C6554" w14:textId="77777777" w:rsidR="0089605F" w:rsidRPr="00E06410" w:rsidRDefault="0089605F">
      <w:pPr>
        <w:ind w:firstLine="420"/>
        <w:rPr>
          <w:rFonts w:ascii="STKaiti" w:eastAsia="STKaiti" w:hAnsi="STKaiti"/>
          <w:color w:val="FF0000"/>
        </w:rPr>
      </w:pPr>
    </w:p>
    <w:p w14:paraId="72A7F8F7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11. </w:t>
      </w:r>
      <w:r w:rsidRPr="00E06410">
        <w:rPr>
          <w:rFonts w:ascii="STKaiti" w:eastAsia="STKaiti" w:hAnsi="STKaiti"/>
        </w:rPr>
        <w:t>输出重定向</w:t>
      </w:r>
      <w:r w:rsidRPr="00E06410">
        <w:rPr>
          <w:rFonts w:ascii="STKaiti" w:eastAsia="STKaiti" w:hAnsi="STKaiti"/>
        </w:rPr>
        <w:t>/</w:t>
      </w:r>
      <w:r w:rsidRPr="00E06410">
        <w:rPr>
          <w:rFonts w:ascii="STKaiti" w:eastAsia="STKaiti" w:hAnsi="STKaiti"/>
        </w:rPr>
        <w:t>管道</w:t>
      </w:r>
    </w:p>
    <w:p w14:paraId="31071770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&gt;</w:t>
      </w:r>
      <w:r w:rsidRPr="00E06410">
        <w:rPr>
          <w:rFonts w:ascii="STKaiti" w:eastAsia="STKaiti" w:hAnsi="STKaiti"/>
        </w:rPr>
        <w:tab/>
        <w:t xml:space="preserve">: </w:t>
      </w:r>
      <w:r w:rsidRPr="00E06410">
        <w:rPr>
          <w:rFonts w:ascii="STKaiti" w:eastAsia="STKaiti" w:hAnsi="STKaiti"/>
        </w:rPr>
        <w:t>覆盖重定向</w:t>
      </w:r>
    </w:p>
    <w:p w14:paraId="781AF954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&gt;&gt;</w:t>
      </w:r>
      <w:r w:rsidRPr="00E06410">
        <w:rPr>
          <w:rFonts w:ascii="STKaiti" w:eastAsia="STKaiti" w:hAnsi="STKaiti"/>
        </w:rPr>
        <w:tab/>
        <w:t xml:space="preserve">: </w:t>
      </w:r>
      <w:r w:rsidRPr="00E06410">
        <w:rPr>
          <w:rFonts w:ascii="STKaiti" w:eastAsia="STKaiti" w:hAnsi="STKaiti"/>
        </w:rPr>
        <w:t>追加重定向</w:t>
      </w:r>
    </w:p>
    <w:p w14:paraId="3DDBFCF5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| </w:t>
      </w:r>
      <w:r w:rsidRPr="00E06410">
        <w:rPr>
          <w:rFonts w:ascii="STKaiti" w:eastAsia="STKaiti" w:hAnsi="STKaiti"/>
        </w:rPr>
        <w:t>管道操作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将前面命令的输出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交由后面命令处理</w:t>
      </w:r>
    </w:p>
    <w:p w14:paraId="3B841D25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565EDB9F" w14:textId="77777777" w:rsidR="0089605F" w:rsidRPr="00E06410" w:rsidRDefault="0089605F">
      <w:pPr>
        <w:rPr>
          <w:rFonts w:ascii="STKaiti" w:eastAsia="STKaiti" w:hAnsi="STKaiti"/>
        </w:rPr>
      </w:pPr>
    </w:p>
    <w:p w14:paraId="101C5209" w14:textId="77777777" w:rsidR="0089605F" w:rsidRPr="00E06410" w:rsidRDefault="00E06410">
      <w:pPr>
        <w:pStyle w:val="1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lastRenderedPageBreak/>
        <w:t>七</w:t>
      </w:r>
      <w:r w:rsidRPr="00E06410">
        <w:rPr>
          <w:rFonts w:ascii="STKaiti" w:eastAsia="STKaiti" w:hAnsi="STKaiti"/>
        </w:rPr>
        <w:t xml:space="preserve">. </w:t>
      </w:r>
      <w:r w:rsidRPr="00E06410">
        <w:rPr>
          <w:rFonts w:ascii="STKaiti" w:eastAsia="STKaiti" w:hAnsi="STKaiti"/>
        </w:rPr>
        <w:t>管理用户和组</w:t>
      </w:r>
    </w:p>
    <w:p w14:paraId="2983CCA2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1. </w:t>
      </w:r>
      <w:r w:rsidRPr="00E06410">
        <w:rPr>
          <w:rFonts w:ascii="STKaiti" w:eastAsia="STKaiti" w:hAnsi="STKaiti"/>
        </w:rPr>
        <w:t>基本概念</w:t>
      </w:r>
    </w:p>
    <w:p w14:paraId="404E2085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用户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登录操作系统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不同的用户具备不同的权限</w:t>
      </w:r>
    </w:p>
    <w:p w14:paraId="1042549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</w:t>
      </w:r>
      <w:r w:rsidRPr="00E06410">
        <w:rPr>
          <w:rFonts w:ascii="STKaiti" w:eastAsia="STKaiti" w:hAnsi="STKaiti"/>
        </w:rPr>
        <w:t>组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方便管理用户</w:t>
      </w:r>
    </w:p>
    <w:p w14:paraId="5BB459F5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30EBE6D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用户唯一标识</w:t>
      </w:r>
      <w:r w:rsidRPr="00E06410">
        <w:rPr>
          <w:rFonts w:ascii="STKaiti" w:eastAsia="STKaiti" w:hAnsi="STKaiti"/>
        </w:rPr>
        <w:t>: UID</w:t>
      </w:r>
    </w:p>
    <w:p w14:paraId="6502BF75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组唯一标识</w:t>
      </w:r>
      <w:r w:rsidRPr="00E06410">
        <w:rPr>
          <w:rFonts w:ascii="STKaiti" w:eastAsia="STKaiti" w:hAnsi="STKaiti"/>
        </w:rPr>
        <w:t>: GID</w:t>
      </w:r>
    </w:p>
    <w:p w14:paraId="3577DC0C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管理员</w:t>
      </w:r>
      <w:r w:rsidRPr="00E06410">
        <w:rPr>
          <w:rFonts w:ascii="STKaiti" w:eastAsia="STKaiti" w:hAnsi="STKaiti"/>
        </w:rPr>
        <w:t>root</w:t>
      </w:r>
      <w:r w:rsidRPr="00E06410">
        <w:rPr>
          <w:rFonts w:ascii="STKaiti" w:eastAsia="STKaiti" w:hAnsi="STKaiti"/>
        </w:rPr>
        <w:t>的</w:t>
      </w:r>
      <w:r w:rsidRPr="00E06410">
        <w:rPr>
          <w:rFonts w:ascii="STKaiti" w:eastAsia="STKaiti" w:hAnsi="STKaiti"/>
        </w:rPr>
        <w:t>UID</w:t>
      </w:r>
      <w:r w:rsidRPr="00E06410">
        <w:rPr>
          <w:rFonts w:ascii="STKaiti" w:eastAsia="STKaiti" w:hAnsi="STKaiti"/>
        </w:rPr>
        <w:t>为</w:t>
      </w:r>
      <w:r w:rsidRPr="00E06410">
        <w:rPr>
          <w:rFonts w:ascii="STKaiti" w:eastAsia="STKaiti" w:hAnsi="STKaiti"/>
        </w:rPr>
        <w:t>0</w:t>
      </w:r>
    </w:p>
    <w:p w14:paraId="52418B74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378FCBD7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组的分类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基本组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私有组</w:t>
      </w:r>
      <w:r w:rsidRPr="00E06410">
        <w:rPr>
          <w:rFonts w:ascii="STKaiti" w:eastAsia="STKaiti" w:hAnsi="STKaiti"/>
        </w:rPr>
        <w:t xml:space="preserve">)    </w:t>
      </w:r>
      <w:r w:rsidRPr="00E06410">
        <w:rPr>
          <w:rFonts w:ascii="STKaiti" w:eastAsia="STKaiti" w:hAnsi="STKaiti"/>
        </w:rPr>
        <w:t>附加组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从属组</w:t>
      </w:r>
      <w:r w:rsidRPr="00E06410">
        <w:rPr>
          <w:rFonts w:ascii="STKaiti" w:eastAsia="STKaiti" w:hAnsi="STKaiti"/>
        </w:rPr>
        <w:t>)</w:t>
      </w:r>
    </w:p>
    <w:p w14:paraId="228BC3C2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原则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一个用户必须至少属于一个组</w:t>
      </w:r>
    </w:p>
    <w:p w14:paraId="66E1BC58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基本组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私有组</w:t>
      </w:r>
      <w:r w:rsidRPr="00E06410">
        <w:rPr>
          <w:rFonts w:ascii="STKaiti" w:eastAsia="STKaiti" w:hAnsi="STKaiti"/>
        </w:rPr>
        <w:t xml:space="preserve">) : </w:t>
      </w:r>
      <w:r w:rsidRPr="00E06410">
        <w:rPr>
          <w:rFonts w:ascii="STKaiti" w:eastAsia="STKaiti" w:hAnsi="STKaiti"/>
        </w:rPr>
        <w:t>由系统创建与用户同名的组</w:t>
      </w:r>
    </w:p>
    <w:p w14:paraId="7D03781F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附加组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从属组</w:t>
      </w:r>
      <w:r w:rsidRPr="00E06410">
        <w:rPr>
          <w:rFonts w:ascii="STKaiti" w:eastAsia="STKaiti" w:hAnsi="STKaiti"/>
        </w:rPr>
        <w:t xml:space="preserve">): </w:t>
      </w:r>
      <w:r w:rsidRPr="00E06410">
        <w:rPr>
          <w:rFonts w:ascii="STKaiti" w:eastAsia="STKaiti" w:hAnsi="STKaiti"/>
        </w:rPr>
        <w:t>由管理员</w:t>
      </w:r>
      <w:r w:rsidRPr="00E06410">
        <w:rPr>
          <w:rFonts w:ascii="STKaiti" w:eastAsia="STKaiti" w:hAnsi="STKaiti"/>
        </w:rPr>
        <w:t>root</w:t>
      </w:r>
      <w:r w:rsidRPr="00E06410">
        <w:rPr>
          <w:rFonts w:ascii="STKaiti" w:eastAsia="STKaiti" w:hAnsi="STKaiti"/>
        </w:rPr>
        <w:t>创建的组</w:t>
      </w:r>
    </w:p>
    <w:p w14:paraId="09243CA5" w14:textId="77777777" w:rsidR="0089605F" w:rsidRPr="00E06410" w:rsidRDefault="0089605F">
      <w:pPr>
        <w:rPr>
          <w:rFonts w:ascii="STKaiti" w:eastAsia="STKaiti" w:hAnsi="STKaiti"/>
        </w:rPr>
      </w:pPr>
    </w:p>
    <w:p w14:paraId="4E373153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2. </w:t>
      </w:r>
      <w:r w:rsidRPr="00E06410">
        <w:rPr>
          <w:rFonts w:ascii="STKaiti" w:eastAsia="STKaiti" w:hAnsi="STKaiti"/>
        </w:rPr>
        <w:t>添加用户</w:t>
      </w:r>
    </w:p>
    <w:p w14:paraId="366C1D83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用户基本信息存放在</w:t>
      </w:r>
      <w:r w:rsidRPr="00E06410">
        <w:rPr>
          <w:rFonts w:ascii="STKaiti" w:eastAsia="STKaiti" w:hAnsi="STKaiti"/>
        </w:rPr>
        <w:t xml:space="preserve"> /etc/passwd </w:t>
      </w:r>
      <w:r w:rsidRPr="00E06410">
        <w:rPr>
          <w:rFonts w:ascii="STKaiti" w:eastAsia="STKaiti" w:hAnsi="STKaiti"/>
        </w:rPr>
        <w:t>文件</w:t>
      </w:r>
    </w:p>
    <w:p w14:paraId="6CB4F4B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root:x:0:0:root:/root:/bin/bash</w:t>
      </w:r>
    </w:p>
    <w:p w14:paraId="751C1CC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用户名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密码占位符</w:t>
      </w:r>
      <w:r w:rsidRPr="00E06410">
        <w:rPr>
          <w:rFonts w:ascii="STKaiti" w:eastAsia="STKaiti" w:hAnsi="STKaiti"/>
        </w:rPr>
        <w:t>:UID:</w:t>
      </w:r>
      <w:r w:rsidRPr="00E06410">
        <w:rPr>
          <w:rFonts w:ascii="STKaiti" w:eastAsia="STKaiti" w:hAnsi="STKaiti"/>
        </w:rPr>
        <w:t>基本组</w:t>
      </w:r>
      <w:r w:rsidRPr="00E06410">
        <w:rPr>
          <w:rFonts w:ascii="STKaiti" w:eastAsia="STKaiti" w:hAnsi="STKaiti"/>
        </w:rPr>
        <w:t>GID:</w:t>
      </w:r>
      <w:r w:rsidRPr="00E06410">
        <w:rPr>
          <w:rFonts w:ascii="STKaiti" w:eastAsia="STKaiti" w:hAnsi="STKaiti"/>
        </w:rPr>
        <w:t>用户描述信息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家目录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解释器程序</w:t>
      </w:r>
    </w:p>
    <w:p w14:paraId="52896033" w14:textId="77777777" w:rsidR="0089605F" w:rsidRPr="00E06410" w:rsidRDefault="0089605F">
      <w:pPr>
        <w:rPr>
          <w:rFonts w:ascii="STKaiti" w:eastAsia="STKaiti" w:hAnsi="STKaiti"/>
        </w:rPr>
      </w:pPr>
    </w:p>
    <w:p w14:paraId="7B3C773D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useradd </w:t>
      </w:r>
      <w:r w:rsidRPr="00E06410">
        <w:rPr>
          <w:rFonts w:ascii="STKaiti" w:eastAsia="STKaiti" w:hAnsi="STKaiti"/>
        </w:rPr>
        <w:t>命令</w:t>
      </w:r>
    </w:p>
    <w:p w14:paraId="59B762E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添加用户</w:t>
      </w:r>
    </w:p>
    <w:p w14:paraId="6B595E87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>useradd 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 xml:space="preserve">]  </w:t>
      </w:r>
      <w:r w:rsidRPr="00E06410">
        <w:rPr>
          <w:rFonts w:ascii="STKaiti" w:eastAsia="STKaiti" w:hAnsi="STKaiti"/>
          <w:color w:val="FF0000"/>
        </w:rPr>
        <w:t>用户名</w:t>
      </w:r>
    </w:p>
    <w:p w14:paraId="5E8C467F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>:</w:t>
      </w:r>
    </w:p>
    <w:p w14:paraId="46794DE1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-u </w:t>
      </w:r>
      <w:r w:rsidRPr="00E06410">
        <w:rPr>
          <w:rFonts w:ascii="STKaiti" w:eastAsia="STKaiti" w:hAnsi="STKaiti"/>
          <w:color w:val="ED7D31" w:themeColor="accent2"/>
        </w:rPr>
        <w:t>用户</w:t>
      </w:r>
      <w:r w:rsidRPr="00E06410">
        <w:rPr>
          <w:rFonts w:ascii="STKaiti" w:eastAsia="STKaiti" w:hAnsi="STKaiti"/>
          <w:color w:val="ED7D31" w:themeColor="accent2"/>
        </w:rPr>
        <w:t>id</w:t>
      </w:r>
    </w:p>
    <w:p w14:paraId="36AD7F1D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-d </w:t>
      </w:r>
      <w:r w:rsidRPr="00E06410">
        <w:rPr>
          <w:rFonts w:ascii="STKaiti" w:eastAsia="STKaiti" w:hAnsi="STKaiti"/>
          <w:color w:val="ED7D31" w:themeColor="accent2"/>
        </w:rPr>
        <w:t>家目录路径</w:t>
      </w:r>
    </w:p>
    <w:p w14:paraId="38F2553A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-s </w:t>
      </w:r>
      <w:r w:rsidRPr="00E06410">
        <w:rPr>
          <w:rFonts w:ascii="STKaiti" w:eastAsia="STKaiti" w:hAnsi="STKaiti"/>
          <w:color w:val="ED7D31" w:themeColor="accent2"/>
        </w:rPr>
        <w:t>登录解释器</w:t>
      </w:r>
    </w:p>
    <w:p w14:paraId="43BC55CE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-G </w:t>
      </w:r>
      <w:r w:rsidRPr="00E06410">
        <w:rPr>
          <w:rFonts w:ascii="STKaiti" w:eastAsia="STKaiti" w:hAnsi="STKaiti"/>
          <w:color w:val="ED7D31" w:themeColor="accent2"/>
        </w:rPr>
        <w:t>附加组</w:t>
      </w:r>
    </w:p>
    <w:p w14:paraId="2B34A178" w14:textId="77777777" w:rsidR="0089605F" w:rsidRPr="00E06410" w:rsidRDefault="0089605F">
      <w:pPr>
        <w:ind w:left="420" w:firstLine="420"/>
        <w:rPr>
          <w:rFonts w:ascii="STKaiti" w:eastAsia="STKaiti" w:hAnsi="STKaiti"/>
          <w:color w:val="ED7D31" w:themeColor="accent2"/>
        </w:rPr>
      </w:pPr>
    </w:p>
    <w:p w14:paraId="1D234612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3. </w:t>
      </w:r>
      <w:r w:rsidRPr="00E06410">
        <w:rPr>
          <w:rFonts w:ascii="STKaiti" w:eastAsia="STKaiti" w:hAnsi="STKaiti"/>
        </w:rPr>
        <w:t>删除用户</w:t>
      </w:r>
    </w:p>
    <w:p w14:paraId="6D43F355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userdel</w:t>
      </w:r>
      <w:r w:rsidRPr="00E06410">
        <w:rPr>
          <w:rFonts w:ascii="STKaiti" w:eastAsia="STKaiti" w:hAnsi="STKaiti"/>
        </w:rPr>
        <w:t>命令</w:t>
      </w:r>
    </w:p>
    <w:p w14:paraId="62DAF91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删除用户</w:t>
      </w:r>
    </w:p>
    <w:p w14:paraId="0591DE5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>:  userdel  [</w:t>
      </w: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 xml:space="preserve">]  </w:t>
      </w:r>
      <w:r w:rsidRPr="00E06410">
        <w:rPr>
          <w:rFonts w:ascii="STKaiti" w:eastAsia="STKaiti" w:hAnsi="STKaiti"/>
        </w:rPr>
        <w:t>用户名</w:t>
      </w:r>
    </w:p>
    <w:p w14:paraId="480A746F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>:</w:t>
      </w:r>
    </w:p>
    <w:p w14:paraId="5421AA34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-r : </w:t>
      </w:r>
      <w:r w:rsidRPr="00E06410">
        <w:rPr>
          <w:rFonts w:ascii="STKaiti" w:eastAsia="STKaiti" w:hAnsi="STKaiti"/>
        </w:rPr>
        <w:t>连同用户家目录一并删除</w:t>
      </w:r>
    </w:p>
    <w:p w14:paraId="2A8B6B9A" w14:textId="77777777" w:rsidR="0089605F" w:rsidRPr="00E06410" w:rsidRDefault="0089605F">
      <w:pPr>
        <w:rPr>
          <w:rFonts w:ascii="STKaiti" w:eastAsia="STKaiti" w:hAnsi="STKaiti"/>
        </w:rPr>
      </w:pPr>
    </w:p>
    <w:p w14:paraId="41ABBD33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lastRenderedPageBreak/>
        <w:t xml:space="preserve">4. </w:t>
      </w:r>
      <w:r w:rsidRPr="00E06410">
        <w:rPr>
          <w:rFonts w:ascii="STKaiti" w:eastAsia="STKaiti" w:hAnsi="STKaiti"/>
        </w:rPr>
        <w:t>设置登录密码</w:t>
      </w:r>
    </w:p>
    <w:p w14:paraId="74862797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用户密码信息存放在</w:t>
      </w:r>
      <w:r w:rsidRPr="00E06410">
        <w:rPr>
          <w:rFonts w:ascii="STKaiti" w:eastAsia="STKaiti" w:hAnsi="STKaiti"/>
        </w:rPr>
        <w:t xml:space="preserve"> /etc/shadow </w:t>
      </w:r>
      <w:r w:rsidRPr="00E06410">
        <w:rPr>
          <w:rFonts w:ascii="STKaiti" w:eastAsia="STKaiti" w:hAnsi="STKaiti"/>
        </w:rPr>
        <w:t>文件</w:t>
      </w:r>
    </w:p>
    <w:p w14:paraId="59A9B26E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nsd10:!!:18022:0:99999:7:::</w:t>
      </w:r>
    </w:p>
    <w:p w14:paraId="5E2F196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第二个字段为</w:t>
      </w:r>
      <w:r w:rsidRPr="00E06410">
        <w:rPr>
          <w:rFonts w:ascii="STKaiti" w:eastAsia="STKaiti" w:hAnsi="STKaiti"/>
        </w:rPr>
        <w:t>!!,</w:t>
      </w:r>
      <w:r w:rsidRPr="00E06410">
        <w:rPr>
          <w:rFonts w:ascii="STKaiti" w:eastAsia="STKaiti" w:hAnsi="STKaiti"/>
        </w:rPr>
        <w:t>代表用户为锁定状态</w:t>
      </w:r>
    </w:p>
    <w:p w14:paraId="4FEF40E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 w:hint="eastAsia"/>
        </w:rPr>
        <w:t>用户名</w:t>
      </w:r>
      <w:r w:rsidRPr="00E06410">
        <w:rPr>
          <w:rFonts w:ascii="STKaiti" w:eastAsia="STKaiti" w:hAnsi="STKaiti" w:hint="eastAsia"/>
        </w:rPr>
        <w:t>:</w:t>
      </w:r>
      <w:r w:rsidRPr="00E06410">
        <w:rPr>
          <w:rFonts w:ascii="STKaiti" w:eastAsia="STKaiti" w:hAnsi="STKaiti" w:hint="eastAsia"/>
        </w:rPr>
        <w:t>密码加密字符串</w:t>
      </w:r>
      <w:r w:rsidRPr="00E06410">
        <w:rPr>
          <w:rFonts w:ascii="STKaiti" w:eastAsia="STKaiti" w:hAnsi="STKaiti" w:hint="eastAsia"/>
        </w:rPr>
        <w:t>:</w:t>
      </w:r>
      <w:r w:rsidRPr="00E06410">
        <w:rPr>
          <w:rFonts w:ascii="STKaiti" w:eastAsia="STKaiti" w:hAnsi="STKaiti" w:hint="eastAsia"/>
        </w:rPr>
        <w:t>上一次修改密码的时间</w:t>
      </w:r>
    </w:p>
    <w:p w14:paraId="289A3470" w14:textId="77777777" w:rsidR="0089605F" w:rsidRPr="00E06410" w:rsidRDefault="0089605F">
      <w:pPr>
        <w:rPr>
          <w:rFonts w:ascii="STKaiti" w:eastAsia="STKaiti" w:hAnsi="STKaiti"/>
        </w:rPr>
      </w:pPr>
    </w:p>
    <w:p w14:paraId="3EDA87F3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171717" w:themeColor="background2" w:themeShade="1A"/>
        </w:rPr>
        <w:t>passwd</w:t>
      </w:r>
      <w:r w:rsidRPr="00E06410">
        <w:rPr>
          <w:rFonts w:ascii="STKaiti" w:eastAsia="STKaiti" w:hAnsi="STKaiti"/>
        </w:rPr>
        <w:t>命令</w:t>
      </w:r>
    </w:p>
    <w:p w14:paraId="609E584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更改用户密码</w:t>
      </w:r>
    </w:p>
    <w:p w14:paraId="35ACB3C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>passwd  [</w:t>
      </w:r>
      <w:r w:rsidRPr="00E06410">
        <w:rPr>
          <w:rFonts w:ascii="STKaiti" w:eastAsia="STKaiti" w:hAnsi="STKaiti"/>
          <w:color w:val="FF0000"/>
        </w:rPr>
        <w:t>用户名</w:t>
      </w:r>
      <w:r w:rsidRPr="00E06410">
        <w:rPr>
          <w:rFonts w:ascii="STKaiti" w:eastAsia="STKaiti" w:hAnsi="STKaiti"/>
          <w:color w:val="FF0000"/>
        </w:rPr>
        <w:t xml:space="preserve">] </w:t>
      </w:r>
    </w:p>
    <w:p w14:paraId="3D7A4817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e.g. : </w:t>
      </w:r>
      <w:r w:rsidRPr="00E06410">
        <w:rPr>
          <w:rFonts w:ascii="STKaiti" w:eastAsia="STKaiti" w:hAnsi="STKaiti"/>
        </w:rPr>
        <w:t>非交互式设置密码</w:t>
      </w:r>
    </w:p>
    <w:p w14:paraId="172C6FED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 echo '</w:t>
      </w:r>
      <w:r w:rsidRPr="00E06410">
        <w:rPr>
          <w:rFonts w:ascii="STKaiti" w:eastAsia="STKaiti" w:hAnsi="STKaiti"/>
          <w:color w:val="FF0000"/>
        </w:rPr>
        <w:t>密码</w:t>
      </w:r>
      <w:r w:rsidRPr="00E06410">
        <w:rPr>
          <w:rFonts w:ascii="STKaiti" w:eastAsia="STKaiti" w:hAnsi="STKaiti"/>
          <w:color w:val="FF0000"/>
        </w:rPr>
        <w:t xml:space="preserve">'  |  passwd  --stdin </w:t>
      </w:r>
      <w:r w:rsidRPr="00E06410">
        <w:rPr>
          <w:rFonts w:ascii="STKaiti" w:eastAsia="STKaiti" w:hAnsi="STKaiti"/>
          <w:color w:val="FF0000"/>
        </w:rPr>
        <w:t>用户名</w:t>
      </w:r>
    </w:p>
    <w:p w14:paraId="1ECE9B36" w14:textId="77777777" w:rsidR="0089605F" w:rsidRPr="00E06410" w:rsidRDefault="0089605F">
      <w:pPr>
        <w:rPr>
          <w:rFonts w:ascii="STKaiti" w:eastAsia="STKaiti" w:hAnsi="STKaiti"/>
          <w:color w:val="FF0000"/>
        </w:rPr>
      </w:pPr>
    </w:p>
    <w:p w14:paraId="77251E5C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5. </w:t>
      </w:r>
      <w:r w:rsidRPr="00E06410">
        <w:rPr>
          <w:rFonts w:ascii="STKaiti" w:eastAsia="STKaiti" w:hAnsi="STKaiti"/>
        </w:rPr>
        <w:t>修改用户属性</w:t>
      </w:r>
    </w:p>
    <w:p w14:paraId="660AB504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usermod</w:t>
      </w:r>
      <w:r w:rsidRPr="00E06410">
        <w:rPr>
          <w:rFonts w:ascii="STKaiti" w:eastAsia="STKaiti" w:hAnsi="STKaiti"/>
        </w:rPr>
        <w:t>命令</w:t>
      </w:r>
    </w:p>
    <w:p w14:paraId="43CF558F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功能：修改用户属性</w:t>
      </w:r>
    </w:p>
    <w:p w14:paraId="04123980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格式：</w:t>
      </w:r>
      <w:r w:rsidRPr="00E06410">
        <w:rPr>
          <w:rFonts w:ascii="STKaiti" w:eastAsia="STKaiti" w:hAnsi="STKaiti"/>
          <w:color w:val="FF0000"/>
        </w:rPr>
        <w:t>usermod 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 xml:space="preserve">]  </w:t>
      </w:r>
      <w:r w:rsidRPr="00E06410">
        <w:rPr>
          <w:rFonts w:ascii="STKaiti" w:eastAsia="STKaiti" w:hAnsi="STKaiti"/>
          <w:color w:val="FF0000"/>
        </w:rPr>
        <w:t>用户名</w:t>
      </w:r>
    </w:p>
    <w:p w14:paraId="4A34A237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>:</w:t>
      </w:r>
    </w:p>
    <w:p w14:paraId="603FF317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-u </w:t>
      </w:r>
      <w:r w:rsidRPr="00E06410">
        <w:rPr>
          <w:rFonts w:ascii="STKaiti" w:eastAsia="STKaiti" w:hAnsi="STKaiti" w:hint="eastAsia"/>
          <w:color w:val="ED7D31" w:themeColor="accent2"/>
        </w:rPr>
        <w:t>用户</w:t>
      </w:r>
      <w:r w:rsidRPr="00E06410">
        <w:rPr>
          <w:rFonts w:ascii="STKaiti" w:eastAsia="STKaiti" w:hAnsi="STKaiti" w:hint="eastAsia"/>
          <w:color w:val="ED7D31" w:themeColor="accent2"/>
        </w:rPr>
        <w:t>id</w:t>
      </w:r>
    </w:p>
    <w:p w14:paraId="105DB4C4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-d </w:t>
      </w:r>
      <w:r w:rsidRPr="00E06410">
        <w:rPr>
          <w:rFonts w:ascii="STKaiti" w:eastAsia="STKaiti" w:hAnsi="STKaiti" w:hint="eastAsia"/>
          <w:color w:val="ED7D31" w:themeColor="accent2"/>
        </w:rPr>
        <w:t>家目录路径</w:t>
      </w:r>
    </w:p>
    <w:p w14:paraId="75EC7CE5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-s </w:t>
      </w:r>
      <w:r w:rsidRPr="00E06410">
        <w:rPr>
          <w:rFonts w:ascii="STKaiti" w:eastAsia="STKaiti" w:hAnsi="STKaiti" w:hint="eastAsia"/>
          <w:color w:val="ED7D31" w:themeColor="accent2"/>
        </w:rPr>
        <w:t>登录解释器</w:t>
      </w:r>
    </w:p>
    <w:p w14:paraId="0C805827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-G </w:t>
      </w:r>
      <w:r w:rsidRPr="00E06410">
        <w:rPr>
          <w:rFonts w:ascii="STKaiti" w:eastAsia="STKaiti" w:hAnsi="STKaiti" w:hint="eastAsia"/>
          <w:color w:val="ED7D31" w:themeColor="accent2"/>
        </w:rPr>
        <w:t>附加组</w:t>
      </w:r>
    </w:p>
    <w:p w14:paraId="32C2867E" w14:textId="77777777" w:rsidR="0089605F" w:rsidRPr="00E06410" w:rsidRDefault="0089605F">
      <w:pPr>
        <w:rPr>
          <w:rFonts w:ascii="STKaiti" w:eastAsia="STKaiti" w:hAnsi="STKaiti"/>
          <w:color w:val="ED7D31" w:themeColor="accent2"/>
        </w:rPr>
      </w:pPr>
    </w:p>
    <w:p w14:paraId="6BAE5DB2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6. </w:t>
      </w:r>
      <w:r w:rsidRPr="00E06410">
        <w:rPr>
          <w:rFonts w:ascii="STKaiti" w:eastAsia="STKaiti" w:hAnsi="STKaiti"/>
        </w:rPr>
        <w:t>管理组账号</w:t>
      </w:r>
    </w:p>
    <w:p w14:paraId="1B4D7246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组基本信息存放在</w:t>
      </w:r>
      <w:r w:rsidRPr="00E06410">
        <w:rPr>
          <w:rFonts w:ascii="STKaiti" w:eastAsia="STKaiti" w:hAnsi="STKaiti"/>
        </w:rPr>
        <w:t xml:space="preserve"> /etc/group </w:t>
      </w:r>
      <w:r w:rsidRPr="00E06410">
        <w:rPr>
          <w:rFonts w:ascii="STKaiti" w:eastAsia="STKaiti" w:hAnsi="STKaiti"/>
        </w:rPr>
        <w:t>文件</w:t>
      </w:r>
    </w:p>
    <w:p w14:paraId="05259D9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linux:x:1802:</w:t>
      </w:r>
    </w:p>
    <w:p w14:paraId="0F1C034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组名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组的密码占位符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组的编号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组成员列表</w:t>
      </w:r>
    </w:p>
    <w:p w14:paraId="40B75918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组成员信息存放在</w:t>
      </w:r>
      <w:r w:rsidRPr="00E06410">
        <w:rPr>
          <w:rFonts w:ascii="STKaiti" w:eastAsia="STKaiti" w:hAnsi="STKaiti"/>
        </w:rPr>
        <w:t xml:space="preserve"> </w:t>
      </w:r>
      <w:r w:rsidRPr="00E06410">
        <w:rPr>
          <w:rFonts w:ascii="STKaiti" w:eastAsia="STKaiti" w:hAnsi="STKaiti"/>
          <w:color w:val="70AD47" w:themeColor="accent6"/>
        </w:rPr>
        <w:t>/etc/gshadow</w:t>
      </w:r>
      <w:r w:rsidRPr="00E06410">
        <w:rPr>
          <w:rFonts w:ascii="STKaiti" w:eastAsia="STKaiti" w:hAnsi="STKaiti"/>
        </w:rPr>
        <w:t xml:space="preserve"> </w:t>
      </w:r>
      <w:r w:rsidRPr="00E06410">
        <w:rPr>
          <w:rFonts w:ascii="STKaiti" w:eastAsia="STKaiti" w:hAnsi="STKaiti"/>
        </w:rPr>
        <w:t>文件</w:t>
      </w:r>
    </w:p>
    <w:p w14:paraId="54E1C96E" w14:textId="77777777" w:rsidR="0089605F" w:rsidRPr="00E06410" w:rsidRDefault="0089605F">
      <w:pPr>
        <w:rPr>
          <w:rFonts w:ascii="STKaiti" w:eastAsia="STKaiti" w:hAnsi="STKaiti"/>
        </w:rPr>
      </w:pPr>
    </w:p>
    <w:p w14:paraId="74F96763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groupadd </w:t>
      </w:r>
      <w:r w:rsidRPr="00E06410">
        <w:rPr>
          <w:rFonts w:ascii="STKaiti" w:eastAsia="STKaiti" w:hAnsi="STKaiti"/>
        </w:rPr>
        <w:t>命令</w:t>
      </w:r>
    </w:p>
    <w:p w14:paraId="1F00266C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添加组</w:t>
      </w:r>
    </w:p>
    <w:p w14:paraId="63CEAE9C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>groupadd 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 xml:space="preserve">]  </w:t>
      </w:r>
      <w:r w:rsidRPr="00E06410">
        <w:rPr>
          <w:rFonts w:ascii="STKaiti" w:eastAsia="STKaiti" w:hAnsi="STKaiti"/>
          <w:color w:val="FF0000"/>
        </w:rPr>
        <w:t>组名</w:t>
      </w:r>
    </w:p>
    <w:p w14:paraId="0B0D8B6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>:</w:t>
      </w:r>
    </w:p>
    <w:p w14:paraId="21AA14D6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-g </w:t>
      </w:r>
      <w:r w:rsidRPr="00E06410">
        <w:rPr>
          <w:rFonts w:ascii="STKaiti" w:eastAsia="STKaiti" w:hAnsi="STKaiti"/>
          <w:color w:val="ED7D31" w:themeColor="accent2"/>
        </w:rPr>
        <w:t>组</w:t>
      </w:r>
      <w:r w:rsidRPr="00E06410">
        <w:rPr>
          <w:rFonts w:ascii="STKaiti" w:eastAsia="STKaiti" w:hAnsi="STKaiti"/>
          <w:color w:val="ED7D31" w:themeColor="accent2"/>
        </w:rPr>
        <w:t>ID</w:t>
      </w:r>
    </w:p>
    <w:p w14:paraId="14EE197B" w14:textId="77777777" w:rsidR="0089605F" w:rsidRPr="00E06410" w:rsidRDefault="0089605F">
      <w:pPr>
        <w:rPr>
          <w:rFonts w:ascii="STKaiti" w:eastAsia="STKaiti" w:hAnsi="STKaiti"/>
        </w:rPr>
      </w:pPr>
    </w:p>
    <w:p w14:paraId="0D543EF5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groupdel</w:t>
      </w:r>
      <w:r w:rsidRPr="00E06410">
        <w:rPr>
          <w:rFonts w:ascii="STKaiti" w:eastAsia="STKaiti" w:hAnsi="STKaiti"/>
        </w:rPr>
        <w:t>命令</w:t>
      </w:r>
    </w:p>
    <w:p w14:paraId="73FFE41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删除组用户</w:t>
      </w:r>
    </w:p>
    <w:p w14:paraId="3ADF25B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 xml:space="preserve">groupdel </w:t>
      </w:r>
      <w:r w:rsidRPr="00E06410">
        <w:rPr>
          <w:rFonts w:ascii="STKaiti" w:eastAsia="STKaiti" w:hAnsi="STKaiti"/>
          <w:color w:val="FF0000"/>
        </w:rPr>
        <w:t>组名</w:t>
      </w:r>
    </w:p>
    <w:p w14:paraId="1DB5EC91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6741346A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gpasswd</w:t>
      </w:r>
      <w:r w:rsidRPr="00E06410">
        <w:rPr>
          <w:rFonts w:ascii="STKaiti" w:eastAsia="STKaiti" w:hAnsi="STKaiti"/>
        </w:rPr>
        <w:t>命令</w:t>
      </w:r>
    </w:p>
    <w:p w14:paraId="4B84BA1F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删除</w:t>
      </w:r>
      <w:r w:rsidRPr="00E06410">
        <w:rPr>
          <w:rFonts w:ascii="STKaiti" w:eastAsia="STKaiti" w:hAnsi="STKaiti"/>
        </w:rPr>
        <w:t>/</w:t>
      </w:r>
      <w:r w:rsidRPr="00E06410">
        <w:rPr>
          <w:rFonts w:ascii="STKaiti" w:eastAsia="STKaiti" w:hAnsi="STKaiti"/>
        </w:rPr>
        <w:t>添加组成员</w:t>
      </w:r>
    </w:p>
    <w:p w14:paraId="3DE51B84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>gpasswd 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 xml:space="preserve">]  </w:t>
      </w:r>
      <w:r w:rsidRPr="00E06410">
        <w:rPr>
          <w:rFonts w:ascii="STKaiti" w:eastAsia="STKaiti" w:hAnsi="STKaiti"/>
          <w:color w:val="FF0000"/>
        </w:rPr>
        <w:t>用户名</w:t>
      </w:r>
      <w:r w:rsidRPr="00E06410">
        <w:rPr>
          <w:rFonts w:ascii="STKaiti" w:eastAsia="STKaiti" w:hAnsi="STKaiti"/>
          <w:color w:val="FF0000"/>
        </w:rPr>
        <w:t xml:space="preserve">  </w:t>
      </w:r>
      <w:r w:rsidRPr="00E06410">
        <w:rPr>
          <w:rFonts w:ascii="STKaiti" w:eastAsia="STKaiti" w:hAnsi="STKaiti"/>
          <w:color w:val="FF0000"/>
        </w:rPr>
        <w:t>组名</w:t>
      </w:r>
    </w:p>
    <w:p w14:paraId="195D7225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>:</w:t>
      </w:r>
    </w:p>
    <w:p w14:paraId="30F0AB17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-a : </w:t>
      </w:r>
      <w:r w:rsidRPr="00E06410">
        <w:rPr>
          <w:rFonts w:ascii="STKaiti" w:eastAsia="STKaiti" w:hAnsi="STKaiti"/>
          <w:color w:val="ED7D31" w:themeColor="accent2"/>
        </w:rPr>
        <w:t>添加组成员</w:t>
      </w:r>
    </w:p>
    <w:p w14:paraId="1BE06D4C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-d : </w:t>
      </w:r>
      <w:r w:rsidRPr="00E06410">
        <w:rPr>
          <w:rFonts w:ascii="STKaiti" w:eastAsia="STKaiti" w:hAnsi="STKaiti"/>
          <w:color w:val="ED7D31" w:themeColor="accent2"/>
        </w:rPr>
        <w:t>删除组成员</w:t>
      </w:r>
    </w:p>
    <w:p w14:paraId="0BCDAB38" w14:textId="77777777" w:rsidR="0089605F" w:rsidRPr="00E06410" w:rsidRDefault="0089605F">
      <w:pPr>
        <w:ind w:left="420" w:firstLine="420"/>
        <w:rPr>
          <w:rFonts w:ascii="STKaiti" w:eastAsia="STKaiti" w:hAnsi="STKaiti"/>
        </w:rPr>
      </w:pPr>
    </w:p>
    <w:p w14:paraId="6C2E3611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7. </w:t>
      </w:r>
      <w:r w:rsidRPr="00E06410">
        <w:rPr>
          <w:rFonts w:ascii="STKaiti" w:eastAsia="STKaiti" w:hAnsi="STKaiti"/>
        </w:rPr>
        <w:t>查看用户信息</w:t>
      </w:r>
    </w:p>
    <w:p w14:paraId="43DD2941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id  </w:t>
      </w:r>
      <w:r w:rsidRPr="00E06410">
        <w:rPr>
          <w:rFonts w:ascii="STKaiti" w:eastAsia="STKaiti" w:hAnsi="STKaiti"/>
          <w:color w:val="FF0000"/>
        </w:rPr>
        <w:t>用户名</w:t>
      </w:r>
    </w:p>
    <w:p w14:paraId="16847EDA" w14:textId="77777777" w:rsidR="0089605F" w:rsidRPr="00E06410" w:rsidRDefault="0089605F">
      <w:pPr>
        <w:rPr>
          <w:rFonts w:ascii="STKaiti" w:eastAsia="STKaiti" w:hAnsi="STKaiti"/>
        </w:rPr>
      </w:pPr>
    </w:p>
    <w:p w14:paraId="74033BAC" w14:textId="77777777" w:rsidR="0089605F" w:rsidRPr="00E06410" w:rsidRDefault="00E06410">
      <w:pPr>
        <w:pStyle w:val="1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八</w:t>
      </w:r>
      <w:r w:rsidRPr="00E06410">
        <w:rPr>
          <w:rFonts w:ascii="STKaiti" w:eastAsia="STKaiti" w:hAnsi="STKaiti"/>
        </w:rPr>
        <w:t>. tar</w:t>
      </w:r>
      <w:r w:rsidRPr="00E06410">
        <w:rPr>
          <w:rFonts w:ascii="STKaiti" w:eastAsia="STKaiti" w:hAnsi="STKaiti"/>
        </w:rPr>
        <w:t>备份工具</w:t>
      </w:r>
    </w:p>
    <w:p w14:paraId="3B152474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1. </w:t>
      </w:r>
      <w:r w:rsidRPr="00E06410">
        <w:rPr>
          <w:rFonts w:ascii="STKaiti" w:eastAsia="STKaiti" w:hAnsi="STKaiti"/>
        </w:rPr>
        <w:t>简介</w:t>
      </w:r>
    </w:p>
    <w:p w14:paraId="3524506E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作用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减少占用的空间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零散的文件整理到一个压缩包</w:t>
      </w:r>
    </w:p>
    <w:p w14:paraId="4D2E6114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压缩格式</w:t>
      </w:r>
      <w:r w:rsidRPr="00E06410">
        <w:rPr>
          <w:rFonts w:ascii="STKaiti" w:eastAsia="STKaiti" w:hAnsi="STKaiti"/>
        </w:rPr>
        <w:t>:</w:t>
      </w:r>
    </w:p>
    <w:p w14:paraId="074F234C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gzip</w:t>
      </w:r>
      <w:r w:rsidRPr="00E06410">
        <w:rPr>
          <w:rFonts w:ascii="STKaiti" w:eastAsia="STKaiti" w:hAnsi="STKaiti"/>
          <w:color w:val="FF0000"/>
        </w:rPr>
        <w:tab/>
        <w:t xml:space="preserve">-----&gt; .gz  </w:t>
      </w:r>
    </w:p>
    <w:p w14:paraId="0209C4B9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bzip2</w:t>
      </w:r>
      <w:r w:rsidRPr="00E06410">
        <w:rPr>
          <w:rFonts w:ascii="STKaiti" w:eastAsia="STKaiti" w:hAnsi="STKaiti"/>
          <w:color w:val="FF0000"/>
        </w:rPr>
        <w:tab/>
        <w:t>-----&gt; .bz2</w:t>
      </w:r>
    </w:p>
    <w:p w14:paraId="4BCCA3D4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xz  </w:t>
      </w:r>
      <w:r w:rsidRPr="00E06410">
        <w:rPr>
          <w:rFonts w:ascii="STKaiti" w:eastAsia="STKaiti" w:hAnsi="STKaiti"/>
          <w:color w:val="FF0000"/>
        </w:rPr>
        <w:tab/>
        <w:t>-----&gt; .xz</w:t>
      </w:r>
    </w:p>
    <w:p w14:paraId="04B5E5D2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513E5FB0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2. tar</w:t>
      </w:r>
      <w:r w:rsidRPr="00E06410">
        <w:rPr>
          <w:rFonts w:ascii="STKaiti" w:eastAsia="STKaiti" w:hAnsi="STKaiti"/>
        </w:rPr>
        <w:t>工具使用</w:t>
      </w:r>
    </w:p>
    <w:p w14:paraId="60E9B7D4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制作</w:t>
      </w:r>
      <w:r w:rsidRPr="00E06410">
        <w:rPr>
          <w:rFonts w:ascii="STKaiti" w:eastAsia="STKaiti" w:hAnsi="STKaiti"/>
        </w:rPr>
        <w:t>tar</w:t>
      </w:r>
      <w:r w:rsidRPr="00E06410">
        <w:rPr>
          <w:rFonts w:ascii="STKaiti" w:eastAsia="STKaiti" w:hAnsi="STKaiti"/>
        </w:rPr>
        <w:t>包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打包</w:t>
      </w:r>
    </w:p>
    <w:p w14:paraId="013E3881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tar 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 xml:space="preserve">]  </w:t>
      </w:r>
      <w:r w:rsidRPr="00E06410">
        <w:rPr>
          <w:rFonts w:ascii="STKaiti" w:eastAsia="STKaiti" w:hAnsi="STKaiti"/>
          <w:color w:val="FF0000"/>
        </w:rPr>
        <w:t>压缩包的名字</w:t>
      </w:r>
      <w:r w:rsidRPr="00E06410">
        <w:rPr>
          <w:rFonts w:ascii="STKaiti" w:eastAsia="STKaiti" w:hAnsi="STKaiti"/>
          <w:color w:val="FF0000"/>
        </w:rPr>
        <w:t xml:space="preserve">  </w:t>
      </w:r>
      <w:r w:rsidRPr="00E06410">
        <w:rPr>
          <w:rFonts w:ascii="STKaiti" w:eastAsia="STKaiti" w:hAnsi="STKaiti"/>
          <w:color w:val="FF0000"/>
        </w:rPr>
        <w:t>源文档</w:t>
      </w:r>
      <w:r w:rsidRPr="00E06410">
        <w:rPr>
          <w:rFonts w:ascii="STKaiti" w:eastAsia="STKaiti" w:hAnsi="STKaiti"/>
          <w:color w:val="FF0000"/>
        </w:rPr>
        <w:t>...</w:t>
      </w:r>
    </w:p>
    <w:p w14:paraId="4B0A6356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解包</w:t>
      </w:r>
    </w:p>
    <w:p w14:paraId="6891B61A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tar 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 xml:space="preserve">]  </w:t>
      </w:r>
      <w:r w:rsidRPr="00E06410">
        <w:rPr>
          <w:rFonts w:ascii="STKaiti" w:eastAsia="STKaiti" w:hAnsi="STKaiti"/>
          <w:color w:val="FF0000"/>
        </w:rPr>
        <w:t>压缩包的名字</w:t>
      </w:r>
      <w:r w:rsidRPr="00E06410">
        <w:rPr>
          <w:rFonts w:ascii="STKaiti" w:eastAsia="STKaiti" w:hAnsi="STKaiti"/>
          <w:color w:val="FF0000"/>
        </w:rPr>
        <w:t xml:space="preserve">  </w:t>
      </w:r>
      <w:r w:rsidRPr="00E06410">
        <w:rPr>
          <w:rFonts w:ascii="STKaiti" w:eastAsia="STKaiti" w:hAnsi="STKaiti"/>
          <w:color w:val="FF0000"/>
        </w:rPr>
        <w:t>释放路径</w:t>
      </w:r>
    </w:p>
    <w:p w14:paraId="39040346" w14:textId="77777777" w:rsidR="0089605F" w:rsidRPr="00E06410" w:rsidRDefault="0089605F">
      <w:pPr>
        <w:rPr>
          <w:rFonts w:ascii="STKaiti" w:eastAsia="STKaiti" w:hAnsi="STKaiti"/>
        </w:rPr>
      </w:pPr>
    </w:p>
    <w:p w14:paraId="69FE699F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>:</w:t>
      </w:r>
    </w:p>
    <w:p w14:paraId="6026E6C1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-c : </w:t>
      </w:r>
      <w:r w:rsidRPr="00E06410">
        <w:rPr>
          <w:rFonts w:ascii="STKaiti" w:eastAsia="STKaiti" w:hAnsi="STKaiti"/>
          <w:color w:val="ED7D31" w:themeColor="accent2"/>
        </w:rPr>
        <w:t>创建归档</w:t>
      </w:r>
    </w:p>
    <w:p w14:paraId="4F6F6CD4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-x : </w:t>
      </w:r>
      <w:r w:rsidRPr="00E06410">
        <w:rPr>
          <w:rFonts w:ascii="STKaiti" w:eastAsia="STKaiti" w:hAnsi="STKaiti"/>
          <w:color w:val="ED7D31" w:themeColor="accent2"/>
        </w:rPr>
        <w:t>释放归档</w:t>
      </w:r>
    </w:p>
    <w:p w14:paraId="00AEDE61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-f : </w:t>
      </w:r>
      <w:r w:rsidRPr="00E06410">
        <w:rPr>
          <w:rFonts w:ascii="STKaiti" w:eastAsia="STKaiti" w:hAnsi="STKaiti"/>
          <w:color w:val="ED7D31" w:themeColor="accent2"/>
        </w:rPr>
        <w:t>指定归档文件名称</w:t>
      </w:r>
    </w:p>
    <w:p w14:paraId="4F95EF27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>-z : gzip</w:t>
      </w:r>
      <w:r w:rsidRPr="00E06410">
        <w:rPr>
          <w:rFonts w:ascii="STKaiti" w:eastAsia="STKaiti" w:hAnsi="STKaiti"/>
          <w:color w:val="ED7D31" w:themeColor="accent2"/>
        </w:rPr>
        <w:t>压缩格式</w:t>
      </w:r>
      <w:r w:rsidRPr="00E06410">
        <w:rPr>
          <w:rFonts w:ascii="STKaiti" w:eastAsia="STKaiti" w:hAnsi="STKaiti"/>
          <w:color w:val="ED7D31" w:themeColor="accent2"/>
        </w:rPr>
        <w:t>;</w:t>
      </w:r>
      <w:r w:rsidRPr="00E06410">
        <w:rPr>
          <w:rFonts w:ascii="STKaiti" w:eastAsia="STKaiti" w:hAnsi="STKaiti"/>
          <w:color w:val="ED7D31" w:themeColor="accent2"/>
        </w:rPr>
        <w:t>以</w:t>
      </w:r>
      <w:r w:rsidRPr="00E06410">
        <w:rPr>
          <w:rFonts w:ascii="STKaiti" w:eastAsia="STKaiti" w:hAnsi="STKaiti"/>
          <w:color w:val="ED7D31" w:themeColor="accent2"/>
        </w:rPr>
        <w:t>.gz</w:t>
      </w:r>
      <w:r w:rsidRPr="00E06410">
        <w:rPr>
          <w:rFonts w:ascii="STKaiti" w:eastAsia="STKaiti" w:hAnsi="STKaiti"/>
          <w:color w:val="ED7D31" w:themeColor="accent2"/>
        </w:rPr>
        <w:t>结尾</w:t>
      </w:r>
    </w:p>
    <w:p w14:paraId="460482AF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>-j : bzip2</w:t>
      </w:r>
      <w:r w:rsidRPr="00E06410">
        <w:rPr>
          <w:rFonts w:ascii="STKaiti" w:eastAsia="STKaiti" w:hAnsi="STKaiti"/>
          <w:color w:val="ED7D31" w:themeColor="accent2"/>
        </w:rPr>
        <w:t>压缩格式</w:t>
      </w:r>
      <w:r w:rsidRPr="00E06410">
        <w:rPr>
          <w:rFonts w:ascii="STKaiti" w:eastAsia="STKaiti" w:hAnsi="STKaiti"/>
          <w:color w:val="ED7D31" w:themeColor="accent2"/>
        </w:rPr>
        <w:t>;</w:t>
      </w:r>
      <w:r w:rsidRPr="00E06410">
        <w:rPr>
          <w:rFonts w:ascii="STKaiti" w:eastAsia="STKaiti" w:hAnsi="STKaiti"/>
          <w:color w:val="ED7D31" w:themeColor="accent2"/>
        </w:rPr>
        <w:t>以</w:t>
      </w:r>
      <w:r w:rsidRPr="00E06410">
        <w:rPr>
          <w:rFonts w:ascii="STKaiti" w:eastAsia="STKaiti" w:hAnsi="STKaiti"/>
          <w:color w:val="ED7D31" w:themeColor="accent2"/>
        </w:rPr>
        <w:t>.bzip2</w:t>
      </w:r>
      <w:r w:rsidRPr="00E06410">
        <w:rPr>
          <w:rFonts w:ascii="STKaiti" w:eastAsia="STKaiti" w:hAnsi="STKaiti"/>
          <w:color w:val="ED7D31" w:themeColor="accent2"/>
        </w:rPr>
        <w:t>结尾</w:t>
      </w:r>
    </w:p>
    <w:p w14:paraId="36165EDF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>-J : xz</w:t>
      </w:r>
      <w:r w:rsidRPr="00E06410">
        <w:rPr>
          <w:rFonts w:ascii="STKaiti" w:eastAsia="STKaiti" w:hAnsi="STKaiti"/>
          <w:color w:val="ED7D31" w:themeColor="accent2"/>
        </w:rPr>
        <w:t>压缩格式</w:t>
      </w:r>
      <w:r w:rsidRPr="00E06410">
        <w:rPr>
          <w:rFonts w:ascii="STKaiti" w:eastAsia="STKaiti" w:hAnsi="STKaiti"/>
          <w:color w:val="ED7D31" w:themeColor="accent2"/>
        </w:rPr>
        <w:t>;</w:t>
      </w:r>
      <w:r w:rsidRPr="00E06410">
        <w:rPr>
          <w:rFonts w:ascii="STKaiti" w:eastAsia="STKaiti" w:hAnsi="STKaiti"/>
          <w:color w:val="ED7D31" w:themeColor="accent2"/>
        </w:rPr>
        <w:t>以</w:t>
      </w:r>
      <w:r w:rsidRPr="00E06410">
        <w:rPr>
          <w:rFonts w:ascii="STKaiti" w:eastAsia="STKaiti" w:hAnsi="STKaiti"/>
          <w:color w:val="ED7D31" w:themeColor="accent2"/>
        </w:rPr>
        <w:t>.xz</w:t>
      </w:r>
      <w:r w:rsidRPr="00E06410">
        <w:rPr>
          <w:rFonts w:ascii="STKaiti" w:eastAsia="STKaiti" w:hAnsi="STKaiti"/>
          <w:color w:val="ED7D31" w:themeColor="accent2"/>
        </w:rPr>
        <w:t>结尾</w:t>
      </w:r>
    </w:p>
    <w:p w14:paraId="13426F0D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-t : </w:t>
      </w:r>
      <w:r w:rsidRPr="00E06410">
        <w:rPr>
          <w:rFonts w:ascii="STKaiti" w:eastAsia="STKaiti" w:hAnsi="STKaiti"/>
          <w:color w:val="ED7D31" w:themeColor="accent2"/>
        </w:rPr>
        <w:t>显示归档中的文件清单</w:t>
      </w:r>
    </w:p>
    <w:p w14:paraId="76AAF79F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-c : </w:t>
      </w:r>
      <w:r w:rsidRPr="00E06410">
        <w:rPr>
          <w:rFonts w:ascii="STKaiti" w:eastAsia="STKaiti" w:hAnsi="STKaiti"/>
          <w:color w:val="ED7D31" w:themeColor="accent2"/>
        </w:rPr>
        <w:t>指定释放路径</w:t>
      </w:r>
    </w:p>
    <w:p w14:paraId="17EA8DEB" w14:textId="77777777" w:rsidR="0089605F" w:rsidRPr="00E06410" w:rsidRDefault="00E06410">
      <w:pPr>
        <w:pStyle w:val="1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lastRenderedPageBreak/>
        <w:t>九</w:t>
      </w:r>
      <w:r w:rsidRPr="00E06410">
        <w:rPr>
          <w:rFonts w:ascii="STKaiti" w:eastAsia="STKaiti" w:hAnsi="STKaiti"/>
        </w:rPr>
        <w:t xml:space="preserve">. </w:t>
      </w:r>
      <w:r w:rsidRPr="00E06410">
        <w:rPr>
          <w:rFonts w:ascii="STKaiti" w:eastAsia="STKaiti" w:hAnsi="STKaiti"/>
        </w:rPr>
        <w:t>周期性任务</w:t>
      </w:r>
    </w:p>
    <w:p w14:paraId="1C532D4A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1. </w:t>
      </w:r>
      <w:r w:rsidRPr="00E06410">
        <w:rPr>
          <w:rFonts w:ascii="STKaiti" w:eastAsia="STKaiti" w:hAnsi="STKaiti"/>
        </w:rPr>
        <w:t>简介</w:t>
      </w:r>
    </w:p>
    <w:p w14:paraId="3DFD3D36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用途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按照设置的时间间隔为用户反复执行某一项固定的系统任务</w:t>
      </w:r>
    </w:p>
    <w:p w14:paraId="3722057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日志文件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70AD47" w:themeColor="accent6"/>
        </w:rPr>
        <w:t>/var/log/crond</w:t>
      </w:r>
    </w:p>
    <w:p w14:paraId="2F38F063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说明</w:t>
      </w:r>
      <w:r w:rsidRPr="00E06410">
        <w:rPr>
          <w:rFonts w:ascii="STKaiti" w:eastAsia="STKaiti" w:hAnsi="STKaiti"/>
        </w:rPr>
        <w:t>:</w:t>
      </w:r>
    </w:p>
    <w:p w14:paraId="366AE25A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分钟</w:t>
      </w:r>
      <w:r w:rsidRPr="00E06410">
        <w:rPr>
          <w:rFonts w:ascii="STKaiti" w:eastAsia="STKaiti" w:hAnsi="STKaiti"/>
        </w:rPr>
        <w:t xml:space="preserve"> </w:t>
      </w:r>
      <w:r w:rsidRPr="00E06410">
        <w:rPr>
          <w:rFonts w:ascii="STKaiti" w:eastAsia="STKaiti" w:hAnsi="STKaiti"/>
        </w:rPr>
        <w:t>从</w:t>
      </w:r>
      <w:r w:rsidRPr="00E06410">
        <w:rPr>
          <w:rFonts w:ascii="STKaiti" w:eastAsia="STKaiti" w:hAnsi="STKaiti"/>
        </w:rPr>
        <w:t>0</w:t>
      </w:r>
      <w:r w:rsidRPr="00E06410">
        <w:rPr>
          <w:rFonts w:ascii="STKaiti" w:eastAsia="STKaiti" w:hAnsi="STKaiti"/>
        </w:rPr>
        <w:t>到</w:t>
      </w:r>
      <w:r w:rsidRPr="00E06410">
        <w:rPr>
          <w:rFonts w:ascii="STKaiti" w:eastAsia="STKaiti" w:hAnsi="STKaiti"/>
        </w:rPr>
        <w:t>59</w:t>
      </w:r>
      <w:r w:rsidRPr="00E06410">
        <w:rPr>
          <w:rFonts w:ascii="STKaiti" w:eastAsia="STKaiti" w:hAnsi="STKaiti"/>
        </w:rPr>
        <w:t>之间的整数</w:t>
      </w:r>
    </w:p>
    <w:p w14:paraId="3D7A6F1C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小时</w:t>
      </w:r>
      <w:r w:rsidRPr="00E06410">
        <w:rPr>
          <w:rFonts w:ascii="STKaiti" w:eastAsia="STKaiti" w:hAnsi="STKaiti"/>
        </w:rPr>
        <w:t xml:space="preserve"> </w:t>
      </w:r>
      <w:r w:rsidRPr="00E06410">
        <w:rPr>
          <w:rFonts w:ascii="STKaiti" w:eastAsia="STKaiti" w:hAnsi="STKaiti"/>
        </w:rPr>
        <w:t>从</w:t>
      </w:r>
      <w:r w:rsidRPr="00E06410">
        <w:rPr>
          <w:rFonts w:ascii="STKaiti" w:eastAsia="STKaiti" w:hAnsi="STKaiti"/>
        </w:rPr>
        <w:t>0</w:t>
      </w:r>
      <w:r w:rsidRPr="00E06410">
        <w:rPr>
          <w:rFonts w:ascii="STKaiti" w:eastAsia="STKaiti" w:hAnsi="STKaiti"/>
        </w:rPr>
        <w:t>到</w:t>
      </w:r>
      <w:r w:rsidRPr="00E06410">
        <w:rPr>
          <w:rFonts w:ascii="STKaiti" w:eastAsia="STKaiti" w:hAnsi="STKaiti"/>
        </w:rPr>
        <w:t>23</w:t>
      </w:r>
      <w:r w:rsidRPr="00E06410">
        <w:rPr>
          <w:rFonts w:ascii="STKaiti" w:eastAsia="STKaiti" w:hAnsi="STKaiti"/>
        </w:rPr>
        <w:t>之间的整数</w:t>
      </w:r>
    </w:p>
    <w:p w14:paraId="1D056BE7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日期</w:t>
      </w:r>
      <w:r w:rsidRPr="00E06410">
        <w:rPr>
          <w:rFonts w:ascii="STKaiti" w:eastAsia="STKaiti" w:hAnsi="STKaiti"/>
        </w:rPr>
        <w:t xml:space="preserve"> </w:t>
      </w:r>
      <w:r w:rsidRPr="00E06410">
        <w:rPr>
          <w:rFonts w:ascii="STKaiti" w:eastAsia="STKaiti" w:hAnsi="STKaiti"/>
        </w:rPr>
        <w:t>从</w:t>
      </w:r>
      <w:r w:rsidRPr="00E06410">
        <w:rPr>
          <w:rFonts w:ascii="STKaiti" w:eastAsia="STKaiti" w:hAnsi="STKaiti"/>
        </w:rPr>
        <w:t>1</w:t>
      </w:r>
      <w:r w:rsidRPr="00E06410">
        <w:rPr>
          <w:rFonts w:ascii="STKaiti" w:eastAsia="STKaiti" w:hAnsi="STKaiti"/>
        </w:rPr>
        <w:t>到</w:t>
      </w:r>
      <w:r w:rsidRPr="00E06410">
        <w:rPr>
          <w:rFonts w:ascii="STKaiti" w:eastAsia="STKaiti" w:hAnsi="STKaiti"/>
        </w:rPr>
        <w:t>31</w:t>
      </w:r>
      <w:r w:rsidRPr="00E06410">
        <w:rPr>
          <w:rFonts w:ascii="STKaiti" w:eastAsia="STKaiti" w:hAnsi="STKaiti"/>
        </w:rPr>
        <w:t>之间的整数</w:t>
      </w:r>
    </w:p>
    <w:p w14:paraId="74093184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月份</w:t>
      </w:r>
      <w:r w:rsidRPr="00E06410">
        <w:rPr>
          <w:rFonts w:ascii="STKaiti" w:eastAsia="STKaiti" w:hAnsi="STKaiti"/>
        </w:rPr>
        <w:t xml:space="preserve"> </w:t>
      </w:r>
      <w:r w:rsidRPr="00E06410">
        <w:rPr>
          <w:rFonts w:ascii="STKaiti" w:eastAsia="STKaiti" w:hAnsi="STKaiti"/>
        </w:rPr>
        <w:t>从</w:t>
      </w:r>
      <w:r w:rsidRPr="00E06410">
        <w:rPr>
          <w:rFonts w:ascii="STKaiti" w:eastAsia="STKaiti" w:hAnsi="STKaiti"/>
        </w:rPr>
        <w:t>1</w:t>
      </w:r>
      <w:r w:rsidRPr="00E06410">
        <w:rPr>
          <w:rFonts w:ascii="STKaiti" w:eastAsia="STKaiti" w:hAnsi="STKaiti"/>
        </w:rPr>
        <w:t>到</w:t>
      </w:r>
      <w:r w:rsidRPr="00E06410">
        <w:rPr>
          <w:rFonts w:ascii="STKaiti" w:eastAsia="STKaiti" w:hAnsi="STKaiti"/>
        </w:rPr>
        <w:t>12</w:t>
      </w:r>
      <w:r w:rsidRPr="00E06410">
        <w:rPr>
          <w:rFonts w:ascii="STKaiti" w:eastAsia="STKaiti" w:hAnsi="STKaiti"/>
        </w:rPr>
        <w:t>之间的整数</w:t>
      </w:r>
    </w:p>
    <w:p w14:paraId="1FBD826D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星期</w:t>
      </w:r>
      <w:r w:rsidRPr="00E06410">
        <w:rPr>
          <w:rFonts w:ascii="STKaiti" w:eastAsia="STKaiti" w:hAnsi="STKaiti"/>
        </w:rPr>
        <w:t xml:space="preserve"> 0~7</w:t>
      </w:r>
      <w:r w:rsidRPr="00E06410">
        <w:rPr>
          <w:rFonts w:ascii="STKaiti" w:eastAsia="STKaiti" w:hAnsi="STKaiti"/>
        </w:rPr>
        <w:t>之间的整数</w:t>
      </w:r>
      <w:r w:rsidRPr="00E06410">
        <w:rPr>
          <w:rFonts w:ascii="STKaiti" w:eastAsia="STKaiti" w:hAnsi="STKaiti"/>
        </w:rPr>
        <w:t>,0</w:t>
      </w:r>
      <w:r w:rsidRPr="00E06410">
        <w:rPr>
          <w:rFonts w:ascii="STKaiti" w:eastAsia="STKaiti" w:hAnsi="STKaiti"/>
        </w:rPr>
        <w:t>或</w:t>
      </w:r>
      <w:r w:rsidRPr="00E06410">
        <w:rPr>
          <w:rFonts w:ascii="STKaiti" w:eastAsia="STKaiti" w:hAnsi="STKaiti"/>
        </w:rPr>
        <w:t>7</w:t>
      </w:r>
      <w:r w:rsidRPr="00E06410">
        <w:rPr>
          <w:rFonts w:ascii="STKaiti" w:eastAsia="STKaiti" w:hAnsi="STKaiti"/>
        </w:rPr>
        <w:t>代表星期日</w:t>
      </w:r>
    </w:p>
    <w:p w14:paraId="4441519C" w14:textId="77777777" w:rsidR="0089605F" w:rsidRPr="00E06410" w:rsidRDefault="0089605F">
      <w:pPr>
        <w:rPr>
          <w:rFonts w:ascii="STKaiti" w:eastAsia="STKaiti" w:hAnsi="STKaiti"/>
        </w:rPr>
      </w:pPr>
    </w:p>
    <w:p w14:paraId="18E4A87D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2. </w:t>
      </w:r>
      <w:r w:rsidRPr="00E06410">
        <w:rPr>
          <w:rFonts w:ascii="STKaiti" w:eastAsia="STKaiti" w:hAnsi="STKaiti"/>
        </w:rPr>
        <w:t>使用</w:t>
      </w:r>
      <w:r w:rsidRPr="00E06410">
        <w:rPr>
          <w:rFonts w:ascii="STKaiti" w:eastAsia="STKaiti" w:hAnsi="STKaiti"/>
        </w:rPr>
        <w:t xml:space="preserve"> crontab </w:t>
      </w:r>
      <w:r w:rsidRPr="00E06410">
        <w:rPr>
          <w:rFonts w:ascii="STKaiti" w:eastAsia="STKaiti" w:hAnsi="STKaiti"/>
        </w:rPr>
        <w:t>命令</w:t>
      </w:r>
    </w:p>
    <w:p w14:paraId="17207C95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编辑</w:t>
      </w:r>
      <w:r w:rsidRPr="00E06410">
        <w:rPr>
          <w:rFonts w:ascii="STKaiti" w:eastAsia="STKaiti" w:hAnsi="STKaiti"/>
          <w:color w:val="FF0000"/>
        </w:rPr>
        <w:t xml:space="preserve">: crontab  -e  [-u </w:t>
      </w:r>
      <w:r w:rsidRPr="00E06410">
        <w:rPr>
          <w:rFonts w:ascii="STKaiti" w:eastAsia="STKaiti" w:hAnsi="STKaiti"/>
          <w:color w:val="FF0000"/>
        </w:rPr>
        <w:t>用户名</w:t>
      </w:r>
      <w:r w:rsidRPr="00E06410">
        <w:rPr>
          <w:rFonts w:ascii="STKaiti" w:eastAsia="STKaiti" w:hAnsi="STKaiti"/>
          <w:color w:val="FF0000"/>
        </w:rPr>
        <w:t>]</w:t>
      </w:r>
    </w:p>
    <w:p w14:paraId="54582A4F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查看</w:t>
      </w:r>
      <w:r w:rsidRPr="00E06410">
        <w:rPr>
          <w:rFonts w:ascii="STKaiti" w:eastAsia="STKaiti" w:hAnsi="STKaiti"/>
          <w:color w:val="FF0000"/>
        </w:rPr>
        <w:t xml:space="preserve">: crontab  -l  [-u </w:t>
      </w:r>
      <w:r w:rsidRPr="00E06410">
        <w:rPr>
          <w:rFonts w:ascii="STKaiti" w:eastAsia="STKaiti" w:hAnsi="STKaiti"/>
          <w:color w:val="FF0000"/>
        </w:rPr>
        <w:t>用户名</w:t>
      </w:r>
      <w:r w:rsidRPr="00E06410">
        <w:rPr>
          <w:rFonts w:ascii="STKaiti" w:eastAsia="STKaiti" w:hAnsi="STKaiti"/>
          <w:color w:val="FF0000"/>
        </w:rPr>
        <w:t>]</w:t>
      </w:r>
    </w:p>
    <w:p w14:paraId="555BEBCB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清除</w:t>
      </w:r>
      <w:r w:rsidRPr="00E06410">
        <w:rPr>
          <w:rFonts w:ascii="STKaiti" w:eastAsia="STKaiti" w:hAnsi="STKaiti"/>
          <w:color w:val="FF0000"/>
        </w:rPr>
        <w:t xml:space="preserve">: crontab  -r  [-u </w:t>
      </w:r>
      <w:r w:rsidRPr="00E06410">
        <w:rPr>
          <w:rFonts w:ascii="STKaiti" w:eastAsia="STKaiti" w:hAnsi="STKaiti"/>
          <w:color w:val="FF0000"/>
        </w:rPr>
        <w:t>用户名</w:t>
      </w:r>
      <w:r w:rsidRPr="00E06410">
        <w:rPr>
          <w:rFonts w:ascii="STKaiti" w:eastAsia="STKaiti" w:hAnsi="STKaiti"/>
          <w:color w:val="FF0000"/>
        </w:rPr>
        <w:t>]</w:t>
      </w:r>
    </w:p>
    <w:p w14:paraId="4271B572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1F4AA311" w14:textId="77777777" w:rsidR="0089605F" w:rsidRPr="00E06410" w:rsidRDefault="00E06410">
      <w:pPr>
        <w:ind w:firstLine="420"/>
        <w:rPr>
          <w:rFonts w:ascii="STKaiti" w:eastAsia="STKaiti" w:hAnsi="STKaiti"/>
          <w:color w:val="00B0F0"/>
        </w:rPr>
      </w:pPr>
      <w:r w:rsidRPr="00E06410">
        <w:rPr>
          <w:rFonts w:ascii="STKaiti" w:eastAsia="STKaiti" w:hAnsi="STKaiti"/>
          <w:color w:val="00B0F0"/>
        </w:rPr>
        <w:t xml:space="preserve">* : </w:t>
      </w:r>
      <w:r w:rsidRPr="00E06410">
        <w:rPr>
          <w:rFonts w:ascii="STKaiti" w:eastAsia="STKaiti" w:hAnsi="STKaiti"/>
          <w:color w:val="00B0F0"/>
        </w:rPr>
        <w:t>匹配范围内任意时间</w:t>
      </w:r>
    </w:p>
    <w:p w14:paraId="0D5E960D" w14:textId="77777777" w:rsidR="0089605F" w:rsidRPr="00E06410" w:rsidRDefault="00E06410">
      <w:pPr>
        <w:ind w:firstLine="420"/>
        <w:rPr>
          <w:rFonts w:ascii="STKaiti" w:eastAsia="STKaiti" w:hAnsi="STKaiti"/>
          <w:color w:val="00B0F0"/>
        </w:rPr>
      </w:pPr>
      <w:r w:rsidRPr="00E06410">
        <w:rPr>
          <w:rFonts w:ascii="STKaiti" w:eastAsia="STKaiti" w:hAnsi="STKaiti"/>
          <w:color w:val="00B0F0"/>
        </w:rPr>
        <w:t xml:space="preserve">, : </w:t>
      </w:r>
      <w:r w:rsidRPr="00E06410">
        <w:rPr>
          <w:rFonts w:ascii="STKaiti" w:eastAsia="STKaiti" w:hAnsi="STKaiti"/>
          <w:color w:val="00B0F0"/>
        </w:rPr>
        <w:t>分隔多个不连续的时间点</w:t>
      </w:r>
    </w:p>
    <w:p w14:paraId="00AF2028" w14:textId="77777777" w:rsidR="0089605F" w:rsidRPr="00E06410" w:rsidRDefault="00E06410">
      <w:pPr>
        <w:ind w:firstLine="420"/>
        <w:rPr>
          <w:rFonts w:ascii="STKaiti" w:eastAsia="STKaiti" w:hAnsi="STKaiti"/>
          <w:color w:val="00B0F0"/>
        </w:rPr>
      </w:pPr>
      <w:r w:rsidRPr="00E06410">
        <w:rPr>
          <w:rFonts w:ascii="STKaiti" w:eastAsia="STKaiti" w:hAnsi="STKaiti"/>
          <w:color w:val="00B0F0"/>
        </w:rPr>
        <w:t xml:space="preserve">- : </w:t>
      </w:r>
      <w:r w:rsidRPr="00E06410">
        <w:rPr>
          <w:rFonts w:ascii="STKaiti" w:eastAsia="STKaiti" w:hAnsi="STKaiti"/>
          <w:color w:val="00B0F0"/>
        </w:rPr>
        <w:t>指定连续时间范围</w:t>
      </w:r>
    </w:p>
    <w:p w14:paraId="5971512E" w14:textId="77777777" w:rsidR="0089605F" w:rsidRPr="00E06410" w:rsidRDefault="00E06410">
      <w:pPr>
        <w:ind w:firstLine="420"/>
        <w:rPr>
          <w:rFonts w:ascii="STKaiti" w:eastAsia="STKaiti" w:hAnsi="STKaiti"/>
          <w:color w:val="00B0F0"/>
        </w:rPr>
      </w:pPr>
      <w:r w:rsidRPr="00E06410">
        <w:rPr>
          <w:rFonts w:ascii="STKaiti" w:eastAsia="STKaiti" w:hAnsi="STKaiti"/>
          <w:color w:val="00B0F0"/>
        </w:rPr>
        <w:t xml:space="preserve">/n : </w:t>
      </w:r>
      <w:r w:rsidRPr="00E06410">
        <w:rPr>
          <w:rFonts w:ascii="STKaiti" w:eastAsia="STKaiti" w:hAnsi="STKaiti"/>
          <w:color w:val="00B0F0"/>
        </w:rPr>
        <w:t>指定时间频率</w:t>
      </w:r>
      <w:r w:rsidRPr="00E06410">
        <w:rPr>
          <w:rFonts w:ascii="STKaiti" w:eastAsia="STKaiti" w:hAnsi="STKaiti"/>
          <w:color w:val="00B0F0"/>
        </w:rPr>
        <w:t>,</w:t>
      </w:r>
      <w:r w:rsidRPr="00E06410">
        <w:rPr>
          <w:rFonts w:ascii="STKaiti" w:eastAsia="STKaiti" w:hAnsi="STKaiti"/>
          <w:color w:val="00B0F0"/>
        </w:rPr>
        <w:t>每</w:t>
      </w:r>
      <w:r w:rsidRPr="00E06410">
        <w:rPr>
          <w:rFonts w:ascii="STKaiti" w:eastAsia="STKaiti" w:hAnsi="STKaiti"/>
          <w:color w:val="00B0F0"/>
        </w:rPr>
        <w:t>n ...</w:t>
      </w:r>
    </w:p>
    <w:p w14:paraId="6B4449D2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35D0E91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e.g. : </w:t>
      </w:r>
    </w:p>
    <w:p w14:paraId="2A8BBFB3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 30  8   *   *   *     </w:t>
      </w:r>
      <w:r w:rsidRPr="00E06410">
        <w:rPr>
          <w:rFonts w:ascii="STKaiti" w:eastAsia="STKaiti" w:hAnsi="STKaiti"/>
        </w:rPr>
        <w:tab/>
        <w:t>#</w:t>
      </w:r>
      <w:r w:rsidRPr="00E06410">
        <w:rPr>
          <w:rFonts w:ascii="STKaiti" w:eastAsia="STKaiti" w:hAnsi="STKaiti"/>
        </w:rPr>
        <w:t>每</w:t>
      </w:r>
      <w:r w:rsidRPr="00E06410">
        <w:rPr>
          <w:rFonts w:ascii="STKaiti" w:eastAsia="STKaiti" w:hAnsi="STKaiti"/>
        </w:rPr>
        <w:t>天早晨的</w:t>
      </w:r>
      <w:r w:rsidRPr="00E06410">
        <w:rPr>
          <w:rFonts w:ascii="STKaiti" w:eastAsia="STKaiti" w:hAnsi="STKaiti"/>
        </w:rPr>
        <w:t xml:space="preserve">8:30              </w:t>
      </w:r>
    </w:p>
    <w:p w14:paraId="4E45F86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 30  23  *   *   5    </w:t>
      </w:r>
      <w:r w:rsidRPr="00E06410">
        <w:rPr>
          <w:rFonts w:ascii="STKaiti" w:eastAsia="STKaiti" w:hAnsi="STKaiti"/>
        </w:rPr>
        <w:tab/>
        <w:t>#</w:t>
      </w:r>
      <w:r w:rsidRPr="00E06410">
        <w:rPr>
          <w:rFonts w:ascii="STKaiti" w:eastAsia="STKaiti" w:hAnsi="STKaiti"/>
        </w:rPr>
        <w:t>每周的周五晚上</w:t>
      </w:r>
      <w:r w:rsidRPr="00E06410">
        <w:rPr>
          <w:rFonts w:ascii="STKaiti" w:eastAsia="STKaiti" w:hAnsi="STKaiti"/>
        </w:rPr>
        <w:t xml:space="preserve">11:30      </w:t>
      </w:r>
    </w:p>
    <w:p w14:paraId="6D57D1CC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 30  8   1   *    *    </w:t>
      </w:r>
      <w:r w:rsidRPr="00E06410">
        <w:rPr>
          <w:rFonts w:ascii="STKaiti" w:eastAsia="STKaiti" w:hAnsi="STKaiti"/>
        </w:rPr>
        <w:tab/>
        <w:t>#</w:t>
      </w:r>
      <w:r w:rsidRPr="00E06410">
        <w:rPr>
          <w:rFonts w:ascii="STKaiti" w:eastAsia="STKaiti" w:hAnsi="STKaiti"/>
        </w:rPr>
        <w:t>每月的</w:t>
      </w:r>
      <w:r w:rsidRPr="00E06410">
        <w:rPr>
          <w:rFonts w:ascii="STKaiti" w:eastAsia="STKaiti" w:hAnsi="STKaiti"/>
        </w:rPr>
        <w:t>1</w:t>
      </w:r>
      <w:r w:rsidRPr="00E06410">
        <w:rPr>
          <w:rFonts w:ascii="STKaiti" w:eastAsia="STKaiti" w:hAnsi="STKaiti"/>
        </w:rPr>
        <w:t>号早晨的</w:t>
      </w:r>
      <w:r w:rsidRPr="00E06410">
        <w:rPr>
          <w:rFonts w:ascii="STKaiti" w:eastAsia="STKaiti" w:hAnsi="STKaiti"/>
        </w:rPr>
        <w:t xml:space="preserve">8:30   </w:t>
      </w:r>
    </w:p>
    <w:p w14:paraId="5D187066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 30  23  *   *   1-5    </w:t>
      </w:r>
      <w:r w:rsidRPr="00E06410">
        <w:rPr>
          <w:rFonts w:ascii="STKaiti" w:eastAsia="STKaiti" w:hAnsi="STKaiti"/>
        </w:rPr>
        <w:tab/>
        <w:t>#</w:t>
      </w:r>
      <w:r w:rsidRPr="00E06410">
        <w:rPr>
          <w:rFonts w:ascii="STKaiti" w:eastAsia="STKaiti" w:hAnsi="STKaiti"/>
        </w:rPr>
        <w:t>周一至周五晚上</w:t>
      </w:r>
      <w:r w:rsidRPr="00E06410">
        <w:rPr>
          <w:rFonts w:ascii="STKaiti" w:eastAsia="STKaiti" w:hAnsi="STKaiti"/>
        </w:rPr>
        <w:t xml:space="preserve">11:30      </w:t>
      </w:r>
    </w:p>
    <w:p w14:paraId="0D9CEB79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 30  23  *   *   1,3,5</w:t>
      </w:r>
      <w:r w:rsidRPr="00E06410">
        <w:rPr>
          <w:rFonts w:ascii="STKaiti" w:eastAsia="STKaiti" w:hAnsi="STKaiti"/>
        </w:rPr>
        <w:tab/>
        <w:t>#</w:t>
      </w:r>
      <w:r w:rsidRPr="00E06410">
        <w:rPr>
          <w:rFonts w:ascii="STKaiti" w:eastAsia="STKaiti" w:hAnsi="STKaiti"/>
        </w:rPr>
        <w:t>周一或周三或周五晚上</w:t>
      </w:r>
      <w:r w:rsidRPr="00E06410">
        <w:rPr>
          <w:rFonts w:ascii="STKaiti" w:eastAsia="STKaiti" w:hAnsi="STKaiti"/>
        </w:rPr>
        <w:t xml:space="preserve">11:30 </w:t>
      </w:r>
    </w:p>
    <w:p w14:paraId="58024271" w14:textId="77777777" w:rsidR="0089605F" w:rsidRPr="00E06410" w:rsidRDefault="0089605F">
      <w:pPr>
        <w:rPr>
          <w:rFonts w:ascii="STKaiti" w:eastAsia="STKaiti" w:hAnsi="STKaiti"/>
        </w:rPr>
      </w:pPr>
    </w:p>
    <w:p w14:paraId="69BBDFCF" w14:textId="77777777" w:rsidR="0089605F" w:rsidRPr="00E06410" w:rsidRDefault="00E06410">
      <w:pPr>
        <w:pStyle w:val="1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十</w:t>
      </w:r>
      <w:r w:rsidRPr="00E06410">
        <w:rPr>
          <w:rFonts w:ascii="STKaiti" w:eastAsia="STKaiti" w:hAnsi="STKaiti"/>
        </w:rPr>
        <w:t xml:space="preserve">. </w:t>
      </w:r>
      <w:r w:rsidRPr="00E06410">
        <w:rPr>
          <w:rFonts w:ascii="STKaiti" w:eastAsia="STKaiti" w:hAnsi="STKaiti"/>
        </w:rPr>
        <w:t>其他常用命令</w:t>
      </w:r>
    </w:p>
    <w:p w14:paraId="67860494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1. ssh</w:t>
      </w:r>
      <w:r w:rsidRPr="00E06410">
        <w:rPr>
          <w:rFonts w:ascii="STKaiti" w:eastAsia="STKaiti" w:hAnsi="STKaiti"/>
        </w:rPr>
        <w:t>命令</w:t>
      </w:r>
    </w:p>
    <w:p w14:paraId="1B6A8FB0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远程管理</w:t>
      </w:r>
    </w:p>
    <w:p w14:paraId="6217185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>ssh 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 xml:space="preserve">]  </w:t>
      </w:r>
      <w:r w:rsidRPr="00E06410">
        <w:rPr>
          <w:rFonts w:ascii="STKaiti" w:eastAsia="STKaiti" w:hAnsi="STKaiti"/>
          <w:color w:val="FF0000"/>
        </w:rPr>
        <w:t>对方用户名</w:t>
      </w:r>
      <w:r w:rsidRPr="00E06410">
        <w:rPr>
          <w:rFonts w:ascii="STKaiti" w:eastAsia="STKaiti" w:hAnsi="STKaiti"/>
          <w:color w:val="FF0000"/>
        </w:rPr>
        <w:t>@</w:t>
      </w:r>
      <w:r w:rsidRPr="00E06410">
        <w:rPr>
          <w:rFonts w:ascii="STKaiti" w:eastAsia="STKaiti" w:hAnsi="STKaiti"/>
          <w:color w:val="FF0000"/>
        </w:rPr>
        <w:t>对方</w:t>
      </w:r>
      <w:r w:rsidRPr="00E06410">
        <w:rPr>
          <w:rFonts w:ascii="STKaiti" w:eastAsia="STKaiti" w:hAnsi="STKaiti"/>
          <w:color w:val="FF0000"/>
        </w:rPr>
        <w:t>IP</w:t>
      </w:r>
      <w:r w:rsidRPr="00E06410">
        <w:rPr>
          <w:rFonts w:ascii="STKaiti" w:eastAsia="STKaiti" w:hAnsi="STKaiti"/>
          <w:color w:val="FF0000"/>
        </w:rPr>
        <w:t>地</w:t>
      </w:r>
      <w:r w:rsidRPr="00E06410">
        <w:rPr>
          <w:rFonts w:ascii="STKaiti" w:eastAsia="STKaiti" w:hAnsi="STKaiti"/>
          <w:color w:val="FF0000"/>
        </w:rPr>
        <w:t>址</w:t>
      </w:r>
    </w:p>
    <w:p w14:paraId="2B0CE346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lastRenderedPageBreak/>
        <w:t>选项</w:t>
      </w:r>
      <w:r w:rsidRPr="00E06410">
        <w:rPr>
          <w:rFonts w:ascii="STKaiti" w:eastAsia="STKaiti" w:hAnsi="STKaiti"/>
        </w:rPr>
        <w:t>:</w:t>
      </w:r>
    </w:p>
    <w:p w14:paraId="2877B3F8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-X : </w:t>
      </w:r>
      <w:r w:rsidRPr="00E06410">
        <w:rPr>
          <w:rFonts w:ascii="STKaiti" w:eastAsia="STKaiti" w:hAnsi="STKaiti"/>
        </w:rPr>
        <w:t>在远程管理时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开启对方的图像程序</w:t>
      </w:r>
    </w:p>
    <w:p w14:paraId="13400C2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说明</w:t>
      </w:r>
      <w:r w:rsidRPr="00E06410">
        <w:rPr>
          <w:rFonts w:ascii="STKaiti" w:eastAsia="STKaiti" w:hAnsi="STKaiti"/>
        </w:rPr>
        <w:t>:</w:t>
      </w:r>
    </w:p>
    <w:p w14:paraId="1B1E426E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常见提示</w:t>
      </w:r>
      <w:r w:rsidRPr="00E06410">
        <w:rPr>
          <w:rFonts w:ascii="STKaiti" w:eastAsia="STKaiti" w:hAnsi="STKaiti"/>
        </w:rPr>
        <w:t>:dconf</w:t>
      </w:r>
      <w:r w:rsidRPr="00E06410">
        <w:rPr>
          <w:rFonts w:ascii="STKaiti" w:eastAsia="STKaiti" w:hAnsi="STKaiti"/>
        </w:rPr>
        <w:t>桌面服务报错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与远程管理无关</w:t>
      </w:r>
    </w:p>
    <w:p w14:paraId="72E733C6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-- exit</w:t>
      </w:r>
      <w:r w:rsidRPr="00E06410">
        <w:rPr>
          <w:rFonts w:ascii="STKaiti" w:eastAsia="STKaiti" w:hAnsi="STKaiti"/>
        </w:rPr>
        <w:t>退出</w:t>
      </w:r>
    </w:p>
    <w:p w14:paraId="2ABA2D84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4370DAB9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3. </w:t>
      </w:r>
      <w:r w:rsidRPr="00E06410">
        <w:rPr>
          <w:rFonts w:ascii="STKaiti" w:eastAsia="STKaiti" w:hAnsi="STKaiti"/>
        </w:rPr>
        <w:t>补充</w:t>
      </w:r>
    </w:p>
    <w:p w14:paraId="5B83C6C5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firefox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火狐浏览器</w:t>
      </w:r>
    </w:p>
    <w:p w14:paraId="696D4C0E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firewall-config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/>
        </w:rPr>
        <w:t>防火墙图像配置工具</w:t>
      </w:r>
    </w:p>
    <w:p w14:paraId="210BA2C8" w14:textId="77777777" w:rsidR="0089605F" w:rsidRPr="00E06410" w:rsidRDefault="0089605F">
      <w:pPr>
        <w:rPr>
          <w:rFonts w:ascii="STKaiti" w:eastAsia="STKaiti" w:hAnsi="STKaiti"/>
        </w:rPr>
      </w:pPr>
    </w:p>
    <w:p w14:paraId="5670A97F" w14:textId="77777777" w:rsidR="0089605F" w:rsidRPr="00E06410" w:rsidRDefault="00E06410">
      <w:pPr>
        <w:pStyle w:val="1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十一</w:t>
      </w:r>
      <w:r w:rsidRPr="00E06410">
        <w:rPr>
          <w:rFonts w:ascii="STKaiti" w:eastAsia="STKaiti" w:hAnsi="STKaiti"/>
        </w:rPr>
        <w:t xml:space="preserve">. </w:t>
      </w:r>
      <w:r w:rsidRPr="00E06410">
        <w:rPr>
          <w:rFonts w:ascii="STKaiti" w:eastAsia="STKaiti" w:hAnsi="STKaiti"/>
        </w:rPr>
        <w:t>权限和归属</w:t>
      </w:r>
    </w:p>
    <w:p w14:paraId="3B235AFB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1. </w:t>
      </w:r>
      <w:r w:rsidRPr="00E06410">
        <w:rPr>
          <w:rFonts w:ascii="STKaiti" w:eastAsia="STKaiti" w:hAnsi="STKaiti"/>
        </w:rPr>
        <w:t>基本权限</w:t>
      </w:r>
    </w:p>
    <w:p w14:paraId="566633F6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a. </w:t>
      </w:r>
      <w:r w:rsidRPr="00E06410">
        <w:rPr>
          <w:rFonts w:ascii="STKaiti" w:eastAsia="STKaiti" w:hAnsi="STKaiti"/>
        </w:rPr>
        <w:t>访问方式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权限</w:t>
      </w:r>
      <w:r w:rsidRPr="00E06410">
        <w:rPr>
          <w:rFonts w:ascii="STKaiti" w:eastAsia="STKaiti" w:hAnsi="STKaiti"/>
        </w:rPr>
        <w:t>)</w:t>
      </w:r>
    </w:p>
    <w:p w14:paraId="29E449F9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– </w:t>
      </w:r>
      <w:r w:rsidRPr="00E06410">
        <w:rPr>
          <w:rFonts w:ascii="STKaiti" w:eastAsia="STKaiti" w:hAnsi="STKaiti"/>
        </w:rPr>
        <w:t>读取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允许查看内容</w:t>
      </w:r>
      <w:r w:rsidRPr="00E06410">
        <w:rPr>
          <w:rFonts w:ascii="STKaiti" w:eastAsia="STKaiti" w:hAnsi="STKaiti"/>
        </w:rPr>
        <w:t>-read  r</w:t>
      </w:r>
    </w:p>
    <w:p w14:paraId="35F6949F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– </w:t>
      </w:r>
      <w:r w:rsidRPr="00E06410">
        <w:rPr>
          <w:rFonts w:ascii="STKaiti" w:eastAsia="STKaiti" w:hAnsi="STKaiti"/>
        </w:rPr>
        <w:t>写入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允许修改内容</w:t>
      </w:r>
      <w:r w:rsidRPr="00E06410">
        <w:rPr>
          <w:rFonts w:ascii="STKaiti" w:eastAsia="STKaiti" w:hAnsi="STKaiti"/>
        </w:rPr>
        <w:t>-write  w</w:t>
      </w:r>
    </w:p>
    <w:p w14:paraId="4FB07652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– </w:t>
      </w:r>
      <w:r w:rsidRPr="00E06410">
        <w:rPr>
          <w:rFonts w:ascii="STKaiti" w:eastAsia="STKaiti" w:hAnsi="STKaiti"/>
        </w:rPr>
        <w:t>可执行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允许运行和切换</w:t>
      </w:r>
      <w:r w:rsidRPr="00E06410">
        <w:rPr>
          <w:rFonts w:ascii="STKaiti" w:eastAsia="STKaiti" w:hAnsi="STKaiti"/>
        </w:rPr>
        <w:t>-execute  x</w:t>
      </w:r>
    </w:p>
    <w:p w14:paraId="3FB80A78" w14:textId="77777777" w:rsidR="0089605F" w:rsidRPr="00E06410" w:rsidRDefault="0089605F">
      <w:pPr>
        <w:rPr>
          <w:rFonts w:ascii="STKaiti" w:eastAsia="STKaiti" w:hAnsi="STKaiti"/>
        </w:rPr>
      </w:pPr>
    </w:p>
    <w:p w14:paraId="12767FE7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b. </w:t>
      </w:r>
      <w:r w:rsidRPr="00E06410">
        <w:rPr>
          <w:rFonts w:ascii="STKaiti" w:eastAsia="STKaiti" w:hAnsi="STKaiti"/>
        </w:rPr>
        <w:t>权限适用对象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归属</w:t>
      </w:r>
      <w:r w:rsidRPr="00E06410">
        <w:rPr>
          <w:rFonts w:ascii="STKaiti" w:eastAsia="STKaiti" w:hAnsi="STKaiti"/>
        </w:rPr>
        <w:t>)</w:t>
      </w:r>
    </w:p>
    <w:p w14:paraId="67158061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– </w:t>
      </w:r>
      <w:r w:rsidRPr="00E06410">
        <w:rPr>
          <w:rFonts w:ascii="STKaiti" w:eastAsia="STKaiti" w:hAnsi="STKaiti"/>
        </w:rPr>
        <w:t>所有者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属主</w:t>
      </w:r>
      <w:r w:rsidRPr="00E06410">
        <w:rPr>
          <w:rFonts w:ascii="STKaiti" w:eastAsia="STKaiti" w:hAnsi="STKaiti"/>
        </w:rPr>
        <w:t>):</w:t>
      </w:r>
      <w:r w:rsidRPr="00E06410">
        <w:rPr>
          <w:rFonts w:ascii="STKaiti" w:eastAsia="STKaiti" w:hAnsi="STKaiti"/>
        </w:rPr>
        <w:t>拥有此文件</w:t>
      </w:r>
      <w:r w:rsidRPr="00E06410">
        <w:rPr>
          <w:rFonts w:ascii="STKaiti" w:eastAsia="STKaiti" w:hAnsi="STKaiti"/>
        </w:rPr>
        <w:t>/</w:t>
      </w:r>
      <w:r w:rsidRPr="00E06410">
        <w:rPr>
          <w:rFonts w:ascii="STKaiti" w:eastAsia="STKaiti" w:hAnsi="STKaiti"/>
        </w:rPr>
        <w:t>目录的用户</w:t>
      </w:r>
      <w:r w:rsidRPr="00E06410">
        <w:rPr>
          <w:rFonts w:ascii="STKaiti" w:eastAsia="STKaiti" w:hAnsi="STKaiti"/>
        </w:rPr>
        <w:t>-user  u</w:t>
      </w:r>
    </w:p>
    <w:p w14:paraId="3EEB03AC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– </w:t>
      </w:r>
      <w:r w:rsidRPr="00E06410">
        <w:rPr>
          <w:rFonts w:ascii="STKaiti" w:eastAsia="STKaiti" w:hAnsi="STKaiti"/>
        </w:rPr>
        <w:t>所属组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属组</w:t>
      </w:r>
      <w:r w:rsidRPr="00E06410">
        <w:rPr>
          <w:rFonts w:ascii="STKaiti" w:eastAsia="STKaiti" w:hAnsi="STKaiti"/>
        </w:rPr>
        <w:t>):</w:t>
      </w:r>
      <w:r w:rsidRPr="00E06410">
        <w:rPr>
          <w:rFonts w:ascii="STKaiti" w:eastAsia="STKaiti" w:hAnsi="STKaiti"/>
        </w:rPr>
        <w:t>拥有此文件</w:t>
      </w:r>
      <w:r w:rsidRPr="00E06410">
        <w:rPr>
          <w:rFonts w:ascii="STKaiti" w:eastAsia="STKaiti" w:hAnsi="STKaiti"/>
        </w:rPr>
        <w:t>/</w:t>
      </w:r>
      <w:r w:rsidRPr="00E06410">
        <w:rPr>
          <w:rFonts w:ascii="STKaiti" w:eastAsia="STKaiti" w:hAnsi="STKaiti"/>
        </w:rPr>
        <w:t>目录的组</w:t>
      </w:r>
      <w:r w:rsidRPr="00E06410">
        <w:rPr>
          <w:rFonts w:ascii="STKaiti" w:eastAsia="STKaiti" w:hAnsi="STKaiti"/>
        </w:rPr>
        <w:t>-group    g</w:t>
      </w:r>
    </w:p>
    <w:p w14:paraId="58F8AFAE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– </w:t>
      </w:r>
      <w:r w:rsidRPr="00E06410">
        <w:rPr>
          <w:rFonts w:ascii="STKaiti" w:eastAsia="STKaiti" w:hAnsi="STKaiti"/>
        </w:rPr>
        <w:t>其他用户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除所有者、所属组以外的用户</w:t>
      </w:r>
      <w:r w:rsidRPr="00E06410">
        <w:rPr>
          <w:rFonts w:ascii="STKaiti" w:eastAsia="STKaiti" w:hAnsi="STKaiti"/>
        </w:rPr>
        <w:t>-other   o</w:t>
      </w:r>
    </w:p>
    <w:p w14:paraId="57788A04" w14:textId="77777777" w:rsidR="0089605F" w:rsidRPr="00E06410" w:rsidRDefault="0089605F">
      <w:pPr>
        <w:rPr>
          <w:rFonts w:ascii="STKaiti" w:eastAsia="STKaiti" w:hAnsi="STKaiti"/>
        </w:rPr>
      </w:pPr>
    </w:p>
    <w:p w14:paraId="46539332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2. </w:t>
      </w:r>
      <w:r w:rsidRPr="00E06410">
        <w:rPr>
          <w:rFonts w:ascii="STKaiti" w:eastAsia="STKaiti" w:hAnsi="STKaiti"/>
        </w:rPr>
        <w:t>查看权限</w:t>
      </w:r>
    </w:p>
    <w:p w14:paraId="0F42B38B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ls  -l  </w:t>
      </w:r>
      <w:r w:rsidRPr="00E06410">
        <w:rPr>
          <w:rFonts w:ascii="STKaiti" w:eastAsia="STKaiti" w:hAnsi="STKaiti"/>
          <w:color w:val="FF0000"/>
        </w:rPr>
        <w:t>命令</w:t>
      </w:r>
    </w:p>
    <w:p w14:paraId="0CEE8ED3" w14:textId="77777777" w:rsidR="0089605F" w:rsidRPr="00E06410" w:rsidRDefault="0089605F">
      <w:pPr>
        <w:rPr>
          <w:rFonts w:ascii="STKaiti" w:eastAsia="STKaiti" w:hAnsi="STKaiti"/>
        </w:rPr>
      </w:pPr>
    </w:p>
    <w:p w14:paraId="36E9F863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3. </w:t>
      </w:r>
      <w:r w:rsidRPr="00E06410">
        <w:rPr>
          <w:rFonts w:ascii="STKaiti" w:eastAsia="STKaiti" w:hAnsi="STKaiti"/>
        </w:rPr>
        <w:t>设置基本权限</w:t>
      </w:r>
    </w:p>
    <w:p w14:paraId="48EACF99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chmod </w:t>
      </w:r>
      <w:r w:rsidRPr="00E06410">
        <w:rPr>
          <w:rFonts w:ascii="STKaiti" w:eastAsia="STKaiti" w:hAnsi="STKaiti"/>
        </w:rPr>
        <w:t>命令</w:t>
      </w:r>
    </w:p>
    <w:p w14:paraId="732AEE0E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设置文件权限</w:t>
      </w:r>
    </w:p>
    <w:p w14:paraId="50FB883F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>: chmod  [</w:t>
      </w: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 xml:space="preserve">]  </w:t>
      </w:r>
      <w:r w:rsidRPr="00E06410">
        <w:rPr>
          <w:rFonts w:ascii="STKaiti" w:eastAsia="STKaiti" w:hAnsi="STKaiti"/>
        </w:rPr>
        <w:t>归属关系</w:t>
      </w:r>
      <w:r w:rsidRPr="00E06410">
        <w:rPr>
          <w:rFonts w:ascii="STKaiti" w:eastAsia="STKaiti" w:hAnsi="STKaiti"/>
        </w:rPr>
        <w:t>[+-=]</w:t>
      </w:r>
      <w:r w:rsidRPr="00E06410">
        <w:rPr>
          <w:rFonts w:ascii="STKaiti" w:eastAsia="STKaiti" w:hAnsi="STKaiti"/>
        </w:rPr>
        <w:t>权限类别</w:t>
      </w:r>
      <w:r w:rsidRPr="00E06410">
        <w:rPr>
          <w:rFonts w:ascii="STKaiti" w:eastAsia="STKaiti" w:hAnsi="STKaiti"/>
        </w:rPr>
        <w:t xml:space="preserve">  </w:t>
      </w:r>
      <w:r w:rsidRPr="00E06410">
        <w:rPr>
          <w:rFonts w:ascii="STKaiti" w:eastAsia="STKaiti" w:hAnsi="STKaiti"/>
        </w:rPr>
        <w:t>文件</w:t>
      </w:r>
    </w:p>
    <w:p w14:paraId="5CA6A7C9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>:</w:t>
      </w:r>
    </w:p>
    <w:p w14:paraId="007FAE21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-R : </w:t>
      </w:r>
      <w:r w:rsidRPr="00E06410">
        <w:rPr>
          <w:rFonts w:ascii="STKaiti" w:eastAsia="STKaiti" w:hAnsi="STKaiti"/>
        </w:rPr>
        <w:t>递归设置权限</w:t>
      </w:r>
    </w:p>
    <w:p w14:paraId="3D47CEE0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lastRenderedPageBreak/>
        <w:t>说明</w:t>
      </w:r>
      <w:r w:rsidRPr="00E06410">
        <w:rPr>
          <w:rFonts w:ascii="STKaiti" w:eastAsia="STKaiti" w:hAnsi="STKaiti"/>
        </w:rPr>
        <w:t>:</w:t>
      </w:r>
    </w:p>
    <w:p w14:paraId="06D84BA2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 </w:t>
      </w:r>
      <w:r w:rsidRPr="00E06410">
        <w:rPr>
          <w:rFonts w:ascii="STKaiti" w:eastAsia="STKaiti" w:hAnsi="STKaiti"/>
          <w:color w:val="FF0000"/>
        </w:rPr>
        <w:t xml:space="preserve">rwx </w:t>
      </w:r>
      <w:r w:rsidRPr="00E06410">
        <w:rPr>
          <w:rFonts w:ascii="STKaiti" w:eastAsia="STKaiti" w:hAnsi="STKaiti"/>
          <w:color w:val="00B050"/>
        </w:rPr>
        <w:t xml:space="preserve">rwx </w:t>
      </w:r>
      <w:r w:rsidRPr="00E06410">
        <w:rPr>
          <w:rFonts w:ascii="STKaiti" w:eastAsia="STKaiti" w:hAnsi="STKaiti"/>
          <w:color w:val="70AD47" w:themeColor="accent6"/>
        </w:rPr>
        <w:t xml:space="preserve">rwx </w:t>
      </w:r>
      <w:r w:rsidRPr="00E06410">
        <w:rPr>
          <w:rFonts w:ascii="STKaiti" w:eastAsia="STKaiti" w:hAnsi="STKaiti"/>
        </w:rPr>
        <w:t>.......</w:t>
      </w:r>
    </w:p>
    <w:p w14:paraId="32DA4624" w14:textId="77777777" w:rsidR="0089605F" w:rsidRPr="00E06410" w:rsidRDefault="00E06410">
      <w:pPr>
        <w:ind w:left="84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文件属主的权限</w:t>
      </w:r>
    </w:p>
    <w:p w14:paraId="7AC1A712" w14:textId="77777777" w:rsidR="0089605F" w:rsidRPr="00E06410" w:rsidRDefault="00E06410">
      <w:pPr>
        <w:ind w:left="840" w:firstLine="420"/>
        <w:rPr>
          <w:rFonts w:ascii="STKaiti" w:eastAsia="STKaiti" w:hAnsi="STKaiti"/>
          <w:color w:val="00B050"/>
        </w:rPr>
      </w:pPr>
      <w:r w:rsidRPr="00E06410">
        <w:rPr>
          <w:rFonts w:ascii="STKaiti" w:eastAsia="STKaiti" w:hAnsi="STKaiti"/>
          <w:color w:val="00B050"/>
        </w:rPr>
        <w:t>属组成员的权限</w:t>
      </w:r>
    </w:p>
    <w:p w14:paraId="72334F21" w14:textId="77777777" w:rsidR="0089605F" w:rsidRPr="00E06410" w:rsidRDefault="00E06410">
      <w:pPr>
        <w:ind w:left="840" w:firstLine="420"/>
        <w:rPr>
          <w:rFonts w:ascii="STKaiti" w:eastAsia="STKaiti" w:hAnsi="STKaiti"/>
          <w:color w:val="70AD47" w:themeColor="accent6"/>
        </w:rPr>
      </w:pPr>
      <w:r w:rsidRPr="00E06410">
        <w:rPr>
          <w:rFonts w:ascii="STKaiti" w:eastAsia="STKaiti" w:hAnsi="STKaiti"/>
          <w:color w:val="70AD47" w:themeColor="accent6"/>
        </w:rPr>
        <w:t>其他用户的权限</w:t>
      </w:r>
    </w:p>
    <w:p w14:paraId="356F8CEA" w14:textId="77777777" w:rsidR="0089605F" w:rsidRPr="00E06410" w:rsidRDefault="0089605F">
      <w:pPr>
        <w:rPr>
          <w:rFonts w:ascii="STKaiti" w:eastAsia="STKaiti" w:hAnsi="STKaiti"/>
          <w:color w:val="70AD47" w:themeColor="accent6"/>
        </w:rPr>
      </w:pPr>
    </w:p>
    <w:p w14:paraId="137DC474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chown</w:t>
      </w:r>
      <w:r w:rsidRPr="00E06410">
        <w:rPr>
          <w:rFonts w:ascii="STKaiti" w:eastAsia="STKaiti" w:hAnsi="STKaiti"/>
        </w:rPr>
        <w:t>命令</w:t>
      </w:r>
    </w:p>
    <w:p w14:paraId="5AE648A4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共能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设置文档归属</w:t>
      </w:r>
    </w:p>
    <w:p w14:paraId="4F7DA5C0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 </w:t>
      </w:r>
      <w:r w:rsidRPr="00E06410">
        <w:rPr>
          <w:rFonts w:ascii="STKaiti" w:eastAsia="STKaiti" w:hAnsi="STKaiti"/>
          <w:color w:val="FF0000"/>
        </w:rPr>
        <w:t>chown 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>]  [</w:t>
      </w:r>
      <w:r w:rsidRPr="00E06410">
        <w:rPr>
          <w:rFonts w:ascii="STKaiti" w:eastAsia="STKaiti" w:hAnsi="STKaiti"/>
          <w:color w:val="FF0000"/>
        </w:rPr>
        <w:t>属主</w:t>
      </w:r>
      <w:r w:rsidRPr="00E06410">
        <w:rPr>
          <w:rFonts w:ascii="STKaiti" w:eastAsia="STKaiti" w:hAnsi="STKaiti"/>
          <w:color w:val="FF0000"/>
        </w:rPr>
        <w:t>:</w:t>
      </w:r>
      <w:r w:rsidRPr="00E06410">
        <w:rPr>
          <w:rFonts w:ascii="STKaiti" w:eastAsia="STKaiti" w:hAnsi="STKaiti"/>
          <w:color w:val="FF0000"/>
        </w:rPr>
        <w:t>属组</w:t>
      </w:r>
      <w:r w:rsidRPr="00E06410">
        <w:rPr>
          <w:rFonts w:ascii="STKaiti" w:eastAsia="STKaiti" w:hAnsi="STKaiti"/>
          <w:color w:val="FF0000"/>
        </w:rPr>
        <w:t xml:space="preserve">]  </w:t>
      </w:r>
      <w:r w:rsidRPr="00E06410">
        <w:rPr>
          <w:rFonts w:ascii="STKaiti" w:eastAsia="STKaiti" w:hAnsi="STKaiti"/>
          <w:color w:val="FF0000"/>
        </w:rPr>
        <w:t>文档</w:t>
      </w:r>
      <w:r w:rsidRPr="00E06410">
        <w:rPr>
          <w:rFonts w:ascii="STKaiti" w:eastAsia="STKaiti" w:hAnsi="STKaiti"/>
          <w:color w:val="FF0000"/>
        </w:rPr>
        <w:t>...</w:t>
      </w:r>
    </w:p>
    <w:p w14:paraId="224C9F5A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>:</w:t>
      </w:r>
    </w:p>
    <w:p w14:paraId="708A090C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-R : </w:t>
      </w:r>
      <w:r w:rsidRPr="00E06410">
        <w:rPr>
          <w:rFonts w:ascii="STKaiti" w:eastAsia="STKaiti" w:hAnsi="STKaiti"/>
        </w:rPr>
        <w:t>递归设置</w:t>
      </w:r>
    </w:p>
    <w:p w14:paraId="7A8A0AE4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e.g. : </w:t>
      </w:r>
      <w:r w:rsidRPr="00E06410">
        <w:rPr>
          <w:rFonts w:ascii="STKaiti" w:eastAsia="STKaiti" w:hAnsi="STKaiti"/>
        </w:rPr>
        <w:t>将</w:t>
      </w:r>
      <w:r w:rsidRPr="00E06410">
        <w:rPr>
          <w:rFonts w:ascii="STKaiti" w:eastAsia="STKaiti" w:hAnsi="STKaiti"/>
        </w:rPr>
        <w:t>nsd</w:t>
      </w:r>
      <w:r w:rsidRPr="00E06410">
        <w:rPr>
          <w:rFonts w:ascii="STKaiti" w:eastAsia="STKaiti" w:hAnsi="STKaiti"/>
        </w:rPr>
        <w:t>目录属主设为</w:t>
      </w:r>
      <w:r w:rsidRPr="00E06410">
        <w:rPr>
          <w:rFonts w:ascii="STKaiti" w:eastAsia="STKaiti" w:hAnsi="STKaiti"/>
        </w:rPr>
        <w:t>gelin</w:t>
      </w:r>
      <w:r w:rsidRPr="00E06410">
        <w:rPr>
          <w:rFonts w:ascii="STKaiti" w:eastAsia="STKaiti" w:hAnsi="STKaiti"/>
        </w:rPr>
        <w:t>，属组设为</w:t>
      </w:r>
      <w:r w:rsidRPr="00E06410">
        <w:rPr>
          <w:rFonts w:ascii="STKaiti" w:eastAsia="STKaiti" w:hAnsi="STKaiti"/>
        </w:rPr>
        <w:t>tarena</w:t>
      </w:r>
      <w:r w:rsidRPr="00E06410">
        <w:rPr>
          <w:rFonts w:ascii="STKaiti" w:eastAsia="STKaiti" w:hAnsi="STKaiti"/>
        </w:rPr>
        <w:t>组</w:t>
      </w:r>
    </w:p>
    <w:p w14:paraId="1CD0BEA6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chown  gelin:tarena  /nsd</w:t>
      </w:r>
    </w:p>
    <w:p w14:paraId="0F2E967D" w14:textId="77777777" w:rsidR="0089605F" w:rsidRPr="00E06410" w:rsidRDefault="0089605F">
      <w:pPr>
        <w:ind w:firstLine="420"/>
        <w:rPr>
          <w:rFonts w:ascii="STKaiti" w:eastAsia="STKaiti" w:hAnsi="STKaiti"/>
          <w:color w:val="70AD47" w:themeColor="accent6"/>
        </w:rPr>
      </w:pPr>
    </w:p>
    <w:p w14:paraId="094FE506" w14:textId="77777777" w:rsidR="0089605F" w:rsidRPr="00E06410" w:rsidRDefault="0089605F">
      <w:pPr>
        <w:rPr>
          <w:rFonts w:ascii="STKaiti" w:eastAsia="STKaiti" w:hAnsi="STKaiti"/>
          <w:color w:val="70AD47" w:themeColor="accent6"/>
        </w:rPr>
      </w:pPr>
    </w:p>
    <w:p w14:paraId="5911BFB7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4. Linux</w:t>
      </w:r>
      <w:r w:rsidRPr="00E06410">
        <w:rPr>
          <w:rFonts w:ascii="STKaiti" w:eastAsia="STKaiti" w:hAnsi="STKaiti"/>
        </w:rPr>
        <w:t>判定用户具备的权限</w:t>
      </w:r>
    </w:p>
    <w:p w14:paraId="18F4B396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  -- </w:t>
      </w:r>
      <w:r w:rsidRPr="00E06410">
        <w:rPr>
          <w:rFonts w:ascii="STKaiti" w:eastAsia="STKaiti" w:hAnsi="STKaiti"/>
        </w:rPr>
        <w:t>判定用户对该文档的身份</w:t>
      </w:r>
      <w:r w:rsidRPr="00E06410">
        <w:rPr>
          <w:rFonts w:ascii="STKaiti" w:eastAsia="STKaiti" w:hAnsi="STKaiti"/>
        </w:rPr>
        <w:t xml:space="preserve">                      </w:t>
      </w:r>
    </w:p>
    <w:p w14:paraId="7E9A4EB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  -- </w:t>
      </w:r>
      <w:r w:rsidRPr="00E06410">
        <w:rPr>
          <w:rFonts w:ascii="STKaiti" w:eastAsia="STKaiti" w:hAnsi="STKaiti"/>
        </w:rPr>
        <w:t>查看相应身份</w:t>
      </w:r>
      <w:r w:rsidRPr="00E06410">
        <w:rPr>
          <w:rFonts w:ascii="STKaiti" w:eastAsia="STKaiti" w:hAnsi="STKaiti"/>
        </w:rPr>
        <w:t xml:space="preserve"> </w:t>
      </w:r>
      <w:r w:rsidRPr="00E06410">
        <w:rPr>
          <w:rFonts w:ascii="STKaiti" w:eastAsia="STKaiti" w:hAnsi="STKaiti"/>
        </w:rPr>
        <w:t>权限位的权限</w:t>
      </w:r>
    </w:p>
    <w:p w14:paraId="00CBB348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所有者</w:t>
      </w:r>
      <w:r w:rsidRPr="00E06410">
        <w:rPr>
          <w:rFonts w:ascii="STKaiti" w:eastAsia="STKaiti" w:hAnsi="STKaiti"/>
        </w:rPr>
        <w:t>&gt;</w:t>
      </w:r>
      <w:r w:rsidRPr="00E06410">
        <w:rPr>
          <w:rFonts w:ascii="STKaiti" w:eastAsia="STKaiti" w:hAnsi="STKaiti"/>
        </w:rPr>
        <w:t>所属组</w:t>
      </w:r>
      <w:r w:rsidRPr="00E06410">
        <w:rPr>
          <w:rFonts w:ascii="STKaiti" w:eastAsia="STKaiti" w:hAnsi="STKaiti"/>
        </w:rPr>
        <w:t>&gt;</w:t>
      </w:r>
      <w:r w:rsidRPr="00E06410">
        <w:rPr>
          <w:rFonts w:ascii="STKaiti" w:eastAsia="STKaiti" w:hAnsi="STKaiti"/>
        </w:rPr>
        <w:t>其他人</w:t>
      </w:r>
    </w:p>
    <w:p w14:paraId="21A98622" w14:textId="77777777" w:rsidR="0089605F" w:rsidRPr="00E06410" w:rsidRDefault="0089605F">
      <w:pPr>
        <w:rPr>
          <w:rFonts w:ascii="STKaiti" w:eastAsia="STKaiti" w:hAnsi="STKaiti"/>
        </w:rPr>
      </w:pPr>
    </w:p>
    <w:p w14:paraId="7F8B89EF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5. </w:t>
      </w:r>
      <w:r w:rsidRPr="00E06410">
        <w:rPr>
          <w:rFonts w:ascii="STKaiti" w:eastAsia="STKaiti" w:hAnsi="STKaiti"/>
        </w:rPr>
        <w:t>文本文件和目录各自权限</w:t>
      </w:r>
    </w:p>
    <w:p w14:paraId="27379B63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文本文件</w:t>
      </w:r>
      <w:r w:rsidRPr="00E06410">
        <w:rPr>
          <w:rFonts w:ascii="STKaiti" w:eastAsia="STKaiti" w:hAnsi="STKaiti"/>
        </w:rPr>
        <w:t>:</w:t>
      </w:r>
    </w:p>
    <w:p w14:paraId="1B50E315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r: cat less head tail </w:t>
      </w:r>
    </w:p>
    <w:p w14:paraId="0924665D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w: vim </w:t>
      </w:r>
      <w:r w:rsidRPr="00E06410">
        <w:rPr>
          <w:rFonts w:ascii="STKaiti" w:eastAsia="STKaiti" w:hAnsi="STKaiti"/>
        </w:rPr>
        <w:t>保存</w:t>
      </w:r>
      <w:r w:rsidRPr="00E06410">
        <w:rPr>
          <w:rFonts w:ascii="STKaiti" w:eastAsia="STKaiti" w:hAnsi="STKaiti"/>
        </w:rPr>
        <w:t xml:space="preserve">   &gt;   &gt;&gt;</w:t>
      </w:r>
    </w:p>
    <w:p w14:paraId="5477A712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x: </w:t>
      </w:r>
      <w:r w:rsidRPr="00E06410">
        <w:rPr>
          <w:rFonts w:ascii="STKaiti" w:eastAsia="STKaiti" w:hAnsi="STKaiti"/>
        </w:rPr>
        <w:t>书写</w:t>
      </w:r>
      <w:r w:rsidRPr="00E06410">
        <w:rPr>
          <w:rFonts w:ascii="STKaiti" w:eastAsia="STKaiti" w:hAnsi="STKaiti"/>
        </w:rPr>
        <w:t>Shell</w:t>
      </w:r>
      <w:r w:rsidRPr="00E06410">
        <w:rPr>
          <w:rFonts w:ascii="STKaiti" w:eastAsia="STKaiti" w:hAnsi="STKaiti"/>
        </w:rPr>
        <w:t>脚本或</w:t>
      </w:r>
      <w:r w:rsidRPr="00E06410">
        <w:rPr>
          <w:rFonts w:ascii="STKaiti" w:eastAsia="STKaiti" w:hAnsi="STKaiti"/>
        </w:rPr>
        <w:t>Python</w:t>
      </w:r>
      <w:r w:rsidRPr="00E06410">
        <w:rPr>
          <w:rFonts w:ascii="STKaiti" w:eastAsia="STKaiti" w:hAnsi="STKaiti"/>
        </w:rPr>
        <w:t>脚本</w:t>
      </w:r>
    </w:p>
    <w:p w14:paraId="0D513A9A" w14:textId="77777777" w:rsidR="0089605F" w:rsidRPr="00E06410" w:rsidRDefault="0089605F">
      <w:pPr>
        <w:rPr>
          <w:rFonts w:ascii="STKaiti" w:eastAsia="STKaiti" w:hAnsi="STKaiti"/>
        </w:rPr>
      </w:pPr>
    </w:p>
    <w:p w14:paraId="0041F05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目录</w:t>
      </w:r>
      <w:r w:rsidRPr="00E06410">
        <w:rPr>
          <w:rFonts w:ascii="STKaiti" w:eastAsia="STKaiti" w:hAnsi="STKaiti"/>
        </w:rPr>
        <w:t>:</w:t>
      </w:r>
    </w:p>
    <w:p w14:paraId="7CAE6E54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r </w:t>
      </w:r>
      <w:r w:rsidRPr="00E06410">
        <w:rPr>
          <w:rFonts w:ascii="STKaiti" w:eastAsia="STKaiti" w:hAnsi="STKaiti"/>
        </w:rPr>
        <w:t>权限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能够</w:t>
      </w:r>
      <w:r w:rsidRPr="00E06410">
        <w:rPr>
          <w:rFonts w:ascii="STKaiti" w:eastAsia="STKaiti" w:hAnsi="STKaiti"/>
        </w:rPr>
        <w:t xml:space="preserve"> ls </w:t>
      </w:r>
      <w:r w:rsidRPr="00E06410">
        <w:rPr>
          <w:rFonts w:ascii="STKaiti" w:eastAsia="STKaiti" w:hAnsi="STKaiti"/>
        </w:rPr>
        <w:t>浏览此目录内容</w:t>
      </w:r>
    </w:p>
    <w:p w14:paraId="4ACB9137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w </w:t>
      </w:r>
      <w:r w:rsidRPr="00E06410">
        <w:rPr>
          <w:rFonts w:ascii="STKaiti" w:eastAsia="STKaiti" w:hAnsi="STKaiti"/>
        </w:rPr>
        <w:t>权限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能够执行</w:t>
      </w:r>
      <w:r w:rsidRPr="00E06410">
        <w:rPr>
          <w:rFonts w:ascii="STKaiti" w:eastAsia="STKaiti" w:hAnsi="STKaiti"/>
        </w:rPr>
        <w:t xml:space="preserve"> rm/mv/cp/mkdir/touch/</w:t>
      </w:r>
      <w:r w:rsidRPr="00E06410">
        <w:rPr>
          <w:rFonts w:ascii="STKaiti" w:eastAsia="STKaiti" w:hAnsi="STKaiti"/>
        </w:rPr>
        <w:t>等更改目录内容的操作</w:t>
      </w:r>
    </w:p>
    <w:p w14:paraId="7E8EC737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x </w:t>
      </w:r>
      <w:r w:rsidRPr="00E06410">
        <w:rPr>
          <w:rFonts w:ascii="STKaiti" w:eastAsia="STKaiti" w:hAnsi="STKaiti"/>
        </w:rPr>
        <w:t>权限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能够</w:t>
      </w:r>
      <w:r w:rsidRPr="00E06410">
        <w:rPr>
          <w:rFonts w:ascii="STKaiti" w:eastAsia="STKaiti" w:hAnsi="STKaiti"/>
        </w:rPr>
        <w:t xml:space="preserve"> cd </w:t>
      </w:r>
      <w:r w:rsidRPr="00E06410">
        <w:rPr>
          <w:rFonts w:ascii="STKaiti" w:eastAsia="STKaiti" w:hAnsi="STKaiti"/>
        </w:rPr>
        <w:t>切换到此目录</w:t>
      </w:r>
    </w:p>
    <w:p w14:paraId="467D79D3" w14:textId="77777777" w:rsidR="0089605F" w:rsidRPr="00E06410" w:rsidRDefault="0089605F">
      <w:pPr>
        <w:ind w:left="420" w:firstLine="420"/>
        <w:rPr>
          <w:rFonts w:ascii="STKaiti" w:eastAsia="STKaiti" w:hAnsi="STKaiti"/>
        </w:rPr>
      </w:pPr>
    </w:p>
    <w:p w14:paraId="56B75C68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6. </w:t>
      </w:r>
      <w:r w:rsidRPr="00E06410">
        <w:rPr>
          <w:rFonts w:ascii="STKaiti" w:eastAsia="STKaiti" w:hAnsi="STKaiti"/>
        </w:rPr>
        <w:t>附加权限</w:t>
      </w:r>
    </w:p>
    <w:p w14:paraId="5360E9EE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Set  GID</w:t>
      </w:r>
    </w:p>
    <w:p w14:paraId="47FB3BBB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作用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使用目录</w:t>
      </w:r>
      <w:r w:rsidRPr="00E06410">
        <w:rPr>
          <w:rFonts w:ascii="STKaiti" w:eastAsia="STKaiti" w:hAnsi="STKaiti"/>
        </w:rPr>
        <w:t>,Set GID</w:t>
      </w:r>
      <w:r w:rsidRPr="00E06410">
        <w:rPr>
          <w:rFonts w:ascii="STKaiti" w:eastAsia="STKaiti" w:hAnsi="STKaiti"/>
        </w:rPr>
        <w:t>可以使目录下新增的文档自动设置与父目录相同的属组</w:t>
      </w:r>
    </w:p>
    <w:p w14:paraId="0C2F60D5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让父目录下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新增的子文档继承父目录的所属组身份</w:t>
      </w:r>
      <w:r w:rsidRPr="00E06410">
        <w:rPr>
          <w:rFonts w:ascii="STKaiti" w:eastAsia="STKaiti" w:hAnsi="STKaiti"/>
        </w:rPr>
        <w:t>.</w:t>
      </w:r>
    </w:p>
    <w:p w14:paraId="10A29470" w14:textId="77777777" w:rsidR="0089605F" w:rsidRPr="00E06410" w:rsidRDefault="0089605F">
      <w:pPr>
        <w:ind w:left="420" w:firstLine="420"/>
        <w:rPr>
          <w:rFonts w:ascii="STKaiti" w:eastAsia="STKaiti" w:hAnsi="STKaiti"/>
        </w:rPr>
      </w:pPr>
    </w:p>
    <w:p w14:paraId="482543FC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lastRenderedPageBreak/>
        <w:t>说明</w:t>
      </w:r>
      <w:r w:rsidRPr="00E06410">
        <w:rPr>
          <w:rFonts w:ascii="STKaiti" w:eastAsia="STKaiti" w:hAnsi="STKaiti"/>
        </w:rPr>
        <w:t>:</w:t>
      </w:r>
    </w:p>
    <w:p w14:paraId="58ADF655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附加在属主的</w:t>
      </w:r>
      <w:r w:rsidRPr="00E06410">
        <w:rPr>
          <w:rFonts w:ascii="STKaiti" w:eastAsia="STKaiti" w:hAnsi="STKaiti"/>
        </w:rPr>
        <w:t>x</w:t>
      </w:r>
      <w:r w:rsidRPr="00E06410">
        <w:rPr>
          <w:rFonts w:ascii="STKaiti" w:eastAsia="STKaiti" w:hAnsi="STKaiti"/>
        </w:rPr>
        <w:t>位上</w:t>
      </w:r>
    </w:p>
    <w:p w14:paraId="24D00847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属组的权限标识会变为</w:t>
      </w:r>
      <w:r w:rsidRPr="00E06410">
        <w:rPr>
          <w:rFonts w:ascii="STKaiti" w:eastAsia="STKaiti" w:hAnsi="STKaiti"/>
        </w:rPr>
        <w:t>s</w:t>
      </w:r>
    </w:p>
    <w:p w14:paraId="5BDA46C3" w14:textId="77777777" w:rsidR="0089605F" w:rsidRPr="00E06410" w:rsidRDefault="0089605F">
      <w:pPr>
        <w:ind w:left="840" w:firstLine="420"/>
        <w:rPr>
          <w:rFonts w:ascii="STKaiti" w:eastAsia="STKaiti" w:hAnsi="STKaiti"/>
        </w:rPr>
      </w:pPr>
    </w:p>
    <w:p w14:paraId="5FD97ECE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e.g. : </w:t>
      </w:r>
      <w:r w:rsidRPr="00E06410">
        <w:rPr>
          <w:rFonts w:ascii="STKaiti" w:eastAsia="STKaiti" w:hAnsi="STKaiti"/>
        </w:rPr>
        <w:t>设置</w:t>
      </w:r>
      <w:r w:rsidRPr="00E06410">
        <w:rPr>
          <w:rFonts w:ascii="STKaiti" w:eastAsia="STKaiti" w:hAnsi="STKaiti"/>
        </w:rPr>
        <w:t>Set  GID</w:t>
      </w:r>
      <w:r w:rsidRPr="00E06410">
        <w:rPr>
          <w:rFonts w:ascii="STKaiti" w:eastAsia="STKaiti" w:hAnsi="STKaiti"/>
        </w:rPr>
        <w:t>权限</w:t>
      </w:r>
    </w:p>
    <w:p w14:paraId="35E2881E" w14:textId="77777777" w:rsidR="0089605F" w:rsidRPr="00E06410" w:rsidRDefault="00E06410">
      <w:pPr>
        <w:ind w:left="84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>chmod  g+s  file</w:t>
      </w:r>
    </w:p>
    <w:p w14:paraId="4E8CB439" w14:textId="77777777" w:rsidR="0089605F" w:rsidRPr="00E06410" w:rsidRDefault="0089605F">
      <w:pPr>
        <w:rPr>
          <w:rFonts w:ascii="STKaiti" w:eastAsia="STKaiti" w:hAnsi="STKaiti"/>
        </w:rPr>
      </w:pPr>
    </w:p>
    <w:p w14:paraId="06EAD9EF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Set  UID</w:t>
      </w:r>
    </w:p>
    <w:p w14:paraId="7AB75686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作用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 w:hint="eastAsia"/>
        </w:rPr>
        <w:t>适用于可执行文件</w:t>
      </w:r>
      <w:r w:rsidRPr="00E06410">
        <w:rPr>
          <w:rFonts w:ascii="STKaiti" w:eastAsia="STKaiti" w:hAnsi="STKaiti" w:hint="eastAsia"/>
        </w:rPr>
        <w:t>,Set UID</w:t>
      </w:r>
      <w:r w:rsidRPr="00E06410">
        <w:rPr>
          <w:rFonts w:ascii="STKaiti" w:eastAsia="STKaiti" w:hAnsi="STKaiti" w:hint="eastAsia"/>
        </w:rPr>
        <w:t>可以让使用者具有文件属主的身份及部分权限</w:t>
      </w:r>
    </w:p>
    <w:p w14:paraId="667F556D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说明</w:t>
      </w:r>
      <w:r w:rsidRPr="00E06410">
        <w:rPr>
          <w:rFonts w:ascii="STKaiti" w:eastAsia="STKaiti" w:hAnsi="STKaiti"/>
        </w:rPr>
        <w:t xml:space="preserve">: </w:t>
      </w:r>
    </w:p>
    <w:p w14:paraId="3DFD3574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附加在属主的</w:t>
      </w:r>
      <w:r w:rsidRPr="00E06410">
        <w:rPr>
          <w:rFonts w:ascii="STKaiti" w:eastAsia="STKaiti" w:hAnsi="STKaiti"/>
        </w:rPr>
        <w:t>x</w:t>
      </w:r>
      <w:r w:rsidRPr="00E06410">
        <w:rPr>
          <w:rFonts w:ascii="STKaiti" w:eastAsia="STKaiti" w:hAnsi="STKaiti"/>
        </w:rPr>
        <w:t>位上</w:t>
      </w:r>
    </w:p>
    <w:p w14:paraId="35F86A79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属主的权限标识会变为</w:t>
      </w:r>
      <w:r w:rsidRPr="00E06410">
        <w:rPr>
          <w:rFonts w:ascii="STKaiti" w:eastAsia="STKaiti" w:hAnsi="STKaiti"/>
        </w:rPr>
        <w:t>s</w:t>
      </w:r>
    </w:p>
    <w:p w14:paraId="16197ACD" w14:textId="77777777" w:rsidR="0089605F" w:rsidRPr="00E06410" w:rsidRDefault="0089605F">
      <w:pPr>
        <w:rPr>
          <w:rFonts w:ascii="STKaiti" w:eastAsia="STKaiti" w:hAnsi="STKaiti"/>
        </w:rPr>
      </w:pPr>
    </w:p>
    <w:p w14:paraId="6A88D1F4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 w:hint="eastAsia"/>
          <w:color w:val="FF0000"/>
        </w:rPr>
        <w:t xml:space="preserve">Sticky </w:t>
      </w:r>
      <w:r w:rsidRPr="00E06410">
        <w:rPr>
          <w:rFonts w:ascii="STKaiti" w:eastAsia="STKaiti" w:hAnsi="STKaiti"/>
          <w:color w:val="FF0000"/>
        </w:rPr>
        <w:t xml:space="preserve"> </w:t>
      </w:r>
      <w:r w:rsidRPr="00E06410">
        <w:rPr>
          <w:rFonts w:ascii="STKaiti" w:eastAsia="STKaiti" w:hAnsi="STKaiti" w:hint="eastAsia"/>
          <w:color w:val="FF0000"/>
        </w:rPr>
        <w:t>Bit</w:t>
      </w:r>
    </w:p>
    <w:p w14:paraId="1DEB626C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作用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适用于开放</w:t>
      </w:r>
      <w:r w:rsidRPr="00E06410">
        <w:rPr>
          <w:rFonts w:ascii="STKaiti" w:eastAsia="STKaiti" w:hAnsi="STKaiti"/>
        </w:rPr>
        <w:t>w</w:t>
      </w:r>
      <w:r w:rsidRPr="00E06410">
        <w:rPr>
          <w:rFonts w:ascii="STKaiti" w:eastAsia="STKaiti" w:hAnsi="STKaiti"/>
        </w:rPr>
        <w:t>权限的目录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可以阻止用户滥用</w:t>
      </w:r>
      <w:r w:rsidRPr="00E06410">
        <w:rPr>
          <w:rFonts w:ascii="STKaiti" w:eastAsia="STKaiti" w:hAnsi="STKaiti"/>
        </w:rPr>
        <w:t>w</w:t>
      </w:r>
      <w:r w:rsidRPr="00E06410">
        <w:rPr>
          <w:rFonts w:ascii="STKaiti" w:eastAsia="STKaiti" w:hAnsi="STKaiti"/>
        </w:rPr>
        <w:t>写入权限</w:t>
      </w:r>
      <w:r w:rsidRPr="00E06410">
        <w:rPr>
          <w:rFonts w:ascii="STKaiti" w:eastAsia="STKaiti" w:hAnsi="STKaiti"/>
        </w:rPr>
        <w:t>;</w:t>
      </w:r>
      <w:r w:rsidRPr="00E06410">
        <w:rPr>
          <w:rFonts w:ascii="STKaiti" w:eastAsia="STKaiti" w:hAnsi="STKaiti"/>
        </w:rPr>
        <w:t>禁止操作别人的文档</w:t>
      </w:r>
      <w:r w:rsidRPr="00E06410">
        <w:rPr>
          <w:rFonts w:ascii="STKaiti" w:eastAsia="STKaiti" w:hAnsi="STKaiti"/>
        </w:rPr>
        <w:t>.</w:t>
      </w:r>
    </w:p>
    <w:p w14:paraId="6A2B8879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说明</w:t>
      </w:r>
      <w:r w:rsidRPr="00E06410">
        <w:rPr>
          <w:rFonts w:ascii="STKaiti" w:eastAsia="STKaiti" w:hAnsi="STKaiti"/>
        </w:rPr>
        <w:t>:</w:t>
      </w:r>
    </w:p>
    <w:p w14:paraId="231F6F7D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附加在其他人的</w:t>
      </w:r>
      <w:r w:rsidRPr="00E06410">
        <w:rPr>
          <w:rFonts w:ascii="STKaiti" w:eastAsia="STKaiti" w:hAnsi="STKaiti"/>
        </w:rPr>
        <w:t>x</w:t>
      </w:r>
      <w:r w:rsidRPr="00E06410">
        <w:rPr>
          <w:rFonts w:ascii="STKaiti" w:eastAsia="STKaiti" w:hAnsi="STKaiti"/>
        </w:rPr>
        <w:t>位上</w:t>
      </w:r>
    </w:p>
    <w:p w14:paraId="0804C69C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其他人的权限标识会变为</w:t>
      </w:r>
      <w:r w:rsidRPr="00E06410">
        <w:rPr>
          <w:rFonts w:ascii="STKaiti" w:eastAsia="STKaiti" w:hAnsi="STKaiti"/>
        </w:rPr>
        <w:t>t</w:t>
      </w:r>
    </w:p>
    <w:p w14:paraId="3A440AFD" w14:textId="77777777" w:rsidR="0089605F" w:rsidRPr="00E06410" w:rsidRDefault="0089605F">
      <w:pPr>
        <w:rPr>
          <w:rFonts w:ascii="STKaiti" w:eastAsia="STKaiti" w:hAnsi="STKaiti"/>
        </w:rPr>
      </w:pPr>
    </w:p>
    <w:p w14:paraId="5F666E37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7. ACL</w:t>
      </w:r>
      <w:r w:rsidRPr="00E06410">
        <w:rPr>
          <w:rFonts w:ascii="STKaiti" w:eastAsia="STKaiti" w:hAnsi="STKaiti"/>
        </w:rPr>
        <w:t>权限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策略</w:t>
      </w:r>
      <w:r w:rsidRPr="00E06410">
        <w:rPr>
          <w:rFonts w:ascii="STKaiti" w:eastAsia="STKaiti" w:hAnsi="STKaiti"/>
        </w:rPr>
        <w:t xml:space="preserve">) </w:t>
      </w:r>
    </w:p>
    <w:p w14:paraId="779F19CE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作用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文档归属的局限性</w:t>
      </w:r>
      <w:r w:rsidRPr="00E06410">
        <w:rPr>
          <w:rFonts w:ascii="STKaiti" w:eastAsia="STKaiti" w:hAnsi="STKaiti"/>
        </w:rPr>
        <w:t>;</w:t>
      </w:r>
      <w:r w:rsidRPr="00E06410">
        <w:rPr>
          <w:rFonts w:ascii="STKaiti" w:eastAsia="STKaiti" w:hAnsi="STKaiti"/>
        </w:rPr>
        <w:t>能够对个别用户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个别组设置独立的权限</w:t>
      </w:r>
      <w:r w:rsidRPr="00E06410">
        <w:rPr>
          <w:rFonts w:ascii="STKaiti" w:eastAsia="STKaiti" w:hAnsi="STKaiti"/>
        </w:rPr>
        <w:t>.</w:t>
      </w:r>
    </w:p>
    <w:p w14:paraId="2DADEE45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设置</w:t>
      </w:r>
      <w:r w:rsidRPr="00E06410">
        <w:rPr>
          <w:rFonts w:ascii="STKaiti" w:eastAsia="STKaiti" w:hAnsi="STKaiti"/>
        </w:rPr>
        <w:t>acl:</w:t>
      </w:r>
    </w:p>
    <w:p w14:paraId="049A9F6B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setfacl</w:t>
      </w:r>
      <w:r w:rsidRPr="00E06410">
        <w:rPr>
          <w:rFonts w:ascii="STKaiti" w:eastAsia="STKaiti" w:hAnsi="STKaiti"/>
        </w:rPr>
        <w:t>命令</w:t>
      </w:r>
    </w:p>
    <w:p w14:paraId="3AE270E3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设置</w:t>
      </w:r>
      <w:r w:rsidRPr="00E06410">
        <w:rPr>
          <w:rFonts w:ascii="STKaiti" w:eastAsia="STKaiti" w:hAnsi="STKaiti"/>
        </w:rPr>
        <w:t>acl</w:t>
      </w:r>
      <w:r w:rsidRPr="00E06410">
        <w:rPr>
          <w:rFonts w:ascii="STKaiti" w:eastAsia="STKaiti" w:hAnsi="STKaiti"/>
        </w:rPr>
        <w:t>访问控制策略</w:t>
      </w:r>
    </w:p>
    <w:p w14:paraId="1C1183F7" w14:textId="77777777" w:rsidR="0089605F" w:rsidRPr="00E06410" w:rsidRDefault="00E06410">
      <w:pPr>
        <w:ind w:left="84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>setfacl 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 xml:space="preserve">...]  </w:t>
      </w:r>
      <w:r w:rsidRPr="00E06410">
        <w:rPr>
          <w:rFonts w:ascii="STKaiti" w:eastAsia="STKaiti" w:hAnsi="STKaiti"/>
          <w:color w:val="FF0000"/>
        </w:rPr>
        <w:t>归属关系</w:t>
      </w:r>
      <w:r w:rsidRPr="00E06410">
        <w:rPr>
          <w:rFonts w:ascii="STKaiti" w:eastAsia="STKaiti" w:hAnsi="STKaiti"/>
          <w:color w:val="FF0000"/>
        </w:rPr>
        <w:t>:</w:t>
      </w:r>
      <w:r w:rsidRPr="00E06410">
        <w:rPr>
          <w:rFonts w:ascii="STKaiti" w:eastAsia="STKaiti" w:hAnsi="STKaiti"/>
          <w:color w:val="FF0000"/>
        </w:rPr>
        <w:t>归属名</w:t>
      </w:r>
      <w:r w:rsidRPr="00E06410">
        <w:rPr>
          <w:rFonts w:ascii="STKaiti" w:eastAsia="STKaiti" w:hAnsi="STKaiti"/>
          <w:color w:val="FF0000"/>
        </w:rPr>
        <w:t>:</w:t>
      </w:r>
      <w:r w:rsidRPr="00E06410">
        <w:rPr>
          <w:rFonts w:ascii="STKaiti" w:eastAsia="STKaiti" w:hAnsi="STKaiti"/>
          <w:color w:val="FF0000"/>
        </w:rPr>
        <w:t>权限类别</w:t>
      </w:r>
      <w:r w:rsidRPr="00E06410">
        <w:rPr>
          <w:rFonts w:ascii="STKaiti" w:eastAsia="STKaiti" w:hAnsi="STKaiti"/>
          <w:color w:val="FF0000"/>
        </w:rPr>
        <w:t xml:space="preserve">  </w:t>
      </w:r>
      <w:r w:rsidRPr="00E06410">
        <w:rPr>
          <w:rFonts w:ascii="STKaiti" w:eastAsia="STKaiti" w:hAnsi="STKaiti"/>
          <w:color w:val="FF0000"/>
        </w:rPr>
        <w:t>文档</w:t>
      </w:r>
      <w:r w:rsidRPr="00E06410">
        <w:rPr>
          <w:rFonts w:ascii="STKaiti" w:eastAsia="STKaiti" w:hAnsi="STKaiti"/>
          <w:color w:val="FF0000"/>
        </w:rPr>
        <w:t>...</w:t>
      </w:r>
    </w:p>
    <w:p w14:paraId="670069DA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>:</w:t>
      </w:r>
    </w:p>
    <w:p w14:paraId="15E9C935" w14:textId="77777777" w:rsidR="0089605F" w:rsidRPr="00E06410" w:rsidRDefault="00E06410">
      <w:pPr>
        <w:ind w:left="126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-R : </w:t>
      </w:r>
      <w:r w:rsidRPr="00E06410">
        <w:rPr>
          <w:rFonts w:ascii="STKaiti" w:eastAsia="STKaiti" w:hAnsi="STKaiti"/>
          <w:color w:val="ED7D31" w:themeColor="accent2"/>
        </w:rPr>
        <w:t>递归设置</w:t>
      </w:r>
      <w:r w:rsidRPr="00E06410">
        <w:rPr>
          <w:rFonts w:ascii="STKaiti" w:eastAsia="STKaiti" w:hAnsi="STKaiti"/>
          <w:color w:val="ED7D31" w:themeColor="accent2"/>
        </w:rPr>
        <w:t>acl</w:t>
      </w:r>
      <w:r w:rsidRPr="00E06410">
        <w:rPr>
          <w:rFonts w:ascii="STKaiti" w:eastAsia="STKaiti" w:hAnsi="STKaiti"/>
          <w:color w:val="ED7D31" w:themeColor="accent2"/>
        </w:rPr>
        <w:t>访问控制策略</w:t>
      </w:r>
    </w:p>
    <w:p w14:paraId="44D8B724" w14:textId="77777777" w:rsidR="0089605F" w:rsidRPr="00E06410" w:rsidRDefault="00E06410">
      <w:pPr>
        <w:ind w:left="126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-m : </w:t>
      </w:r>
      <w:r w:rsidRPr="00E06410">
        <w:rPr>
          <w:rFonts w:ascii="STKaiti" w:eastAsia="STKaiti" w:hAnsi="STKaiti"/>
          <w:color w:val="ED7D31" w:themeColor="accent2"/>
        </w:rPr>
        <w:t>添加</w:t>
      </w:r>
      <w:r w:rsidRPr="00E06410">
        <w:rPr>
          <w:rFonts w:ascii="STKaiti" w:eastAsia="STKaiti" w:hAnsi="STKaiti"/>
          <w:color w:val="ED7D31" w:themeColor="accent2"/>
        </w:rPr>
        <w:t>acl</w:t>
      </w:r>
      <w:r w:rsidRPr="00E06410">
        <w:rPr>
          <w:rFonts w:ascii="STKaiti" w:eastAsia="STKaiti" w:hAnsi="STKaiti"/>
          <w:color w:val="ED7D31" w:themeColor="accent2"/>
        </w:rPr>
        <w:t>策略</w:t>
      </w:r>
    </w:p>
    <w:p w14:paraId="48F6C575" w14:textId="77777777" w:rsidR="0089605F" w:rsidRPr="00E06410" w:rsidRDefault="00E06410">
      <w:pPr>
        <w:ind w:left="126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-x : </w:t>
      </w:r>
      <w:r w:rsidRPr="00E06410">
        <w:rPr>
          <w:rFonts w:ascii="STKaiti" w:eastAsia="STKaiti" w:hAnsi="STKaiti"/>
          <w:color w:val="ED7D31" w:themeColor="accent2"/>
        </w:rPr>
        <w:t>删除指定</w:t>
      </w:r>
      <w:r w:rsidRPr="00E06410">
        <w:rPr>
          <w:rFonts w:ascii="STKaiti" w:eastAsia="STKaiti" w:hAnsi="STKaiti"/>
          <w:color w:val="ED7D31" w:themeColor="accent2"/>
        </w:rPr>
        <w:t>acl</w:t>
      </w:r>
      <w:r w:rsidRPr="00E06410">
        <w:rPr>
          <w:rFonts w:ascii="STKaiti" w:eastAsia="STKaiti" w:hAnsi="STKaiti"/>
          <w:color w:val="ED7D31" w:themeColor="accent2"/>
        </w:rPr>
        <w:t>策略</w:t>
      </w:r>
    </w:p>
    <w:p w14:paraId="3E01EA21" w14:textId="77777777" w:rsidR="0089605F" w:rsidRPr="00E06410" w:rsidRDefault="00E06410">
      <w:pPr>
        <w:ind w:left="126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-b : </w:t>
      </w:r>
      <w:r w:rsidRPr="00E06410">
        <w:rPr>
          <w:rFonts w:ascii="STKaiti" w:eastAsia="STKaiti" w:hAnsi="STKaiti"/>
          <w:color w:val="ED7D31" w:themeColor="accent2"/>
        </w:rPr>
        <w:t>删除所有</w:t>
      </w:r>
      <w:r w:rsidRPr="00E06410">
        <w:rPr>
          <w:rFonts w:ascii="STKaiti" w:eastAsia="STKaiti" w:hAnsi="STKaiti"/>
          <w:color w:val="ED7D31" w:themeColor="accent2"/>
        </w:rPr>
        <w:t>acl</w:t>
      </w:r>
      <w:r w:rsidRPr="00E06410">
        <w:rPr>
          <w:rFonts w:ascii="STKaiti" w:eastAsia="STKaiti" w:hAnsi="STKaiti"/>
          <w:color w:val="ED7D31" w:themeColor="accent2"/>
        </w:rPr>
        <w:t>策略</w:t>
      </w:r>
    </w:p>
    <w:p w14:paraId="6A7FB88C" w14:textId="77777777" w:rsidR="0089605F" w:rsidRPr="00E06410" w:rsidRDefault="0089605F">
      <w:pPr>
        <w:rPr>
          <w:rFonts w:ascii="STKaiti" w:eastAsia="STKaiti" w:hAnsi="STKaiti"/>
        </w:rPr>
      </w:pPr>
    </w:p>
    <w:p w14:paraId="40D7B46B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getfacl</w:t>
      </w:r>
      <w:r w:rsidRPr="00E06410">
        <w:rPr>
          <w:rFonts w:ascii="STKaiti" w:eastAsia="STKaiti" w:hAnsi="STKaiti"/>
        </w:rPr>
        <w:t>命令</w:t>
      </w:r>
    </w:p>
    <w:p w14:paraId="2E313361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查看</w:t>
      </w:r>
      <w:r w:rsidRPr="00E06410">
        <w:rPr>
          <w:rFonts w:ascii="STKaiti" w:eastAsia="STKaiti" w:hAnsi="STKaiti"/>
        </w:rPr>
        <w:t>acl</w:t>
      </w:r>
      <w:r w:rsidRPr="00E06410">
        <w:rPr>
          <w:rFonts w:ascii="STKaiti" w:eastAsia="STKaiti" w:hAnsi="STKaiti"/>
        </w:rPr>
        <w:t>策略</w:t>
      </w:r>
    </w:p>
    <w:p w14:paraId="308CE728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 xml:space="preserve">getfacl  </w:t>
      </w:r>
      <w:r w:rsidRPr="00E06410">
        <w:rPr>
          <w:rFonts w:ascii="STKaiti" w:eastAsia="STKaiti" w:hAnsi="STKaiti"/>
          <w:color w:val="FF0000"/>
        </w:rPr>
        <w:t>文件</w:t>
      </w:r>
    </w:p>
    <w:p w14:paraId="288CB7FC" w14:textId="77777777" w:rsidR="0089605F" w:rsidRPr="00E06410" w:rsidRDefault="0089605F">
      <w:pPr>
        <w:ind w:left="840" w:firstLine="420"/>
        <w:rPr>
          <w:rFonts w:ascii="STKaiti" w:eastAsia="STKaiti" w:hAnsi="STKaiti"/>
        </w:rPr>
      </w:pPr>
    </w:p>
    <w:p w14:paraId="397AF8D8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e.g. : </w:t>
      </w:r>
      <w:r w:rsidRPr="00E06410">
        <w:rPr>
          <w:rFonts w:ascii="STKaiti" w:eastAsia="STKaiti" w:hAnsi="STKaiti"/>
        </w:rPr>
        <w:t>设置黑名单</w:t>
      </w:r>
    </w:p>
    <w:p w14:paraId="3DA93615" w14:textId="77777777" w:rsidR="0089605F" w:rsidRPr="00E06410" w:rsidRDefault="00E06410">
      <w:pPr>
        <w:ind w:left="84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setfacl  -m  u:lisi:---  /test </w:t>
      </w:r>
    </w:p>
    <w:p w14:paraId="1F8CA5A3" w14:textId="77777777" w:rsidR="0089605F" w:rsidRPr="00E06410" w:rsidRDefault="0089605F">
      <w:pPr>
        <w:rPr>
          <w:rFonts w:ascii="STKaiti" w:eastAsia="STKaiti" w:hAnsi="STKaiti"/>
        </w:rPr>
      </w:pPr>
    </w:p>
    <w:p w14:paraId="71BB282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说明</w:t>
      </w:r>
      <w:r w:rsidRPr="00E06410">
        <w:rPr>
          <w:rFonts w:ascii="STKaiti" w:eastAsia="STKaiti" w:hAnsi="STKaiti"/>
        </w:rPr>
        <w:t xml:space="preserve">: </w:t>
      </w:r>
    </w:p>
    <w:p w14:paraId="3400DE2D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任何人只属于三种角色</w:t>
      </w:r>
      <w:r w:rsidRPr="00E06410">
        <w:rPr>
          <w:rFonts w:ascii="STKaiti" w:eastAsia="STKaiti" w:hAnsi="STKaiti"/>
        </w:rPr>
        <w:t>:</w:t>
      </w:r>
      <w:r w:rsidRPr="00E06410">
        <w:rPr>
          <w:rFonts w:ascii="STKaiti" w:eastAsia="STKaiti" w:hAnsi="STKaiti"/>
        </w:rPr>
        <w:t>属主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属组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其他人</w:t>
      </w:r>
      <w:r w:rsidRPr="00E06410">
        <w:rPr>
          <w:rFonts w:ascii="STKaiti" w:eastAsia="STKaiti" w:hAnsi="STKaiti"/>
        </w:rPr>
        <w:t>;</w:t>
      </w:r>
      <w:r w:rsidRPr="00E06410">
        <w:rPr>
          <w:rFonts w:ascii="STKaiti" w:eastAsia="STKaiti" w:hAnsi="STKaiti"/>
        </w:rPr>
        <w:t>无法实现更精细的控制</w:t>
      </w:r>
    </w:p>
    <w:p w14:paraId="20583533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/>
        </w:rPr>
        <w:t>大多数挂载的</w:t>
      </w:r>
      <w:r w:rsidRPr="00E06410">
        <w:rPr>
          <w:rFonts w:ascii="STKaiti" w:eastAsia="STKaiti" w:hAnsi="STKaiti"/>
        </w:rPr>
        <w:t>ext3/4,xfs</w:t>
      </w:r>
      <w:r w:rsidRPr="00E06410">
        <w:rPr>
          <w:rFonts w:ascii="STKaiti" w:eastAsia="STKaiti" w:hAnsi="STKaiti"/>
        </w:rPr>
        <w:t>文件系统默认以支持</w:t>
      </w:r>
    </w:p>
    <w:p w14:paraId="72FD98A0" w14:textId="77777777" w:rsidR="0089605F" w:rsidRPr="00E06410" w:rsidRDefault="0089605F">
      <w:pPr>
        <w:rPr>
          <w:rFonts w:ascii="STKaiti" w:eastAsia="STKaiti" w:hAnsi="STKaiti"/>
        </w:rPr>
      </w:pPr>
    </w:p>
    <w:p w14:paraId="05D52DB0" w14:textId="77777777" w:rsidR="0089605F" w:rsidRPr="00E06410" w:rsidRDefault="00E06410">
      <w:pPr>
        <w:pStyle w:val="1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十二</w:t>
      </w:r>
      <w:r w:rsidRPr="00E06410">
        <w:rPr>
          <w:rFonts w:ascii="STKaiti" w:eastAsia="STKaiti" w:hAnsi="STKaiti"/>
        </w:rPr>
        <w:t xml:space="preserve">. </w:t>
      </w:r>
      <w:r w:rsidRPr="00E06410">
        <w:rPr>
          <w:rFonts w:ascii="STKaiti" w:eastAsia="STKaiti" w:hAnsi="STKaiti"/>
        </w:rPr>
        <w:t>软件包管理</w:t>
      </w:r>
    </w:p>
    <w:p w14:paraId="5E465A47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1. </w:t>
      </w:r>
      <w:r w:rsidRPr="00E06410">
        <w:rPr>
          <w:rFonts w:ascii="STKaiti" w:eastAsia="STKaiti" w:hAnsi="STKaiti" w:hint="eastAsia"/>
        </w:rPr>
        <w:t>下载软件包</w:t>
      </w:r>
    </w:p>
    <w:p w14:paraId="4C024F7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wget</w:t>
      </w:r>
      <w:r w:rsidRPr="00E06410">
        <w:rPr>
          <w:rFonts w:ascii="STKaiti" w:eastAsia="STKaiti" w:hAnsi="STKaiti"/>
        </w:rPr>
        <w:t>工具</w:t>
      </w:r>
    </w:p>
    <w:p w14:paraId="0FAFD490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下载软件包工具</w:t>
      </w:r>
    </w:p>
    <w:p w14:paraId="677A5899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 xml:space="preserve">wget  </w:t>
      </w:r>
      <w:r w:rsidRPr="00E06410">
        <w:rPr>
          <w:rFonts w:ascii="STKaiti" w:eastAsia="STKaiti" w:hAnsi="STKaiti"/>
          <w:color w:val="FF0000"/>
        </w:rPr>
        <w:t>软件包</w:t>
      </w:r>
      <w:r w:rsidRPr="00E06410">
        <w:rPr>
          <w:rFonts w:ascii="STKaiti" w:eastAsia="STKaiti" w:hAnsi="STKaiti"/>
          <w:color w:val="FF0000"/>
        </w:rPr>
        <w:t>URL</w:t>
      </w:r>
      <w:r w:rsidRPr="00E06410">
        <w:rPr>
          <w:rFonts w:ascii="STKaiti" w:eastAsia="STKaiti" w:hAnsi="STKaiti"/>
          <w:color w:val="FF0000"/>
        </w:rPr>
        <w:t>地址</w:t>
      </w:r>
    </w:p>
    <w:p w14:paraId="5BA5DFF0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>:</w:t>
      </w:r>
    </w:p>
    <w:p w14:paraId="058CEBC8" w14:textId="77777777" w:rsidR="0089605F" w:rsidRPr="00E06410" w:rsidRDefault="00E06410">
      <w:pPr>
        <w:ind w:left="84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-O : </w:t>
      </w:r>
      <w:r w:rsidRPr="00E06410">
        <w:rPr>
          <w:rFonts w:ascii="STKaiti" w:eastAsia="STKaiti" w:hAnsi="STKaiti"/>
          <w:color w:val="ED7D31" w:themeColor="accent2"/>
        </w:rPr>
        <w:t>下载到指定路径</w:t>
      </w:r>
    </w:p>
    <w:p w14:paraId="0A3E1939" w14:textId="77777777" w:rsidR="0089605F" w:rsidRPr="00E06410" w:rsidRDefault="0089605F">
      <w:pPr>
        <w:rPr>
          <w:rFonts w:ascii="STKaiti" w:eastAsia="STKaiti" w:hAnsi="STKaiti"/>
        </w:rPr>
      </w:pPr>
    </w:p>
    <w:p w14:paraId="0B5A50B7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rpm</w:t>
      </w:r>
      <w:r w:rsidRPr="00E06410">
        <w:rPr>
          <w:rFonts w:ascii="STKaiti" w:eastAsia="STKaiti" w:hAnsi="STKaiti"/>
        </w:rPr>
        <w:t>工具</w:t>
      </w:r>
    </w:p>
    <w:p w14:paraId="22D72804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>: RPM</w:t>
      </w:r>
      <w:r w:rsidRPr="00E06410">
        <w:rPr>
          <w:rFonts w:ascii="STKaiti" w:eastAsia="STKaiti" w:hAnsi="STKaiti"/>
        </w:rPr>
        <w:t>包管理器</w:t>
      </w:r>
    </w:p>
    <w:p w14:paraId="3326E963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>rpm 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 xml:space="preserve">]  </w:t>
      </w:r>
      <w:r w:rsidRPr="00E06410">
        <w:rPr>
          <w:rFonts w:ascii="STKaiti" w:eastAsia="STKaiti" w:hAnsi="STKaiti"/>
          <w:color w:val="FF0000"/>
        </w:rPr>
        <w:t>软件包名</w:t>
      </w:r>
    </w:p>
    <w:p w14:paraId="76D43CD3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>:</w:t>
      </w:r>
    </w:p>
    <w:p w14:paraId="472E5DE4" w14:textId="77777777" w:rsidR="0089605F" w:rsidRPr="00E06410" w:rsidRDefault="00E06410">
      <w:pPr>
        <w:ind w:left="84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-q : </w:t>
      </w:r>
      <w:r w:rsidRPr="00E06410">
        <w:rPr>
          <w:rFonts w:ascii="STKaiti" w:eastAsia="STKaiti" w:hAnsi="STKaiti"/>
          <w:color w:val="ED7D31" w:themeColor="accent2"/>
        </w:rPr>
        <w:t>查询软件是否安装</w:t>
      </w:r>
    </w:p>
    <w:p w14:paraId="58D4DBC1" w14:textId="77777777" w:rsidR="0089605F" w:rsidRPr="00E06410" w:rsidRDefault="00E06410">
      <w:pPr>
        <w:ind w:left="84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-ivh : </w:t>
      </w:r>
      <w:r w:rsidRPr="00E06410">
        <w:rPr>
          <w:rFonts w:ascii="STKaiti" w:eastAsia="STKaiti" w:hAnsi="STKaiti"/>
          <w:color w:val="ED7D31" w:themeColor="accent2"/>
        </w:rPr>
        <w:t>本地安装软件</w:t>
      </w:r>
    </w:p>
    <w:p w14:paraId="78FF527A" w14:textId="77777777" w:rsidR="0089605F" w:rsidRPr="00E06410" w:rsidRDefault="00E06410">
      <w:pPr>
        <w:ind w:left="84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-ql : </w:t>
      </w:r>
      <w:r w:rsidRPr="00E06410">
        <w:rPr>
          <w:rFonts w:ascii="STKaiti" w:eastAsia="STKaiti" w:hAnsi="STKaiti"/>
          <w:color w:val="ED7D31" w:themeColor="accent2"/>
        </w:rPr>
        <w:t>显示已安装软件的清单</w:t>
      </w:r>
    </w:p>
    <w:p w14:paraId="760C0A94" w14:textId="77777777" w:rsidR="0089605F" w:rsidRPr="00E06410" w:rsidRDefault="0089605F">
      <w:pPr>
        <w:rPr>
          <w:rFonts w:ascii="STKaiti" w:eastAsia="STKaiti" w:hAnsi="STKaiti"/>
        </w:rPr>
      </w:pPr>
    </w:p>
    <w:p w14:paraId="46FEBE23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e.g. : </w:t>
      </w:r>
      <w:r w:rsidRPr="00E06410">
        <w:rPr>
          <w:rFonts w:ascii="STKaiti" w:eastAsia="STKaiti" w:hAnsi="STKaiti"/>
        </w:rPr>
        <w:t>导入红帽签名信息</w:t>
      </w:r>
    </w:p>
    <w:p w14:paraId="35D10D9F" w14:textId="77777777" w:rsidR="0089605F" w:rsidRPr="00E06410" w:rsidRDefault="00E06410">
      <w:pPr>
        <w:ind w:left="84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wget  </w:t>
      </w:r>
      <w:r w:rsidRPr="00E06410">
        <w:rPr>
          <w:rFonts w:ascii="STKaiti" w:eastAsia="STKaiti" w:hAnsi="STKaiti"/>
          <w:color w:val="ED7D31" w:themeColor="accent2"/>
        </w:rPr>
        <w:t>信息</w:t>
      </w:r>
      <w:r w:rsidRPr="00E06410">
        <w:rPr>
          <w:rFonts w:ascii="STKaiti" w:eastAsia="STKaiti" w:hAnsi="STKaiti"/>
          <w:color w:val="ED7D31" w:themeColor="accent2"/>
        </w:rPr>
        <w:t>URL</w:t>
      </w:r>
      <w:r w:rsidRPr="00E06410">
        <w:rPr>
          <w:rFonts w:ascii="STKaiti" w:eastAsia="STKaiti" w:hAnsi="STKaiti"/>
          <w:color w:val="ED7D31" w:themeColor="accent2"/>
        </w:rPr>
        <w:t>地址</w:t>
      </w:r>
    </w:p>
    <w:p w14:paraId="30045C7D" w14:textId="77777777" w:rsidR="0089605F" w:rsidRPr="00E06410" w:rsidRDefault="00E06410">
      <w:pPr>
        <w:ind w:left="84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>r</w:t>
      </w:r>
      <w:r w:rsidRPr="00E06410">
        <w:rPr>
          <w:rFonts w:ascii="STKaiti" w:eastAsia="STKaiti" w:hAnsi="STKaiti"/>
          <w:color w:val="ED7D31" w:themeColor="accent2"/>
        </w:rPr>
        <w:t xml:space="preserve">pm  --import  </w:t>
      </w:r>
      <w:r w:rsidRPr="00E06410">
        <w:rPr>
          <w:rFonts w:ascii="STKaiti" w:eastAsia="STKaiti" w:hAnsi="STKaiti"/>
          <w:color w:val="ED7D31" w:themeColor="accent2"/>
        </w:rPr>
        <w:t>信息包名</w:t>
      </w:r>
    </w:p>
    <w:p w14:paraId="325CE514" w14:textId="77777777" w:rsidR="0089605F" w:rsidRPr="00E06410" w:rsidRDefault="00E06410">
      <w:pPr>
        <w:ind w:left="84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rpm  -e  </w:t>
      </w:r>
      <w:r w:rsidRPr="00E06410">
        <w:rPr>
          <w:rFonts w:ascii="STKaiti" w:eastAsia="STKaiti" w:hAnsi="STKaiti"/>
          <w:color w:val="ED7D31" w:themeColor="accent2"/>
        </w:rPr>
        <w:t>软件包名</w:t>
      </w:r>
    </w:p>
    <w:p w14:paraId="30CCF68D" w14:textId="77777777" w:rsidR="0089605F" w:rsidRPr="00E06410" w:rsidRDefault="00E06410">
      <w:pPr>
        <w:ind w:left="84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rpm  -ivh  </w:t>
      </w:r>
      <w:r w:rsidRPr="00E06410">
        <w:rPr>
          <w:rFonts w:ascii="STKaiti" w:eastAsia="STKaiti" w:hAnsi="STKaiti"/>
          <w:color w:val="ED7D31" w:themeColor="accent2"/>
        </w:rPr>
        <w:t>软件包名</w:t>
      </w:r>
    </w:p>
    <w:p w14:paraId="421B413C" w14:textId="77777777" w:rsidR="0089605F" w:rsidRPr="00E06410" w:rsidRDefault="0089605F">
      <w:pPr>
        <w:ind w:left="840" w:firstLine="420"/>
        <w:rPr>
          <w:rFonts w:ascii="STKaiti" w:eastAsia="STKaiti" w:hAnsi="STKaiti"/>
        </w:rPr>
      </w:pPr>
    </w:p>
    <w:p w14:paraId="2AA2759D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2. yum</w:t>
      </w:r>
      <w:r w:rsidRPr="00E06410">
        <w:rPr>
          <w:rFonts w:ascii="STKaiti" w:eastAsia="STKaiti" w:hAnsi="STKaiti"/>
        </w:rPr>
        <w:t>工具</w:t>
      </w:r>
    </w:p>
    <w:p w14:paraId="3586C135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功能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管理软件包</w:t>
      </w:r>
    </w:p>
    <w:p w14:paraId="0DAED870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配置文件</w:t>
      </w:r>
      <w:r w:rsidRPr="00E06410">
        <w:rPr>
          <w:rFonts w:ascii="STKaiti" w:eastAsia="STKaiti" w:hAnsi="STKaiti"/>
        </w:rPr>
        <w:t>:</w:t>
      </w:r>
    </w:p>
    <w:p w14:paraId="07B1ED6C" w14:textId="77777777" w:rsidR="0089605F" w:rsidRPr="00E06410" w:rsidRDefault="00E06410">
      <w:pPr>
        <w:ind w:left="420" w:firstLine="420"/>
        <w:rPr>
          <w:rFonts w:ascii="STKaiti" w:eastAsia="STKaiti" w:hAnsi="STKaiti"/>
          <w:color w:val="70AD47" w:themeColor="accent6"/>
        </w:rPr>
      </w:pPr>
      <w:r w:rsidRPr="00E06410">
        <w:rPr>
          <w:rFonts w:ascii="STKaiti" w:eastAsia="STKaiti" w:hAnsi="STKaiti"/>
          <w:color w:val="70AD47" w:themeColor="accent6"/>
        </w:rPr>
        <w:t>/etc/yum.repos.d/*.repo</w:t>
      </w:r>
    </w:p>
    <w:p w14:paraId="4FEE0C91" w14:textId="77777777" w:rsidR="0089605F" w:rsidRPr="00E06410" w:rsidRDefault="00E06410">
      <w:pPr>
        <w:ind w:left="420" w:firstLine="420"/>
        <w:rPr>
          <w:rFonts w:ascii="STKaiti" w:eastAsia="STKaiti" w:hAnsi="STKaiti"/>
          <w:color w:val="00B0F0"/>
        </w:rPr>
      </w:pPr>
      <w:r w:rsidRPr="00E06410">
        <w:rPr>
          <w:rFonts w:ascii="STKaiti" w:eastAsia="STKaiti" w:hAnsi="STKaiti"/>
          <w:color w:val="ED7D31" w:themeColor="accent2"/>
        </w:rPr>
        <w:t>[rhel7]</w:t>
      </w:r>
      <w:r w:rsidRPr="00E06410">
        <w:rPr>
          <w:rFonts w:ascii="STKaiti" w:eastAsia="STKaiti" w:hAnsi="STKaiti"/>
          <w:color w:val="ED7D31" w:themeColor="accent2"/>
        </w:rPr>
        <w:tab/>
      </w:r>
      <w:r w:rsidRPr="00E06410">
        <w:rPr>
          <w:rFonts w:ascii="STKaiti" w:eastAsia="STKaiti" w:hAnsi="STKaiti"/>
          <w:color w:val="70AD47" w:themeColor="accent6"/>
        </w:rPr>
        <w:tab/>
      </w:r>
      <w:r w:rsidRPr="00E06410">
        <w:rPr>
          <w:rFonts w:ascii="STKaiti" w:eastAsia="STKaiti" w:hAnsi="STKaiti"/>
          <w:color w:val="70AD47" w:themeColor="accent6"/>
        </w:rPr>
        <w:tab/>
      </w:r>
      <w:r w:rsidRPr="00E06410">
        <w:rPr>
          <w:rFonts w:ascii="STKaiti" w:eastAsia="STKaiti" w:hAnsi="STKaiti"/>
          <w:color w:val="70AD47" w:themeColor="accent6"/>
        </w:rPr>
        <w:tab/>
      </w:r>
      <w:r w:rsidRPr="00E06410">
        <w:rPr>
          <w:rFonts w:ascii="STKaiti" w:eastAsia="STKaiti" w:hAnsi="STKaiti"/>
          <w:color w:val="00B0F0"/>
        </w:rPr>
        <w:t xml:space="preserve"># </w:t>
      </w:r>
      <w:r w:rsidRPr="00E06410">
        <w:rPr>
          <w:rFonts w:ascii="STKaiti" w:eastAsia="STKaiti" w:hAnsi="STKaiti"/>
          <w:color w:val="00B0F0"/>
        </w:rPr>
        <w:t>仓库标识</w:t>
      </w:r>
    </w:p>
    <w:p w14:paraId="7A6509B0" w14:textId="77777777" w:rsidR="0089605F" w:rsidRPr="00E06410" w:rsidRDefault="00E06410">
      <w:pPr>
        <w:ind w:left="420" w:firstLine="420"/>
        <w:rPr>
          <w:rFonts w:ascii="STKaiti" w:eastAsia="STKaiti" w:hAnsi="STKaiti"/>
          <w:color w:val="00B0F0"/>
        </w:rPr>
      </w:pPr>
      <w:r w:rsidRPr="00E06410">
        <w:rPr>
          <w:rFonts w:ascii="STKaiti" w:eastAsia="STKaiti" w:hAnsi="STKaiti"/>
          <w:color w:val="ED7D31" w:themeColor="accent2"/>
        </w:rPr>
        <w:t>name=rhel7.0</w:t>
      </w:r>
      <w:r w:rsidRPr="00E06410">
        <w:rPr>
          <w:rFonts w:ascii="STKaiti" w:eastAsia="STKaiti" w:hAnsi="STKaiti"/>
          <w:color w:val="70AD47" w:themeColor="accent6"/>
        </w:rPr>
        <w:t xml:space="preserve"> </w:t>
      </w:r>
      <w:r w:rsidRPr="00E06410">
        <w:rPr>
          <w:rFonts w:ascii="STKaiti" w:eastAsia="STKaiti" w:hAnsi="STKaiti"/>
          <w:color w:val="70AD47" w:themeColor="accent6"/>
        </w:rPr>
        <w:tab/>
      </w:r>
      <w:r w:rsidRPr="00E06410">
        <w:rPr>
          <w:rFonts w:ascii="STKaiti" w:eastAsia="STKaiti" w:hAnsi="STKaiti"/>
          <w:color w:val="70AD47" w:themeColor="accent6"/>
        </w:rPr>
        <w:tab/>
      </w:r>
      <w:r w:rsidRPr="00E06410">
        <w:rPr>
          <w:rFonts w:ascii="STKaiti" w:eastAsia="STKaiti" w:hAnsi="STKaiti"/>
          <w:color w:val="00B0F0"/>
        </w:rPr>
        <w:t xml:space="preserve"># </w:t>
      </w:r>
      <w:r w:rsidRPr="00E06410">
        <w:rPr>
          <w:rFonts w:ascii="STKaiti" w:eastAsia="STKaiti" w:hAnsi="STKaiti"/>
          <w:color w:val="00B0F0"/>
        </w:rPr>
        <w:t>仓库描述信息</w:t>
      </w:r>
    </w:p>
    <w:p w14:paraId="11319E2D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>baseurl=http://classroom/content/rhel7.0/x86_64/dvd/</w:t>
      </w:r>
    </w:p>
    <w:p w14:paraId="378DD3EE" w14:textId="77777777" w:rsidR="0089605F" w:rsidRPr="00E06410" w:rsidRDefault="00E06410">
      <w:pPr>
        <w:ind w:left="2520" w:firstLine="420"/>
        <w:rPr>
          <w:rFonts w:ascii="STKaiti" w:eastAsia="STKaiti" w:hAnsi="STKaiti"/>
          <w:color w:val="70AD47" w:themeColor="accent6"/>
        </w:rPr>
      </w:pPr>
      <w:r w:rsidRPr="00E06410">
        <w:rPr>
          <w:rFonts w:ascii="STKaiti" w:eastAsia="STKaiti" w:hAnsi="STKaiti"/>
          <w:color w:val="00B0F0"/>
        </w:rPr>
        <w:t xml:space="preserve"># </w:t>
      </w:r>
      <w:r w:rsidRPr="00E06410">
        <w:rPr>
          <w:rFonts w:ascii="STKaiti" w:eastAsia="STKaiti" w:hAnsi="STKaiti"/>
          <w:color w:val="00B0F0"/>
        </w:rPr>
        <w:t>指定服务端位置</w:t>
      </w:r>
    </w:p>
    <w:p w14:paraId="5708120C" w14:textId="77777777" w:rsidR="0089605F" w:rsidRPr="00E06410" w:rsidRDefault="00E06410">
      <w:pPr>
        <w:ind w:left="420" w:firstLine="420"/>
        <w:rPr>
          <w:rFonts w:ascii="STKaiti" w:eastAsia="STKaiti" w:hAnsi="STKaiti"/>
          <w:color w:val="00B0F0"/>
        </w:rPr>
      </w:pPr>
      <w:r w:rsidRPr="00E06410">
        <w:rPr>
          <w:rFonts w:ascii="STKaiti" w:eastAsia="STKaiti" w:hAnsi="STKaiti"/>
          <w:color w:val="ED7D31" w:themeColor="accent2"/>
        </w:rPr>
        <w:t>enabled=1</w:t>
      </w:r>
      <w:r w:rsidRPr="00E06410">
        <w:rPr>
          <w:rFonts w:ascii="STKaiti" w:eastAsia="STKaiti" w:hAnsi="STKaiti"/>
          <w:color w:val="70AD47" w:themeColor="accent6"/>
        </w:rPr>
        <w:tab/>
      </w:r>
      <w:r w:rsidRPr="00E06410">
        <w:rPr>
          <w:rFonts w:ascii="STKaiti" w:eastAsia="STKaiti" w:hAnsi="STKaiti"/>
          <w:color w:val="70AD47" w:themeColor="accent6"/>
        </w:rPr>
        <w:tab/>
      </w:r>
      <w:r w:rsidRPr="00E06410">
        <w:rPr>
          <w:rFonts w:ascii="STKaiti" w:eastAsia="STKaiti" w:hAnsi="STKaiti"/>
          <w:color w:val="70AD47" w:themeColor="accent6"/>
        </w:rPr>
        <w:tab/>
      </w:r>
      <w:r w:rsidRPr="00E06410">
        <w:rPr>
          <w:rFonts w:ascii="STKaiti" w:eastAsia="STKaiti" w:hAnsi="STKaiti"/>
          <w:color w:val="00B0F0"/>
        </w:rPr>
        <w:t xml:space="preserve"># </w:t>
      </w:r>
      <w:r w:rsidRPr="00E06410">
        <w:rPr>
          <w:rFonts w:ascii="STKaiti" w:eastAsia="STKaiti" w:hAnsi="STKaiti"/>
          <w:color w:val="00B0F0"/>
        </w:rPr>
        <w:t>是否启用本文件</w:t>
      </w:r>
    </w:p>
    <w:p w14:paraId="6BA9463A" w14:textId="77777777" w:rsidR="0089605F" w:rsidRPr="00E06410" w:rsidRDefault="00E06410">
      <w:pPr>
        <w:ind w:left="420" w:firstLine="420"/>
        <w:rPr>
          <w:rFonts w:ascii="STKaiti" w:eastAsia="STKaiti" w:hAnsi="STKaiti"/>
          <w:color w:val="00B0F0"/>
        </w:rPr>
      </w:pPr>
      <w:r w:rsidRPr="00E06410">
        <w:rPr>
          <w:rFonts w:ascii="STKaiti" w:eastAsia="STKaiti" w:hAnsi="STKaiti"/>
          <w:color w:val="ED7D31" w:themeColor="accent2"/>
        </w:rPr>
        <w:t>gpgcheck=0</w:t>
      </w:r>
      <w:r w:rsidRPr="00E06410">
        <w:rPr>
          <w:rFonts w:ascii="STKaiti" w:eastAsia="STKaiti" w:hAnsi="STKaiti"/>
          <w:color w:val="70AD47" w:themeColor="accent6"/>
        </w:rPr>
        <w:tab/>
      </w:r>
      <w:r w:rsidRPr="00E06410">
        <w:rPr>
          <w:rFonts w:ascii="STKaiti" w:eastAsia="STKaiti" w:hAnsi="STKaiti"/>
          <w:color w:val="70AD47" w:themeColor="accent6"/>
        </w:rPr>
        <w:tab/>
      </w:r>
      <w:r w:rsidRPr="00E06410">
        <w:rPr>
          <w:rFonts w:ascii="STKaiti" w:eastAsia="STKaiti" w:hAnsi="STKaiti"/>
          <w:color w:val="00B0F0"/>
        </w:rPr>
        <w:t xml:space="preserve"># </w:t>
      </w:r>
      <w:r w:rsidRPr="00E06410">
        <w:rPr>
          <w:rFonts w:ascii="STKaiti" w:eastAsia="STKaiti" w:hAnsi="STKaiti"/>
          <w:color w:val="00B0F0"/>
        </w:rPr>
        <w:t>是否检测软件包的红帽签名</w:t>
      </w:r>
    </w:p>
    <w:p w14:paraId="57F8002D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</w:rPr>
        <w:t>格式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>yum  [</w:t>
      </w:r>
      <w:r w:rsidRPr="00E06410">
        <w:rPr>
          <w:rFonts w:ascii="STKaiti" w:eastAsia="STKaiti" w:hAnsi="STKaiti"/>
          <w:color w:val="FF0000"/>
        </w:rPr>
        <w:t>选项</w:t>
      </w:r>
      <w:r w:rsidRPr="00E06410">
        <w:rPr>
          <w:rFonts w:ascii="STKaiti" w:eastAsia="STKaiti" w:hAnsi="STKaiti"/>
          <w:color w:val="FF0000"/>
        </w:rPr>
        <w:t>]  [</w:t>
      </w:r>
      <w:r w:rsidRPr="00E06410">
        <w:rPr>
          <w:rFonts w:ascii="STKaiti" w:eastAsia="STKaiti" w:hAnsi="STKaiti"/>
          <w:color w:val="FF0000"/>
        </w:rPr>
        <w:t>参数</w:t>
      </w:r>
      <w:r w:rsidRPr="00E06410">
        <w:rPr>
          <w:rFonts w:ascii="STKaiti" w:eastAsia="STKaiti" w:hAnsi="STKaiti"/>
          <w:color w:val="FF0000"/>
        </w:rPr>
        <w:t xml:space="preserve">]  </w:t>
      </w:r>
      <w:r w:rsidRPr="00E06410">
        <w:rPr>
          <w:rFonts w:ascii="STKaiti" w:eastAsia="STKaiti" w:hAnsi="STKaiti"/>
          <w:color w:val="FF0000"/>
        </w:rPr>
        <w:t>软件包名</w:t>
      </w:r>
    </w:p>
    <w:p w14:paraId="602BA7C5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选项</w:t>
      </w:r>
      <w:r w:rsidRPr="00E06410">
        <w:rPr>
          <w:rFonts w:ascii="STKaiti" w:eastAsia="STKaiti" w:hAnsi="STKaiti"/>
        </w:rPr>
        <w:t xml:space="preserve">: </w:t>
      </w:r>
    </w:p>
    <w:p w14:paraId="05D02037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-y : </w:t>
      </w:r>
      <w:r w:rsidRPr="00E06410">
        <w:rPr>
          <w:rFonts w:ascii="STKaiti" w:eastAsia="STKaiti" w:hAnsi="STKaiti"/>
          <w:color w:val="ED7D31" w:themeColor="accent2"/>
        </w:rPr>
        <w:t>默认安装软件包</w:t>
      </w:r>
    </w:p>
    <w:p w14:paraId="1C7083D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lastRenderedPageBreak/>
        <w:t>参数</w:t>
      </w:r>
      <w:r w:rsidRPr="00E06410">
        <w:rPr>
          <w:rFonts w:ascii="STKaiti" w:eastAsia="STKaiti" w:hAnsi="STKaiti"/>
        </w:rPr>
        <w:t>:</w:t>
      </w:r>
    </w:p>
    <w:p w14:paraId="237DDEB7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install: </w:t>
      </w:r>
      <w:r w:rsidRPr="00E06410">
        <w:rPr>
          <w:rFonts w:ascii="STKaiti" w:eastAsia="STKaiti" w:hAnsi="STKaiti"/>
          <w:color w:val="ED7D31" w:themeColor="accent2"/>
        </w:rPr>
        <w:t>安装软件包</w:t>
      </w:r>
    </w:p>
    <w:p w14:paraId="2ED5DAA3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localinstall: </w:t>
      </w:r>
      <w:r w:rsidRPr="00E06410">
        <w:rPr>
          <w:rFonts w:ascii="STKaiti" w:eastAsia="STKaiti" w:hAnsi="STKaiti"/>
          <w:color w:val="ED7D31" w:themeColor="accent2"/>
        </w:rPr>
        <w:t>本地安装</w:t>
      </w:r>
    </w:p>
    <w:p w14:paraId="5D3175FB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update: </w:t>
      </w:r>
      <w:r w:rsidRPr="00E06410">
        <w:rPr>
          <w:rFonts w:ascii="STKaiti" w:eastAsia="STKaiti" w:hAnsi="STKaiti"/>
          <w:color w:val="ED7D31" w:themeColor="accent2"/>
        </w:rPr>
        <w:t>更新软件包</w:t>
      </w:r>
    </w:p>
    <w:p w14:paraId="4D88050F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>remove</w:t>
      </w:r>
      <w:r w:rsidRPr="00E06410">
        <w:rPr>
          <w:rFonts w:ascii="STKaiti" w:eastAsia="STKaiti" w:hAnsi="STKaiti"/>
          <w:color w:val="ED7D31" w:themeColor="accent2"/>
        </w:rPr>
        <w:t>：卸载软件包</w:t>
      </w:r>
    </w:p>
    <w:p w14:paraId="7636F959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erase: </w:t>
      </w:r>
      <w:r w:rsidRPr="00E06410">
        <w:rPr>
          <w:rFonts w:ascii="STKaiti" w:eastAsia="STKaiti" w:hAnsi="STKaiti"/>
          <w:color w:val="ED7D31" w:themeColor="accent2"/>
        </w:rPr>
        <w:t>删除软和它所有的文件</w:t>
      </w:r>
    </w:p>
    <w:p w14:paraId="3608B090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list: </w:t>
      </w:r>
      <w:r w:rsidRPr="00E06410">
        <w:rPr>
          <w:rFonts w:ascii="STKaiti" w:eastAsia="STKaiti" w:hAnsi="STKaiti"/>
          <w:color w:val="ED7D31" w:themeColor="accent2"/>
        </w:rPr>
        <w:t>查看已安装软件包</w:t>
      </w:r>
    </w:p>
    <w:p w14:paraId="066A4714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deplist: </w:t>
      </w:r>
      <w:r w:rsidRPr="00E06410">
        <w:rPr>
          <w:rFonts w:ascii="STKaiti" w:eastAsia="STKaiti" w:hAnsi="STKaiti"/>
          <w:color w:val="ED7D31" w:themeColor="accent2"/>
        </w:rPr>
        <w:t>显示软件包的依赖关系</w:t>
      </w:r>
    </w:p>
    <w:p w14:paraId="363577AC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>repolist</w:t>
      </w:r>
      <w:r w:rsidRPr="00E06410">
        <w:rPr>
          <w:rFonts w:ascii="STKaiti" w:eastAsia="STKaiti" w:hAnsi="STKaiti"/>
          <w:color w:val="ED7D31" w:themeColor="accent2"/>
        </w:rPr>
        <w:t>：列出软件包</w:t>
      </w:r>
    </w:p>
    <w:p w14:paraId="3C3CDE2C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clean all: </w:t>
      </w:r>
      <w:r w:rsidRPr="00E06410">
        <w:rPr>
          <w:rFonts w:ascii="STKaiti" w:eastAsia="STKaiti" w:hAnsi="STKaiti"/>
          <w:color w:val="ED7D31" w:themeColor="accent2"/>
        </w:rPr>
        <w:t>清空</w:t>
      </w:r>
      <w:r w:rsidRPr="00E06410">
        <w:rPr>
          <w:rFonts w:ascii="STKaiti" w:eastAsia="STKaiti" w:hAnsi="STKaiti"/>
          <w:color w:val="ED7D31" w:themeColor="accent2"/>
        </w:rPr>
        <w:t>yum</w:t>
      </w:r>
      <w:r w:rsidRPr="00E06410">
        <w:rPr>
          <w:rFonts w:ascii="STKaiti" w:eastAsia="STKaiti" w:hAnsi="STKaiti"/>
          <w:color w:val="ED7D31" w:themeColor="accent2"/>
        </w:rPr>
        <w:t>缓存</w:t>
      </w:r>
    </w:p>
    <w:p w14:paraId="06240BEA" w14:textId="77777777" w:rsidR="0089605F" w:rsidRPr="00E06410" w:rsidRDefault="0089605F">
      <w:pPr>
        <w:rPr>
          <w:rFonts w:ascii="STKaiti" w:eastAsia="STKaiti" w:hAnsi="STKaiti"/>
        </w:rPr>
      </w:pPr>
    </w:p>
    <w:p w14:paraId="2FE9BFE3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说明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自动解决依赖关系安装软件</w:t>
      </w:r>
    </w:p>
    <w:p w14:paraId="357343ED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2201BA7C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3. </w:t>
      </w:r>
      <w:r w:rsidRPr="00E06410">
        <w:rPr>
          <w:rFonts w:ascii="STKaiti" w:eastAsia="STKaiti" w:hAnsi="STKaiti"/>
        </w:rPr>
        <w:t>升级内核</w:t>
      </w:r>
    </w:p>
    <w:p w14:paraId="375BE34A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第一步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查看当前系统内核版本</w:t>
      </w:r>
    </w:p>
    <w:p w14:paraId="5B2B6938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rname  -r</w:t>
      </w:r>
    </w:p>
    <w:p w14:paraId="2B70734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第二步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下载新的内核</w:t>
      </w:r>
    </w:p>
    <w:p w14:paraId="1403D7F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第三步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安装新的内核版本</w:t>
      </w:r>
    </w:p>
    <w:p w14:paraId="72800E44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rpm  -ivh  </w:t>
      </w:r>
      <w:r w:rsidRPr="00E06410">
        <w:rPr>
          <w:rFonts w:ascii="STKaiti" w:eastAsia="STKaiti" w:hAnsi="STKaiti"/>
          <w:color w:val="FF0000"/>
        </w:rPr>
        <w:t>内核名</w:t>
      </w:r>
    </w:p>
    <w:p w14:paraId="35B03F1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第四步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重启虚验证</w:t>
      </w:r>
    </w:p>
    <w:p w14:paraId="4572117A" w14:textId="77777777" w:rsidR="0089605F" w:rsidRPr="00E06410" w:rsidRDefault="0089605F">
      <w:pPr>
        <w:rPr>
          <w:rFonts w:ascii="STKaiti" w:eastAsia="STKaiti" w:hAnsi="STKaiti"/>
        </w:rPr>
      </w:pPr>
    </w:p>
    <w:p w14:paraId="44155C46" w14:textId="77777777" w:rsidR="0089605F" w:rsidRPr="00E06410" w:rsidRDefault="00E06410">
      <w:pPr>
        <w:pStyle w:val="1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十三</w:t>
      </w:r>
      <w:r w:rsidRPr="00E06410">
        <w:rPr>
          <w:rFonts w:ascii="STKaiti" w:eastAsia="STKaiti" w:hAnsi="STKaiti"/>
        </w:rPr>
        <w:t xml:space="preserve">. </w:t>
      </w:r>
      <w:r w:rsidRPr="00E06410">
        <w:rPr>
          <w:rFonts w:ascii="STKaiti" w:eastAsia="STKaiti" w:hAnsi="STKaiti"/>
        </w:rPr>
        <w:t>分区规划及使用</w:t>
      </w:r>
    </w:p>
    <w:p w14:paraId="0281B2F0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识别硬盘</w:t>
      </w:r>
      <w:r w:rsidRPr="00E06410">
        <w:rPr>
          <w:rFonts w:ascii="STKaiti" w:eastAsia="STKaiti" w:hAnsi="STKaiti"/>
        </w:rPr>
        <w:t xml:space="preserve"> =&gt; </w:t>
      </w:r>
      <w:r w:rsidRPr="00E06410">
        <w:rPr>
          <w:rFonts w:ascii="STKaiti" w:eastAsia="STKaiti" w:hAnsi="STKaiti"/>
        </w:rPr>
        <w:t>分区规划</w:t>
      </w:r>
      <w:r w:rsidRPr="00E06410">
        <w:rPr>
          <w:rFonts w:ascii="STKaiti" w:eastAsia="STKaiti" w:hAnsi="STKaiti"/>
        </w:rPr>
        <w:t xml:space="preserve"> =&gt; </w:t>
      </w:r>
      <w:r w:rsidRPr="00E06410">
        <w:rPr>
          <w:rFonts w:ascii="STKaiti" w:eastAsia="STKaiti" w:hAnsi="STKaiti"/>
        </w:rPr>
        <w:t>格式化</w:t>
      </w:r>
      <w:r w:rsidRPr="00E06410">
        <w:rPr>
          <w:rFonts w:ascii="STKaiti" w:eastAsia="STKaiti" w:hAnsi="STKaiti"/>
        </w:rPr>
        <w:t xml:space="preserve"> =&gt; </w:t>
      </w:r>
      <w:r w:rsidRPr="00E06410">
        <w:rPr>
          <w:rFonts w:ascii="STKaiti" w:eastAsia="STKaiti" w:hAnsi="STKaiti"/>
        </w:rPr>
        <w:t>挂载使用</w:t>
      </w:r>
    </w:p>
    <w:p w14:paraId="44BA5BEE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扇区默认的大小</w:t>
      </w:r>
      <w:r w:rsidRPr="00E06410">
        <w:rPr>
          <w:rFonts w:ascii="STKaiti" w:eastAsia="STKaiti" w:hAnsi="STKaiti"/>
        </w:rPr>
        <w:t>512</w:t>
      </w:r>
      <w:r w:rsidRPr="00E06410">
        <w:rPr>
          <w:rFonts w:ascii="STKaiti" w:eastAsia="STKaiti" w:hAnsi="STKaiti"/>
        </w:rPr>
        <w:t>字节</w:t>
      </w:r>
    </w:p>
    <w:p w14:paraId="3C65A2E3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1. </w:t>
      </w:r>
      <w:r w:rsidRPr="00E06410">
        <w:rPr>
          <w:rFonts w:ascii="STKaiti" w:eastAsia="STKaiti" w:hAnsi="STKaiti"/>
        </w:rPr>
        <w:t>识别硬盘</w:t>
      </w:r>
    </w:p>
    <w:p w14:paraId="2226BEC0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lsblk</w:t>
      </w:r>
    </w:p>
    <w:p w14:paraId="43708EE3" w14:textId="77777777" w:rsidR="0089605F" w:rsidRPr="00E06410" w:rsidRDefault="0089605F">
      <w:pPr>
        <w:rPr>
          <w:rFonts w:ascii="STKaiti" w:eastAsia="STKaiti" w:hAnsi="STKaiti"/>
        </w:rPr>
      </w:pPr>
    </w:p>
    <w:p w14:paraId="50266AB6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2. </w:t>
      </w:r>
      <w:r w:rsidRPr="00E06410">
        <w:rPr>
          <w:rFonts w:ascii="STKaiti" w:eastAsia="STKaiti" w:hAnsi="STKaiti"/>
        </w:rPr>
        <w:t>分区规则</w:t>
      </w:r>
    </w:p>
    <w:p w14:paraId="6CD8B68F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 w:hint="eastAsia"/>
        </w:rPr>
        <w:t xml:space="preserve">     MBR</w:t>
      </w:r>
      <w:r w:rsidRPr="00E06410">
        <w:rPr>
          <w:rFonts w:ascii="STKaiti" w:eastAsia="STKaiti" w:hAnsi="STKaiti" w:hint="eastAsia"/>
        </w:rPr>
        <w:t>主引导记录的分区模式</w:t>
      </w:r>
    </w:p>
    <w:p w14:paraId="50E0821C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 w:hint="eastAsia"/>
        </w:rPr>
        <w:t xml:space="preserve">     </w:t>
      </w:r>
      <w:r w:rsidRPr="00E06410">
        <w:rPr>
          <w:rFonts w:ascii="STKaiti" w:eastAsia="STKaiti" w:hAnsi="STKaiti"/>
        </w:rPr>
        <w:tab/>
        <w:t xml:space="preserve">-- </w:t>
      </w:r>
      <w:r w:rsidRPr="00E06410">
        <w:rPr>
          <w:rFonts w:ascii="STKaiti" w:eastAsia="STKaiti" w:hAnsi="STKaiti" w:hint="eastAsia"/>
        </w:rPr>
        <w:t>最大支持容量为</w:t>
      </w:r>
      <w:r w:rsidRPr="00E06410">
        <w:rPr>
          <w:rFonts w:ascii="STKaiti" w:eastAsia="STKaiti" w:hAnsi="STKaiti" w:hint="eastAsia"/>
        </w:rPr>
        <w:t xml:space="preserve"> 2.2TB </w:t>
      </w:r>
      <w:r w:rsidRPr="00E06410">
        <w:rPr>
          <w:rFonts w:ascii="STKaiti" w:eastAsia="STKaiti" w:hAnsi="STKaiti" w:hint="eastAsia"/>
        </w:rPr>
        <w:t>的磁盘</w:t>
      </w:r>
    </w:p>
    <w:p w14:paraId="4FEC573E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 w:hint="eastAsia"/>
        </w:rPr>
        <w:t xml:space="preserve">        </w:t>
      </w:r>
      <w:r w:rsidRPr="00E06410">
        <w:rPr>
          <w:rFonts w:ascii="STKaiti" w:eastAsia="STKaiti" w:hAnsi="STKaiti"/>
        </w:rPr>
        <w:t>--</w:t>
      </w:r>
      <w:r w:rsidRPr="00E06410">
        <w:rPr>
          <w:rFonts w:ascii="STKaiti" w:eastAsia="STKaiti" w:hAnsi="STKaiti" w:hint="eastAsia"/>
        </w:rPr>
        <w:t xml:space="preserve"> 1~4</w:t>
      </w:r>
      <w:r w:rsidRPr="00E06410">
        <w:rPr>
          <w:rFonts w:ascii="STKaiti" w:eastAsia="STKaiti" w:hAnsi="STKaiti" w:hint="eastAsia"/>
        </w:rPr>
        <w:t>个主分区</w:t>
      </w:r>
      <w:r w:rsidRPr="00E06410">
        <w:rPr>
          <w:rFonts w:ascii="STKaiti" w:eastAsia="STKaiti" w:hAnsi="STKaiti" w:hint="eastAsia"/>
        </w:rPr>
        <w:t>,</w:t>
      </w:r>
      <w:r w:rsidRPr="00E06410">
        <w:rPr>
          <w:rFonts w:ascii="STKaiti" w:eastAsia="STKaiti" w:hAnsi="STKaiti" w:hint="eastAsia"/>
        </w:rPr>
        <w:t>或者</w:t>
      </w:r>
      <w:r w:rsidRPr="00E06410">
        <w:rPr>
          <w:rFonts w:ascii="STKaiti" w:eastAsia="STKaiti" w:hAnsi="STKaiti" w:hint="eastAsia"/>
        </w:rPr>
        <w:t xml:space="preserve"> 3</w:t>
      </w:r>
      <w:r w:rsidRPr="00E06410">
        <w:rPr>
          <w:rFonts w:ascii="STKaiti" w:eastAsia="STKaiti" w:hAnsi="STKaiti" w:hint="eastAsia"/>
        </w:rPr>
        <w:t>个主分区</w:t>
      </w:r>
      <w:r w:rsidRPr="00E06410">
        <w:rPr>
          <w:rFonts w:ascii="STKaiti" w:eastAsia="STKaiti" w:hAnsi="STKaiti" w:hint="eastAsia"/>
        </w:rPr>
        <w:t>+1</w:t>
      </w:r>
      <w:r w:rsidRPr="00E06410">
        <w:rPr>
          <w:rFonts w:ascii="STKaiti" w:eastAsia="STKaiti" w:hAnsi="STKaiti" w:hint="eastAsia"/>
        </w:rPr>
        <w:t>个扩展分区</w:t>
      </w:r>
      <w:r w:rsidRPr="00E06410">
        <w:rPr>
          <w:rFonts w:ascii="STKaiti" w:eastAsia="STKaiti" w:hAnsi="STKaiti" w:hint="eastAsia"/>
        </w:rPr>
        <w:t>(n</w:t>
      </w:r>
      <w:r w:rsidRPr="00E06410">
        <w:rPr>
          <w:rFonts w:ascii="STKaiti" w:eastAsia="STKaiti" w:hAnsi="STKaiti" w:hint="eastAsia"/>
        </w:rPr>
        <w:t>个逻辑分区</w:t>
      </w:r>
      <w:r w:rsidRPr="00E06410">
        <w:rPr>
          <w:rFonts w:ascii="STKaiti" w:eastAsia="STKaiti" w:hAnsi="STKaiti" w:hint="eastAsia"/>
        </w:rPr>
        <w:t>)</w:t>
      </w:r>
    </w:p>
    <w:p w14:paraId="38DBD504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 w:hint="eastAsia"/>
        </w:rPr>
        <w:t xml:space="preserve">        </w:t>
      </w:r>
      <w:r w:rsidRPr="00E06410">
        <w:rPr>
          <w:rFonts w:ascii="STKaiti" w:eastAsia="STKaiti" w:hAnsi="STKaiti"/>
        </w:rPr>
        <w:t xml:space="preserve">-- </w:t>
      </w:r>
      <w:r w:rsidRPr="00E06410">
        <w:rPr>
          <w:rFonts w:ascii="STKaiti" w:eastAsia="STKaiti" w:hAnsi="STKaiti" w:hint="eastAsia"/>
        </w:rPr>
        <w:t>扩展分区不能格式化</w:t>
      </w:r>
    </w:p>
    <w:p w14:paraId="6487DF14" w14:textId="77777777" w:rsidR="0089605F" w:rsidRPr="00E06410" w:rsidRDefault="0089605F">
      <w:pPr>
        <w:rPr>
          <w:rFonts w:ascii="STKaiti" w:eastAsia="STKaiti" w:hAnsi="STKaiti"/>
        </w:rPr>
      </w:pPr>
    </w:p>
    <w:p w14:paraId="4B86004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lastRenderedPageBreak/>
        <w:t>修改硬盘的分区表</w:t>
      </w:r>
    </w:p>
    <w:p w14:paraId="6EC62B03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fdisk  /dev/</w:t>
      </w:r>
      <w:r w:rsidRPr="00E06410">
        <w:rPr>
          <w:rFonts w:ascii="STKaiti" w:eastAsia="STKaiti" w:hAnsi="STKaiti"/>
          <w:color w:val="FF0000"/>
        </w:rPr>
        <w:t>vdb</w:t>
      </w:r>
    </w:p>
    <w:p w14:paraId="436D1643" w14:textId="77777777" w:rsidR="0089605F" w:rsidRPr="00E06410" w:rsidRDefault="00E06410">
      <w:pPr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  </w:t>
      </w:r>
      <w:r w:rsidRPr="00E06410">
        <w:rPr>
          <w:rFonts w:ascii="STKaiti" w:eastAsia="STKaiti" w:hAnsi="STKaiti"/>
          <w:color w:val="ED7D31" w:themeColor="accent2"/>
        </w:rPr>
        <w:tab/>
      </w:r>
      <w:r w:rsidRPr="00E06410">
        <w:rPr>
          <w:rFonts w:ascii="STKaiti" w:eastAsia="STKaiti" w:hAnsi="STKaiti"/>
          <w:color w:val="ED7D31" w:themeColor="accent2"/>
        </w:rPr>
        <w:tab/>
      </w:r>
      <w:r w:rsidRPr="00E06410">
        <w:rPr>
          <w:rFonts w:ascii="STKaiti" w:eastAsia="STKaiti" w:hAnsi="STKaiti" w:hint="eastAsia"/>
          <w:color w:val="ED7D31" w:themeColor="accent2"/>
        </w:rPr>
        <w:t xml:space="preserve">n </w:t>
      </w:r>
      <w:r w:rsidRPr="00E06410">
        <w:rPr>
          <w:rFonts w:ascii="STKaiti" w:eastAsia="STKaiti" w:hAnsi="STKaiti" w:hint="eastAsia"/>
          <w:color w:val="ED7D31" w:themeColor="accent2"/>
        </w:rPr>
        <w:t>创建新的分区</w:t>
      </w:r>
      <w:r w:rsidRPr="00E06410">
        <w:rPr>
          <w:rFonts w:ascii="STKaiti" w:eastAsia="STKaiti" w:hAnsi="STKaiti" w:hint="eastAsia"/>
          <w:color w:val="ED7D31" w:themeColor="accent2"/>
        </w:rPr>
        <w:t>-----&gt;</w:t>
      </w:r>
      <w:r w:rsidRPr="00E06410">
        <w:rPr>
          <w:rFonts w:ascii="STKaiti" w:eastAsia="STKaiti" w:hAnsi="STKaiti" w:hint="eastAsia"/>
          <w:color w:val="ED7D31" w:themeColor="accent2"/>
        </w:rPr>
        <w:t>回车</w:t>
      </w:r>
      <w:r w:rsidRPr="00E06410">
        <w:rPr>
          <w:rFonts w:ascii="STKaiti" w:eastAsia="STKaiti" w:hAnsi="STKaiti" w:hint="eastAsia"/>
          <w:color w:val="ED7D31" w:themeColor="accent2"/>
        </w:rPr>
        <w:t>-----&gt;</w:t>
      </w:r>
      <w:r w:rsidRPr="00E06410">
        <w:rPr>
          <w:rFonts w:ascii="STKaiti" w:eastAsia="STKaiti" w:hAnsi="STKaiti" w:hint="eastAsia"/>
          <w:color w:val="ED7D31" w:themeColor="accent2"/>
        </w:rPr>
        <w:t>回车</w:t>
      </w:r>
      <w:r w:rsidRPr="00E06410">
        <w:rPr>
          <w:rFonts w:ascii="STKaiti" w:eastAsia="STKaiti" w:hAnsi="STKaiti" w:hint="eastAsia"/>
          <w:color w:val="ED7D31" w:themeColor="accent2"/>
        </w:rPr>
        <w:t>----&gt;</w:t>
      </w:r>
      <w:r w:rsidRPr="00E06410">
        <w:rPr>
          <w:rFonts w:ascii="STKaiti" w:eastAsia="STKaiti" w:hAnsi="STKaiti" w:hint="eastAsia"/>
          <w:color w:val="ED7D31" w:themeColor="accent2"/>
        </w:rPr>
        <w:t>回车</w:t>
      </w:r>
      <w:r w:rsidRPr="00E06410">
        <w:rPr>
          <w:rFonts w:ascii="STKaiti" w:eastAsia="STKaiti" w:hAnsi="STKaiti" w:hint="eastAsia"/>
          <w:color w:val="ED7D31" w:themeColor="accent2"/>
        </w:rPr>
        <w:t>-----&gt;</w:t>
      </w:r>
      <w:r w:rsidRPr="00E06410">
        <w:rPr>
          <w:rFonts w:ascii="STKaiti" w:eastAsia="STKaiti" w:hAnsi="STKaiti" w:hint="eastAsia"/>
          <w:color w:val="ED7D31" w:themeColor="accent2"/>
        </w:rPr>
        <w:t>在</w:t>
      </w:r>
      <w:r w:rsidRPr="00E06410">
        <w:rPr>
          <w:rFonts w:ascii="STKaiti" w:eastAsia="STKaiti" w:hAnsi="STKaiti" w:hint="eastAsia"/>
          <w:color w:val="ED7D31" w:themeColor="accent2"/>
        </w:rPr>
        <w:t>last</w:t>
      </w:r>
      <w:r w:rsidRPr="00E06410">
        <w:rPr>
          <w:rFonts w:ascii="STKaiti" w:eastAsia="STKaiti" w:hAnsi="STKaiti" w:hint="eastAsia"/>
          <w:color w:val="ED7D31" w:themeColor="accent2"/>
        </w:rPr>
        <w:t>结束时</w:t>
      </w:r>
      <w:r w:rsidRPr="00E06410">
        <w:rPr>
          <w:rFonts w:ascii="STKaiti" w:eastAsia="STKaiti" w:hAnsi="STKaiti" w:hint="eastAsia"/>
          <w:color w:val="ED7D31" w:themeColor="accent2"/>
        </w:rPr>
        <w:t xml:space="preserve"> +2G</w:t>
      </w:r>
    </w:p>
    <w:p w14:paraId="4AFBF210" w14:textId="77777777" w:rsidR="0089605F" w:rsidRPr="00E06410" w:rsidRDefault="00E06410">
      <w:pPr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  </w:t>
      </w:r>
      <w:r w:rsidRPr="00E06410">
        <w:rPr>
          <w:rFonts w:ascii="STKaiti" w:eastAsia="STKaiti" w:hAnsi="STKaiti"/>
          <w:color w:val="ED7D31" w:themeColor="accent2"/>
        </w:rPr>
        <w:tab/>
      </w:r>
      <w:r w:rsidRPr="00E06410">
        <w:rPr>
          <w:rFonts w:ascii="STKaiti" w:eastAsia="STKaiti" w:hAnsi="STKaiti"/>
          <w:color w:val="ED7D31" w:themeColor="accent2"/>
        </w:rPr>
        <w:tab/>
      </w:r>
      <w:r w:rsidRPr="00E06410">
        <w:rPr>
          <w:rFonts w:ascii="STKaiti" w:eastAsia="STKaiti" w:hAnsi="STKaiti" w:hint="eastAsia"/>
          <w:color w:val="ED7D31" w:themeColor="accent2"/>
        </w:rPr>
        <w:t xml:space="preserve">p </w:t>
      </w:r>
      <w:r w:rsidRPr="00E06410">
        <w:rPr>
          <w:rFonts w:ascii="STKaiti" w:eastAsia="STKaiti" w:hAnsi="STKaiti" w:hint="eastAsia"/>
          <w:color w:val="ED7D31" w:themeColor="accent2"/>
        </w:rPr>
        <w:t>查看分区表</w:t>
      </w:r>
    </w:p>
    <w:p w14:paraId="3E8234F7" w14:textId="77777777" w:rsidR="0089605F" w:rsidRPr="00E06410" w:rsidRDefault="00E06410">
      <w:pPr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  </w:t>
      </w:r>
      <w:r w:rsidRPr="00E06410">
        <w:rPr>
          <w:rFonts w:ascii="STKaiti" w:eastAsia="STKaiti" w:hAnsi="STKaiti"/>
          <w:color w:val="ED7D31" w:themeColor="accent2"/>
        </w:rPr>
        <w:tab/>
      </w:r>
      <w:r w:rsidRPr="00E06410">
        <w:rPr>
          <w:rFonts w:ascii="STKaiti" w:eastAsia="STKaiti" w:hAnsi="STKaiti"/>
          <w:color w:val="ED7D31" w:themeColor="accent2"/>
        </w:rPr>
        <w:tab/>
      </w:r>
      <w:r w:rsidRPr="00E06410">
        <w:rPr>
          <w:rFonts w:ascii="STKaiti" w:eastAsia="STKaiti" w:hAnsi="STKaiti" w:hint="eastAsia"/>
          <w:color w:val="ED7D31" w:themeColor="accent2"/>
        </w:rPr>
        <w:t xml:space="preserve">n </w:t>
      </w:r>
      <w:r w:rsidRPr="00E06410">
        <w:rPr>
          <w:rFonts w:ascii="STKaiti" w:eastAsia="STKaiti" w:hAnsi="STKaiti" w:hint="eastAsia"/>
          <w:color w:val="ED7D31" w:themeColor="accent2"/>
        </w:rPr>
        <w:t>创建新的分区</w:t>
      </w:r>
      <w:r w:rsidRPr="00E06410">
        <w:rPr>
          <w:rFonts w:ascii="STKaiti" w:eastAsia="STKaiti" w:hAnsi="STKaiti" w:hint="eastAsia"/>
          <w:color w:val="ED7D31" w:themeColor="accent2"/>
        </w:rPr>
        <w:t>-----&gt;</w:t>
      </w:r>
      <w:r w:rsidRPr="00E06410">
        <w:rPr>
          <w:rFonts w:ascii="STKaiti" w:eastAsia="STKaiti" w:hAnsi="STKaiti" w:hint="eastAsia"/>
          <w:color w:val="ED7D31" w:themeColor="accent2"/>
        </w:rPr>
        <w:t>回车</w:t>
      </w:r>
      <w:r w:rsidRPr="00E06410">
        <w:rPr>
          <w:rFonts w:ascii="STKaiti" w:eastAsia="STKaiti" w:hAnsi="STKaiti" w:hint="eastAsia"/>
          <w:color w:val="ED7D31" w:themeColor="accent2"/>
        </w:rPr>
        <w:t>-----&gt;</w:t>
      </w:r>
      <w:r w:rsidRPr="00E06410">
        <w:rPr>
          <w:rFonts w:ascii="STKaiti" w:eastAsia="STKaiti" w:hAnsi="STKaiti" w:hint="eastAsia"/>
          <w:color w:val="ED7D31" w:themeColor="accent2"/>
        </w:rPr>
        <w:t>回车</w:t>
      </w:r>
      <w:r w:rsidRPr="00E06410">
        <w:rPr>
          <w:rFonts w:ascii="STKaiti" w:eastAsia="STKaiti" w:hAnsi="STKaiti" w:hint="eastAsia"/>
          <w:color w:val="ED7D31" w:themeColor="accent2"/>
        </w:rPr>
        <w:t>----&gt;</w:t>
      </w:r>
      <w:r w:rsidRPr="00E06410">
        <w:rPr>
          <w:rFonts w:ascii="STKaiti" w:eastAsia="STKaiti" w:hAnsi="STKaiti" w:hint="eastAsia"/>
          <w:color w:val="ED7D31" w:themeColor="accent2"/>
        </w:rPr>
        <w:t>回车</w:t>
      </w:r>
      <w:r w:rsidRPr="00E06410">
        <w:rPr>
          <w:rFonts w:ascii="STKaiti" w:eastAsia="STKaiti" w:hAnsi="STKaiti" w:hint="eastAsia"/>
          <w:color w:val="ED7D31" w:themeColor="accent2"/>
        </w:rPr>
        <w:t>-----&gt;</w:t>
      </w:r>
      <w:r w:rsidRPr="00E06410">
        <w:rPr>
          <w:rFonts w:ascii="STKaiti" w:eastAsia="STKaiti" w:hAnsi="STKaiti" w:hint="eastAsia"/>
          <w:color w:val="ED7D31" w:themeColor="accent2"/>
        </w:rPr>
        <w:t>在</w:t>
      </w:r>
      <w:r w:rsidRPr="00E06410">
        <w:rPr>
          <w:rFonts w:ascii="STKaiti" w:eastAsia="STKaiti" w:hAnsi="STKaiti" w:hint="eastAsia"/>
          <w:color w:val="ED7D31" w:themeColor="accent2"/>
        </w:rPr>
        <w:t>last</w:t>
      </w:r>
      <w:r w:rsidRPr="00E06410">
        <w:rPr>
          <w:rFonts w:ascii="STKaiti" w:eastAsia="STKaiti" w:hAnsi="STKaiti" w:hint="eastAsia"/>
          <w:color w:val="ED7D31" w:themeColor="accent2"/>
        </w:rPr>
        <w:t>结束时</w:t>
      </w:r>
      <w:r w:rsidRPr="00E06410">
        <w:rPr>
          <w:rFonts w:ascii="STKaiti" w:eastAsia="STKaiti" w:hAnsi="STKaiti" w:hint="eastAsia"/>
          <w:color w:val="ED7D31" w:themeColor="accent2"/>
        </w:rPr>
        <w:t xml:space="preserve"> +1G</w:t>
      </w:r>
    </w:p>
    <w:p w14:paraId="2436C9D0" w14:textId="77777777" w:rsidR="0089605F" w:rsidRPr="00E06410" w:rsidRDefault="00E06410">
      <w:pPr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  </w:t>
      </w:r>
      <w:r w:rsidRPr="00E06410">
        <w:rPr>
          <w:rFonts w:ascii="STKaiti" w:eastAsia="STKaiti" w:hAnsi="STKaiti"/>
          <w:color w:val="ED7D31" w:themeColor="accent2"/>
        </w:rPr>
        <w:tab/>
      </w:r>
      <w:r w:rsidRPr="00E06410">
        <w:rPr>
          <w:rFonts w:ascii="STKaiti" w:eastAsia="STKaiti" w:hAnsi="STKaiti"/>
          <w:color w:val="ED7D31" w:themeColor="accent2"/>
        </w:rPr>
        <w:tab/>
      </w:r>
      <w:r w:rsidRPr="00E06410">
        <w:rPr>
          <w:rFonts w:ascii="STKaiti" w:eastAsia="STKaiti" w:hAnsi="STKaiti" w:hint="eastAsia"/>
          <w:color w:val="ED7D31" w:themeColor="accent2"/>
        </w:rPr>
        <w:t xml:space="preserve">d </w:t>
      </w:r>
      <w:r w:rsidRPr="00E06410">
        <w:rPr>
          <w:rFonts w:ascii="STKaiti" w:eastAsia="STKaiti" w:hAnsi="STKaiti" w:hint="eastAsia"/>
          <w:color w:val="ED7D31" w:themeColor="accent2"/>
        </w:rPr>
        <w:t>删除分区</w:t>
      </w:r>
    </w:p>
    <w:p w14:paraId="64E9017C" w14:textId="77777777" w:rsidR="0089605F" w:rsidRPr="00E06410" w:rsidRDefault="00E06410">
      <w:pPr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  </w:t>
      </w:r>
      <w:r w:rsidRPr="00E06410">
        <w:rPr>
          <w:rFonts w:ascii="STKaiti" w:eastAsia="STKaiti" w:hAnsi="STKaiti"/>
          <w:color w:val="ED7D31" w:themeColor="accent2"/>
        </w:rPr>
        <w:tab/>
      </w:r>
      <w:r w:rsidRPr="00E06410">
        <w:rPr>
          <w:rFonts w:ascii="STKaiti" w:eastAsia="STKaiti" w:hAnsi="STKaiti"/>
          <w:color w:val="ED7D31" w:themeColor="accent2"/>
        </w:rPr>
        <w:tab/>
      </w:r>
      <w:r w:rsidRPr="00E06410">
        <w:rPr>
          <w:rFonts w:ascii="STKaiti" w:eastAsia="STKaiti" w:hAnsi="STKaiti" w:hint="eastAsia"/>
          <w:color w:val="ED7D31" w:themeColor="accent2"/>
        </w:rPr>
        <w:t xml:space="preserve">w </w:t>
      </w:r>
      <w:r w:rsidRPr="00E06410">
        <w:rPr>
          <w:rFonts w:ascii="STKaiti" w:eastAsia="STKaiti" w:hAnsi="STKaiti" w:hint="eastAsia"/>
          <w:color w:val="ED7D31" w:themeColor="accent2"/>
        </w:rPr>
        <w:t>保存并退出</w:t>
      </w:r>
      <w:r w:rsidRPr="00E06410">
        <w:rPr>
          <w:rFonts w:ascii="STKaiti" w:eastAsia="STKaiti" w:hAnsi="STKaiti" w:hint="eastAsia"/>
          <w:color w:val="ED7D31" w:themeColor="accent2"/>
        </w:rPr>
        <w:t xml:space="preserve"> </w:t>
      </w:r>
    </w:p>
    <w:p w14:paraId="59EAD27A" w14:textId="77777777" w:rsidR="0089605F" w:rsidRPr="00E06410" w:rsidRDefault="0089605F">
      <w:pPr>
        <w:rPr>
          <w:rFonts w:ascii="STKaiti" w:eastAsia="STKaiti" w:hAnsi="STKaiti"/>
        </w:rPr>
      </w:pPr>
    </w:p>
    <w:p w14:paraId="209989C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e.g. : /dev/vdb5</w:t>
      </w:r>
      <w:r w:rsidRPr="00E06410">
        <w:rPr>
          <w:rFonts w:ascii="STKaiti" w:eastAsia="STKaiti" w:hAnsi="STKaiti"/>
        </w:rPr>
        <w:t>设备表示的含义</w:t>
      </w:r>
    </w:p>
    <w:p w14:paraId="3D469F7C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第一块</w:t>
      </w:r>
      <w:r w:rsidRPr="00E06410">
        <w:rPr>
          <w:rFonts w:ascii="STKaiti" w:eastAsia="STKaiti" w:hAnsi="STKaiti"/>
        </w:rPr>
        <w:t>SCSI</w:t>
      </w:r>
      <w:r w:rsidRPr="00E06410">
        <w:rPr>
          <w:rFonts w:ascii="STKaiti" w:eastAsia="STKaiti" w:hAnsi="STKaiti"/>
        </w:rPr>
        <w:t>接口的硬盘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第</w:t>
      </w:r>
      <w:r w:rsidRPr="00E06410">
        <w:rPr>
          <w:rFonts w:ascii="STKaiti" w:eastAsia="STKaiti" w:hAnsi="STKaiti"/>
        </w:rPr>
        <w:t>5</w:t>
      </w:r>
      <w:r w:rsidRPr="00E06410">
        <w:rPr>
          <w:rFonts w:ascii="STKaiti" w:eastAsia="STKaiti" w:hAnsi="STKaiti"/>
        </w:rPr>
        <w:t>个分区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第</w:t>
      </w:r>
      <w:r w:rsidRPr="00E06410">
        <w:rPr>
          <w:rFonts w:ascii="STKaiti" w:eastAsia="STKaiti" w:hAnsi="STKaiti"/>
        </w:rPr>
        <w:t>1</w:t>
      </w:r>
      <w:r w:rsidRPr="00E06410">
        <w:rPr>
          <w:rFonts w:ascii="STKaiti" w:eastAsia="STKaiti" w:hAnsi="STKaiti"/>
        </w:rPr>
        <w:t>个逻辑分区</w:t>
      </w:r>
    </w:p>
    <w:p w14:paraId="596120E0" w14:textId="77777777" w:rsidR="0089605F" w:rsidRPr="00E06410" w:rsidRDefault="0089605F">
      <w:pPr>
        <w:rPr>
          <w:rFonts w:ascii="STKaiti" w:eastAsia="STKaiti" w:hAnsi="STKaiti"/>
        </w:rPr>
      </w:pPr>
    </w:p>
    <w:p w14:paraId="7E37207D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3. </w:t>
      </w:r>
      <w:r w:rsidRPr="00E06410">
        <w:rPr>
          <w:rFonts w:ascii="STKaiti" w:eastAsia="STKaiti" w:hAnsi="STKaiti"/>
        </w:rPr>
        <w:t>格式化</w:t>
      </w:r>
    </w:p>
    <w:p w14:paraId="23E669E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赋予空间</w:t>
      </w:r>
      <w:r w:rsidRPr="00E06410">
        <w:rPr>
          <w:rFonts w:ascii="STKaiti" w:eastAsia="STKaiti" w:hAnsi="STKaiti"/>
          <w:color w:val="FF0000"/>
        </w:rPr>
        <w:t>文件系统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空间存储数据的规则</w:t>
      </w:r>
      <w:r w:rsidRPr="00E06410">
        <w:rPr>
          <w:rFonts w:ascii="STKaiti" w:eastAsia="STKaiti" w:hAnsi="STKaiti"/>
        </w:rPr>
        <w:t>)</w:t>
      </w:r>
      <w:r w:rsidRPr="00E06410">
        <w:rPr>
          <w:rFonts w:ascii="STKaiti" w:eastAsia="STKaiti" w:hAnsi="STKaiti"/>
        </w:rPr>
        <w:t>的过程</w:t>
      </w:r>
    </w:p>
    <w:p w14:paraId="597A6F28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  Windows: NTFS   FAT32</w:t>
      </w:r>
    </w:p>
    <w:p w14:paraId="49072500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3223582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  Linux:  ext4(RHEL6)   xfs(RHEL7)</w:t>
      </w:r>
    </w:p>
    <w:p w14:paraId="10FA94C3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7829AB38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e.g. : </w:t>
      </w:r>
      <w:r w:rsidRPr="00E06410">
        <w:rPr>
          <w:rFonts w:ascii="STKaiti" w:eastAsia="STKaiti" w:hAnsi="STKaiti" w:hint="eastAsia"/>
        </w:rPr>
        <w:t>格式化</w:t>
      </w:r>
      <w:r w:rsidRPr="00E06410">
        <w:rPr>
          <w:rFonts w:ascii="STKaiti" w:eastAsia="STKaiti" w:hAnsi="STKaiti" w:hint="eastAsia"/>
        </w:rPr>
        <w:t>ext4</w:t>
      </w:r>
      <w:r w:rsidRPr="00E06410">
        <w:rPr>
          <w:rFonts w:ascii="STKaiti" w:eastAsia="STKaiti" w:hAnsi="STKaiti" w:hint="eastAsia"/>
        </w:rPr>
        <w:t>文件系统</w:t>
      </w:r>
    </w:p>
    <w:p w14:paraId="719A6DE4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 w:hint="eastAsia"/>
          <w:color w:val="FF0000"/>
        </w:rPr>
        <w:t xml:space="preserve">mkfs.ext4 </w:t>
      </w:r>
      <w:r w:rsidRPr="00E06410">
        <w:rPr>
          <w:rFonts w:ascii="STKaiti" w:eastAsia="STKaiti" w:hAnsi="STKaiti"/>
          <w:color w:val="FF0000"/>
        </w:rPr>
        <w:t xml:space="preserve"> </w:t>
      </w:r>
      <w:r w:rsidRPr="00E06410">
        <w:rPr>
          <w:rFonts w:ascii="STKaiti" w:eastAsia="STKaiti" w:hAnsi="STKaiti" w:hint="eastAsia"/>
          <w:color w:val="FF0000"/>
        </w:rPr>
        <w:t>/dev/vdb1</w:t>
      </w:r>
    </w:p>
    <w:p w14:paraId="4C76A90E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e.g. : </w:t>
      </w:r>
      <w:r w:rsidRPr="00E06410">
        <w:rPr>
          <w:rFonts w:ascii="STKaiti" w:eastAsia="STKaiti" w:hAnsi="STKaiti" w:hint="eastAsia"/>
        </w:rPr>
        <w:t>查看分区文件系统</w:t>
      </w:r>
    </w:p>
    <w:p w14:paraId="7F406735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 w:hint="eastAsia"/>
          <w:color w:val="FF0000"/>
        </w:rPr>
        <w:t xml:space="preserve">blkid </w:t>
      </w:r>
      <w:r w:rsidRPr="00E06410">
        <w:rPr>
          <w:rFonts w:ascii="STKaiti" w:eastAsia="STKaiti" w:hAnsi="STKaiti"/>
          <w:color w:val="FF0000"/>
        </w:rPr>
        <w:t xml:space="preserve"> </w:t>
      </w:r>
      <w:r w:rsidRPr="00E06410">
        <w:rPr>
          <w:rFonts w:ascii="STKaiti" w:eastAsia="STKaiti" w:hAnsi="STKaiti" w:hint="eastAsia"/>
          <w:color w:val="FF0000"/>
        </w:rPr>
        <w:t>/dev/vdb2</w:t>
      </w:r>
    </w:p>
    <w:p w14:paraId="64C45663" w14:textId="77777777" w:rsidR="0089605F" w:rsidRPr="00E06410" w:rsidRDefault="0089605F">
      <w:pPr>
        <w:rPr>
          <w:rFonts w:ascii="STKaiti" w:eastAsia="STKaiti" w:hAnsi="STKaiti"/>
        </w:rPr>
      </w:pPr>
    </w:p>
    <w:p w14:paraId="5B32F0CD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4. </w:t>
      </w:r>
      <w:r w:rsidRPr="00E06410">
        <w:rPr>
          <w:rFonts w:ascii="STKaiti" w:eastAsia="STKaiti" w:hAnsi="STKaiti"/>
        </w:rPr>
        <w:t>挂载使用</w:t>
      </w:r>
    </w:p>
    <w:p w14:paraId="4C4CC456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 w:hint="eastAsia"/>
          <w:color w:val="FF0000"/>
        </w:rPr>
        <w:t xml:space="preserve">mount </w:t>
      </w:r>
      <w:r w:rsidRPr="00E06410">
        <w:rPr>
          <w:rFonts w:ascii="STKaiti" w:eastAsia="STKaiti" w:hAnsi="STKaiti"/>
          <w:color w:val="FF0000"/>
        </w:rPr>
        <w:t xml:space="preserve"> </w:t>
      </w:r>
      <w:r w:rsidRPr="00E06410">
        <w:rPr>
          <w:rFonts w:ascii="STKaiti" w:eastAsia="STKaiti" w:hAnsi="STKaiti" w:hint="eastAsia"/>
          <w:color w:val="FF0000"/>
        </w:rPr>
        <w:t xml:space="preserve">/dev/vdb1 </w:t>
      </w:r>
      <w:r w:rsidRPr="00E06410">
        <w:rPr>
          <w:rFonts w:ascii="STKaiti" w:eastAsia="STKaiti" w:hAnsi="STKaiti"/>
          <w:color w:val="FF0000"/>
        </w:rPr>
        <w:t xml:space="preserve"> </w:t>
      </w:r>
      <w:r w:rsidRPr="00E06410">
        <w:rPr>
          <w:rFonts w:ascii="STKaiti" w:eastAsia="STKaiti" w:hAnsi="STKaiti" w:hint="eastAsia"/>
          <w:color w:val="FF0000"/>
        </w:rPr>
        <w:t>/mypart1</w:t>
      </w:r>
    </w:p>
    <w:p w14:paraId="3814E53E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14AB58B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e.g. : </w:t>
      </w:r>
      <w:r w:rsidRPr="00E06410">
        <w:rPr>
          <w:rFonts w:ascii="STKaiti" w:eastAsia="STKaiti" w:hAnsi="STKaiti" w:hint="eastAsia"/>
        </w:rPr>
        <w:t>查看正在挂载的设备</w:t>
      </w:r>
      <w:r w:rsidRPr="00E06410">
        <w:rPr>
          <w:rFonts w:ascii="STKaiti" w:eastAsia="STKaiti" w:hAnsi="STKaiti" w:hint="eastAsia"/>
        </w:rPr>
        <w:t>,</w:t>
      </w:r>
      <w:r w:rsidRPr="00E06410">
        <w:rPr>
          <w:rFonts w:ascii="STKaiti" w:eastAsia="STKaiti" w:hAnsi="STKaiti" w:hint="eastAsia"/>
        </w:rPr>
        <w:t>使用情况</w:t>
      </w:r>
    </w:p>
    <w:p w14:paraId="0C77FCA4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df  -h </w:t>
      </w:r>
    </w:p>
    <w:p w14:paraId="7223D8F8" w14:textId="77777777" w:rsidR="0089605F" w:rsidRPr="00E06410" w:rsidRDefault="0089605F">
      <w:pPr>
        <w:rPr>
          <w:rFonts w:ascii="STKaiti" w:eastAsia="STKaiti" w:hAnsi="STKaiti"/>
          <w:color w:val="FF0000"/>
        </w:rPr>
      </w:pPr>
    </w:p>
    <w:p w14:paraId="6447A78A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5. </w:t>
      </w:r>
      <w:r w:rsidRPr="00E06410">
        <w:rPr>
          <w:rFonts w:ascii="STKaiti" w:eastAsia="STKaiti" w:hAnsi="STKaiti"/>
        </w:rPr>
        <w:t>开机自动挂载</w:t>
      </w:r>
    </w:p>
    <w:p w14:paraId="2BF3464E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配置文件</w:t>
      </w:r>
      <w:r w:rsidRPr="00E06410">
        <w:rPr>
          <w:rFonts w:ascii="STKaiti" w:eastAsia="STKaiti" w:hAnsi="STKaiti"/>
        </w:rPr>
        <w:t xml:space="preserve"> </w:t>
      </w:r>
      <w:r w:rsidRPr="00E06410">
        <w:rPr>
          <w:rFonts w:ascii="STKaiti" w:eastAsia="STKaiti" w:hAnsi="STKaiti"/>
          <w:color w:val="70AD47" w:themeColor="accent6"/>
        </w:rPr>
        <w:t>/etc/fstab</w:t>
      </w:r>
      <w:r w:rsidRPr="00E06410">
        <w:rPr>
          <w:rFonts w:ascii="STKaiti" w:eastAsia="STKaiti" w:hAnsi="STKaiti"/>
        </w:rPr>
        <w:t xml:space="preserve"> </w:t>
      </w:r>
      <w:r w:rsidRPr="00E06410">
        <w:rPr>
          <w:rFonts w:ascii="STKaiti" w:eastAsia="STKaiti" w:hAnsi="STKaiti"/>
        </w:rPr>
        <w:t>的记录格式</w:t>
      </w:r>
    </w:p>
    <w:p w14:paraId="2EDCEAC4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设备路径</w:t>
      </w:r>
      <w:r w:rsidRPr="00E06410">
        <w:rPr>
          <w:rFonts w:ascii="STKaiti" w:eastAsia="STKaiti" w:hAnsi="STKaiti"/>
        </w:rPr>
        <w:t xml:space="preserve">     </w:t>
      </w:r>
      <w:r w:rsidRPr="00E06410">
        <w:rPr>
          <w:rFonts w:ascii="STKaiti" w:eastAsia="STKaiti" w:hAnsi="STKaiti"/>
          <w:color w:val="FFC000"/>
        </w:rPr>
        <w:t>挂载点</w:t>
      </w:r>
      <w:r w:rsidRPr="00E06410">
        <w:rPr>
          <w:rFonts w:ascii="STKaiti" w:eastAsia="STKaiti" w:hAnsi="STKaiti"/>
          <w:color w:val="FFC000"/>
        </w:rPr>
        <w:t xml:space="preserve"> </w:t>
      </w:r>
      <w:r w:rsidRPr="00E06410">
        <w:rPr>
          <w:rFonts w:ascii="STKaiti" w:eastAsia="STKaiti" w:hAnsi="STKaiti"/>
        </w:rPr>
        <w:t xml:space="preserve">   </w:t>
      </w:r>
      <w:r w:rsidRPr="00E06410">
        <w:rPr>
          <w:rFonts w:ascii="STKaiti" w:eastAsia="STKaiti" w:hAnsi="STKaiti"/>
          <w:color w:val="00B0F0"/>
        </w:rPr>
        <w:t>类型</w:t>
      </w:r>
      <w:r w:rsidRPr="00E06410">
        <w:rPr>
          <w:rFonts w:ascii="STKaiti" w:eastAsia="STKaiti" w:hAnsi="STKaiti"/>
        </w:rPr>
        <w:t xml:space="preserve">    </w:t>
      </w:r>
      <w:r w:rsidRPr="00E06410">
        <w:rPr>
          <w:rFonts w:ascii="STKaiti" w:eastAsia="STKaiti" w:hAnsi="STKaiti"/>
          <w:color w:val="7030A0"/>
        </w:rPr>
        <w:t>参数</w:t>
      </w:r>
      <w:r w:rsidRPr="00E06410">
        <w:rPr>
          <w:rFonts w:ascii="STKaiti" w:eastAsia="STKaiti" w:hAnsi="STKaiti"/>
        </w:rPr>
        <w:t xml:space="preserve">    </w:t>
      </w:r>
      <w:r w:rsidRPr="00E06410">
        <w:rPr>
          <w:rFonts w:ascii="STKaiti" w:eastAsia="STKaiti" w:hAnsi="STKaiti"/>
          <w:color w:val="1F3864" w:themeColor="accent5" w:themeShade="80"/>
        </w:rPr>
        <w:t>备份标记</w:t>
      </w:r>
      <w:r w:rsidRPr="00E06410">
        <w:rPr>
          <w:rFonts w:ascii="STKaiti" w:eastAsia="STKaiti" w:hAnsi="STKaiti"/>
        </w:rPr>
        <w:t xml:space="preserve">  </w:t>
      </w:r>
      <w:r w:rsidRPr="00E06410">
        <w:rPr>
          <w:rFonts w:ascii="STKaiti" w:eastAsia="STKaiti" w:hAnsi="STKaiti"/>
          <w:color w:val="806000" w:themeColor="accent4" w:themeShade="80"/>
        </w:rPr>
        <w:t xml:space="preserve"> </w:t>
      </w:r>
      <w:r w:rsidRPr="00E06410">
        <w:rPr>
          <w:rFonts w:ascii="STKaiti" w:eastAsia="STKaiti" w:hAnsi="STKaiti"/>
          <w:color w:val="806000" w:themeColor="accent4" w:themeShade="80"/>
        </w:rPr>
        <w:t>检测顺序</w:t>
      </w:r>
    </w:p>
    <w:p w14:paraId="6C271F2B" w14:textId="77777777" w:rsidR="0089605F" w:rsidRPr="00E06410" w:rsidRDefault="00E06410">
      <w:pPr>
        <w:ind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FF0000"/>
        </w:rPr>
        <w:t>/dev/vdb1</w:t>
      </w:r>
      <w:r w:rsidRPr="00E06410">
        <w:rPr>
          <w:rFonts w:ascii="STKaiti" w:eastAsia="STKaiti" w:hAnsi="STKaiti"/>
          <w:color w:val="ED7D31" w:themeColor="accent2"/>
        </w:rPr>
        <w:t xml:space="preserve">  </w:t>
      </w:r>
      <w:r w:rsidRPr="00E06410">
        <w:rPr>
          <w:rFonts w:ascii="STKaiti" w:eastAsia="STKaiti" w:hAnsi="STKaiti"/>
          <w:color w:val="FFC000"/>
        </w:rPr>
        <w:t>/mypart1</w:t>
      </w:r>
      <w:r w:rsidRPr="00E06410">
        <w:rPr>
          <w:rFonts w:ascii="STKaiti" w:eastAsia="STKaiti" w:hAnsi="STKaiti"/>
          <w:color w:val="ED7D31" w:themeColor="accent2"/>
        </w:rPr>
        <w:t xml:space="preserve">  </w:t>
      </w:r>
      <w:r w:rsidRPr="00E06410">
        <w:rPr>
          <w:rFonts w:ascii="STKaiti" w:eastAsia="STKaiti" w:hAnsi="STKaiti"/>
          <w:color w:val="00B0F0"/>
        </w:rPr>
        <w:t xml:space="preserve">ext4   </w:t>
      </w:r>
      <w:r w:rsidRPr="00E06410">
        <w:rPr>
          <w:rFonts w:ascii="STKaiti" w:eastAsia="STKaiti" w:hAnsi="STKaiti"/>
          <w:color w:val="7030A0"/>
        </w:rPr>
        <w:t xml:space="preserve">defaults    </w:t>
      </w:r>
      <w:r w:rsidRPr="00E06410">
        <w:rPr>
          <w:rFonts w:ascii="STKaiti" w:eastAsia="STKaiti" w:hAnsi="STKaiti"/>
          <w:color w:val="1F3864" w:themeColor="accent5" w:themeShade="80"/>
        </w:rPr>
        <w:t xml:space="preserve">0       </w:t>
      </w:r>
      <w:r w:rsidRPr="00E06410">
        <w:rPr>
          <w:rFonts w:ascii="STKaiti" w:eastAsia="STKaiti" w:hAnsi="STKaiti"/>
          <w:color w:val="806000" w:themeColor="accent4" w:themeShade="80"/>
        </w:rPr>
        <w:t xml:space="preserve"> 0</w:t>
      </w:r>
    </w:p>
    <w:p w14:paraId="33E396C7" w14:textId="77777777" w:rsidR="0089605F" w:rsidRPr="00E06410" w:rsidRDefault="0089605F">
      <w:pPr>
        <w:rPr>
          <w:rFonts w:ascii="STKaiti" w:eastAsia="STKaiti" w:hAnsi="STKaiti"/>
        </w:rPr>
      </w:pPr>
    </w:p>
    <w:p w14:paraId="3D1C2856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mount  -a </w:t>
      </w:r>
    </w:p>
    <w:p w14:paraId="7C442F20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检测</w:t>
      </w:r>
      <w:r w:rsidRPr="00E06410">
        <w:rPr>
          <w:rFonts w:ascii="STKaiti" w:eastAsia="STKaiti" w:hAnsi="STKaiti"/>
        </w:rPr>
        <w:t>/etc/fstab</w:t>
      </w:r>
      <w:r w:rsidRPr="00E06410">
        <w:rPr>
          <w:rFonts w:ascii="STKaiti" w:eastAsia="STKaiti" w:hAnsi="STKaiti"/>
        </w:rPr>
        <w:t>开机自动挂载配置的文件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格式是否正确</w:t>
      </w:r>
    </w:p>
    <w:p w14:paraId="5ED0CE31" w14:textId="77777777" w:rsidR="0089605F" w:rsidRPr="00E06410" w:rsidRDefault="0089605F">
      <w:pPr>
        <w:rPr>
          <w:rFonts w:ascii="STKaiti" w:eastAsia="STKaiti" w:hAnsi="STKaiti"/>
        </w:rPr>
      </w:pPr>
    </w:p>
    <w:p w14:paraId="0B83197A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lastRenderedPageBreak/>
        <w:t xml:space="preserve">6. </w:t>
      </w:r>
      <w:r w:rsidRPr="00E06410">
        <w:rPr>
          <w:rFonts w:ascii="STKaiti" w:eastAsia="STKaiti" w:hAnsi="STKaiti"/>
        </w:rPr>
        <w:t>综合分区</w:t>
      </w:r>
    </w:p>
    <w:p w14:paraId="3F751179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 w:hint="eastAsia"/>
        </w:rPr>
        <w:t>综合分区，</w:t>
      </w:r>
      <w:r w:rsidRPr="00E06410">
        <w:rPr>
          <w:rFonts w:ascii="STKaiti" w:eastAsia="STKaiti" w:hAnsi="STKaiti" w:hint="eastAsia"/>
        </w:rPr>
        <w:t>/dev/vdb</w:t>
      </w:r>
      <w:r w:rsidRPr="00E06410">
        <w:rPr>
          <w:rFonts w:ascii="STKaiti" w:eastAsia="STKaiti" w:hAnsi="STKaiti" w:hint="eastAsia"/>
        </w:rPr>
        <w:t>继续分区</w:t>
      </w:r>
    </w:p>
    <w:p w14:paraId="092C129F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 w:hint="eastAsia"/>
        </w:rPr>
        <w:t>最终有</w:t>
      </w:r>
      <w:r w:rsidRPr="00E06410">
        <w:rPr>
          <w:rFonts w:ascii="STKaiti" w:eastAsia="STKaiti" w:hAnsi="STKaiti" w:hint="eastAsia"/>
        </w:rPr>
        <w:t>3</w:t>
      </w:r>
      <w:r w:rsidRPr="00E06410">
        <w:rPr>
          <w:rFonts w:ascii="STKaiti" w:eastAsia="STKaiti" w:hAnsi="STKaiti" w:hint="eastAsia"/>
        </w:rPr>
        <w:t>个主分区，分别为</w:t>
      </w:r>
      <w:r w:rsidRPr="00E06410">
        <w:rPr>
          <w:rFonts w:ascii="STKaiti" w:eastAsia="STKaiti" w:hAnsi="STKaiti" w:hint="eastAsia"/>
        </w:rPr>
        <w:t>2G</w:t>
      </w:r>
      <w:r w:rsidRPr="00E06410">
        <w:rPr>
          <w:rFonts w:ascii="STKaiti" w:eastAsia="STKaiti" w:hAnsi="STKaiti" w:hint="eastAsia"/>
        </w:rPr>
        <w:t>、</w:t>
      </w:r>
      <w:r w:rsidRPr="00E06410">
        <w:rPr>
          <w:rFonts w:ascii="STKaiti" w:eastAsia="STKaiti" w:hAnsi="STKaiti" w:hint="eastAsia"/>
        </w:rPr>
        <w:t>1G</w:t>
      </w:r>
      <w:r w:rsidRPr="00E06410">
        <w:rPr>
          <w:rFonts w:ascii="STKaiti" w:eastAsia="STKaiti" w:hAnsi="STKaiti" w:hint="eastAsia"/>
        </w:rPr>
        <w:t>、</w:t>
      </w:r>
      <w:r w:rsidRPr="00E06410">
        <w:rPr>
          <w:rFonts w:ascii="STKaiti" w:eastAsia="STKaiti" w:hAnsi="STKaiti" w:hint="eastAsia"/>
        </w:rPr>
        <w:t>1G</w:t>
      </w:r>
    </w:p>
    <w:p w14:paraId="7AD3120F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 w:hint="eastAsia"/>
        </w:rPr>
        <w:t xml:space="preserve">   </w:t>
      </w:r>
      <w:r w:rsidRPr="00E06410">
        <w:rPr>
          <w:rFonts w:ascii="STKaiti" w:eastAsia="STKaiti" w:hAnsi="STKaiti" w:hint="eastAsia"/>
        </w:rPr>
        <w:t>创建扩展分区</w:t>
      </w:r>
      <w:r w:rsidRPr="00E06410">
        <w:rPr>
          <w:rFonts w:ascii="STKaiti" w:eastAsia="STKaiti" w:hAnsi="STKaiti" w:hint="eastAsia"/>
        </w:rPr>
        <w:t xml:space="preserve"> ---&gt;  </w:t>
      </w:r>
      <w:r w:rsidRPr="00E06410">
        <w:rPr>
          <w:rFonts w:ascii="STKaiti" w:eastAsia="STKaiti" w:hAnsi="STKaiti" w:hint="eastAsia"/>
        </w:rPr>
        <w:t>两个逻辑分区，分别为</w:t>
      </w:r>
      <w:r w:rsidRPr="00E06410">
        <w:rPr>
          <w:rFonts w:ascii="STKaiti" w:eastAsia="STKaiti" w:hAnsi="STKaiti" w:hint="eastAsia"/>
        </w:rPr>
        <w:t>1G</w:t>
      </w:r>
      <w:r w:rsidRPr="00E06410">
        <w:rPr>
          <w:rFonts w:ascii="STKaiti" w:eastAsia="STKaiti" w:hAnsi="STKaiti" w:hint="eastAsia"/>
        </w:rPr>
        <w:t>、</w:t>
      </w:r>
      <w:r w:rsidRPr="00E06410">
        <w:rPr>
          <w:rFonts w:ascii="STKaiti" w:eastAsia="STKaiti" w:hAnsi="STKaiti" w:hint="eastAsia"/>
        </w:rPr>
        <w:t>1G</w:t>
      </w:r>
    </w:p>
    <w:p w14:paraId="0E68C16A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 w:hint="eastAsia"/>
        </w:rPr>
        <w:t xml:space="preserve">[root@server0 ~]# </w:t>
      </w:r>
      <w:r w:rsidRPr="00E06410">
        <w:rPr>
          <w:rFonts w:ascii="STKaiti" w:eastAsia="STKaiti" w:hAnsi="STKaiti" w:hint="eastAsia"/>
          <w:color w:val="FF0000"/>
        </w:rPr>
        <w:t>fdisk  /dev/vdb</w:t>
      </w:r>
    </w:p>
    <w:p w14:paraId="63D0ABA4" w14:textId="77777777" w:rsidR="0089605F" w:rsidRPr="00E06410" w:rsidRDefault="00E06410">
      <w:pPr>
        <w:ind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   p </w:t>
      </w:r>
      <w:r w:rsidRPr="00E06410">
        <w:rPr>
          <w:rFonts w:ascii="STKaiti" w:eastAsia="STKaiti" w:hAnsi="STKaiti" w:hint="eastAsia"/>
          <w:color w:val="ED7D31" w:themeColor="accent2"/>
        </w:rPr>
        <w:t>查看分区表</w:t>
      </w:r>
    </w:p>
    <w:p w14:paraId="57558BE4" w14:textId="77777777" w:rsidR="0089605F" w:rsidRPr="00E06410" w:rsidRDefault="00E06410">
      <w:pPr>
        <w:ind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   n </w:t>
      </w:r>
      <w:r w:rsidRPr="00E06410">
        <w:rPr>
          <w:rFonts w:ascii="STKaiti" w:eastAsia="STKaiti" w:hAnsi="STKaiti" w:hint="eastAsia"/>
          <w:color w:val="ED7D31" w:themeColor="accent2"/>
        </w:rPr>
        <w:t>创建主分区</w:t>
      </w:r>
      <w:r w:rsidRPr="00E06410">
        <w:rPr>
          <w:rFonts w:ascii="STKaiti" w:eastAsia="STKaiti" w:hAnsi="STKaiti" w:hint="eastAsia"/>
          <w:color w:val="ED7D31" w:themeColor="accent2"/>
        </w:rPr>
        <w:t>-----&gt;</w:t>
      </w:r>
      <w:r w:rsidRPr="00E06410">
        <w:rPr>
          <w:rFonts w:ascii="STKaiti" w:eastAsia="STKaiti" w:hAnsi="STKaiti" w:hint="eastAsia"/>
          <w:color w:val="ED7D31" w:themeColor="accent2"/>
        </w:rPr>
        <w:t>回车</w:t>
      </w:r>
      <w:r w:rsidRPr="00E06410">
        <w:rPr>
          <w:rFonts w:ascii="STKaiti" w:eastAsia="STKaiti" w:hAnsi="STKaiti" w:hint="eastAsia"/>
          <w:color w:val="ED7D31" w:themeColor="accent2"/>
        </w:rPr>
        <w:t>-----&gt;</w:t>
      </w:r>
      <w:r w:rsidRPr="00E06410">
        <w:rPr>
          <w:rFonts w:ascii="STKaiti" w:eastAsia="STKaiti" w:hAnsi="STKaiti" w:hint="eastAsia"/>
          <w:color w:val="ED7D31" w:themeColor="accent2"/>
        </w:rPr>
        <w:t>回车</w:t>
      </w:r>
      <w:r w:rsidRPr="00E06410">
        <w:rPr>
          <w:rFonts w:ascii="STKaiti" w:eastAsia="STKaiti" w:hAnsi="STKaiti" w:hint="eastAsia"/>
          <w:color w:val="ED7D31" w:themeColor="accent2"/>
        </w:rPr>
        <w:t>----&gt;</w:t>
      </w:r>
      <w:r w:rsidRPr="00E06410">
        <w:rPr>
          <w:rFonts w:ascii="STKaiti" w:eastAsia="STKaiti" w:hAnsi="STKaiti" w:hint="eastAsia"/>
          <w:color w:val="ED7D31" w:themeColor="accent2"/>
        </w:rPr>
        <w:t>回车</w:t>
      </w:r>
      <w:r w:rsidRPr="00E06410">
        <w:rPr>
          <w:rFonts w:ascii="STKaiti" w:eastAsia="STKaiti" w:hAnsi="STKaiti" w:hint="eastAsia"/>
          <w:color w:val="ED7D31" w:themeColor="accent2"/>
        </w:rPr>
        <w:t>-----&gt;</w:t>
      </w:r>
      <w:r w:rsidRPr="00E06410">
        <w:rPr>
          <w:rFonts w:ascii="STKaiti" w:eastAsia="STKaiti" w:hAnsi="STKaiti" w:hint="eastAsia"/>
          <w:color w:val="ED7D31" w:themeColor="accent2"/>
        </w:rPr>
        <w:t>在</w:t>
      </w:r>
      <w:r w:rsidRPr="00E06410">
        <w:rPr>
          <w:rFonts w:ascii="STKaiti" w:eastAsia="STKaiti" w:hAnsi="STKaiti" w:hint="eastAsia"/>
          <w:color w:val="ED7D31" w:themeColor="accent2"/>
        </w:rPr>
        <w:t>last</w:t>
      </w:r>
      <w:r w:rsidRPr="00E06410">
        <w:rPr>
          <w:rFonts w:ascii="STKaiti" w:eastAsia="STKaiti" w:hAnsi="STKaiti" w:hint="eastAsia"/>
          <w:color w:val="ED7D31" w:themeColor="accent2"/>
        </w:rPr>
        <w:t>结束时</w:t>
      </w:r>
      <w:r w:rsidRPr="00E06410">
        <w:rPr>
          <w:rFonts w:ascii="STKaiti" w:eastAsia="STKaiti" w:hAnsi="STKaiti" w:hint="eastAsia"/>
          <w:color w:val="ED7D31" w:themeColor="accent2"/>
        </w:rPr>
        <w:t xml:space="preserve"> +1G</w:t>
      </w:r>
    </w:p>
    <w:p w14:paraId="07E49774" w14:textId="77777777" w:rsidR="0089605F" w:rsidRPr="00E06410" w:rsidRDefault="00E06410">
      <w:pPr>
        <w:ind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   p </w:t>
      </w:r>
      <w:r w:rsidRPr="00E06410">
        <w:rPr>
          <w:rFonts w:ascii="STKaiti" w:eastAsia="STKaiti" w:hAnsi="STKaiti" w:hint="eastAsia"/>
          <w:color w:val="ED7D31" w:themeColor="accent2"/>
        </w:rPr>
        <w:t>查看分区表</w:t>
      </w:r>
    </w:p>
    <w:p w14:paraId="6792E6A6" w14:textId="77777777" w:rsidR="0089605F" w:rsidRPr="00E06410" w:rsidRDefault="00E06410">
      <w:pPr>
        <w:ind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   n </w:t>
      </w:r>
      <w:r w:rsidRPr="00E06410">
        <w:rPr>
          <w:rFonts w:ascii="STKaiti" w:eastAsia="STKaiti" w:hAnsi="STKaiti" w:hint="eastAsia"/>
          <w:color w:val="ED7D31" w:themeColor="accent2"/>
        </w:rPr>
        <w:t>创建扩展分区</w:t>
      </w:r>
      <w:r w:rsidRPr="00E06410">
        <w:rPr>
          <w:rFonts w:ascii="STKaiti" w:eastAsia="STKaiti" w:hAnsi="STKaiti" w:hint="eastAsia"/>
          <w:color w:val="ED7D31" w:themeColor="accent2"/>
        </w:rPr>
        <w:t xml:space="preserve"> </w:t>
      </w:r>
    </w:p>
    <w:p w14:paraId="09A76046" w14:textId="77777777" w:rsidR="0089605F" w:rsidRPr="00E06410" w:rsidRDefault="00E06410">
      <w:pPr>
        <w:ind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          -----&gt;</w:t>
      </w:r>
      <w:r w:rsidRPr="00E06410">
        <w:rPr>
          <w:rFonts w:ascii="STKaiti" w:eastAsia="STKaiti" w:hAnsi="STKaiti" w:hint="eastAsia"/>
          <w:color w:val="ED7D31" w:themeColor="accent2"/>
        </w:rPr>
        <w:t>回车</w:t>
      </w:r>
      <w:r w:rsidRPr="00E06410">
        <w:rPr>
          <w:rFonts w:ascii="STKaiti" w:eastAsia="STKaiti" w:hAnsi="STKaiti" w:hint="eastAsia"/>
          <w:color w:val="ED7D31" w:themeColor="accent2"/>
        </w:rPr>
        <w:t>----&gt;</w:t>
      </w:r>
      <w:r w:rsidRPr="00E06410">
        <w:rPr>
          <w:rFonts w:ascii="STKaiti" w:eastAsia="STKaiti" w:hAnsi="STKaiti" w:hint="eastAsia"/>
          <w:color w:val="ED7D31" w:themeColor="accent2"/>
        </w:rPr>
        <w:t>起始回车</w:t>
      </w:r>
      <w:r w:rsidRPr="00E06410">
        <w:rPr>
          <w:rFonts w:ascii="STKaiti" w:eastAsia="STKaiti" w:hAnsi="STKaiti" w:hint="eastAsia"/>
          <w:color w:val="ED7D31" w:themeColor="accent2"/>
        </w:rPr>
        <w:t>-----&gt;</w:t>
      </w:r>
      <w:r w:rsidRPr="00E06410">
        <w:rPr>
          <w:rFonts w:ascii="STKaiti" w:eastAsia="STKaiti" w:hAnsi="STKaiti" w:hint="eastAsia"/>
          <w:color w:val="ED7D31" w:themeColor="accent2"/>
        </w:rPr>
        <w:t>结束回车</w:t>
      </w:r>
      <w:r w:rsidRPr="00E06410">
        <w:rPr>
          <w:rFonts w:ascii="STKaiti" w:eastAsia="STKaiti" w:hAnsi="STKaiti" w:hint="eastAsia"/>
          <w:color w:val="ED7D31" w:themeColor="accent2"/>
        </w:rPr>
        <w:t xml:space="preserve">   </w:t>
      </w:r>
      <w:r w:rsidRPr="00E06410">
        <w:rPr>
          <w:rFonts w:ascii="STKaiti" w:eastAsia="STKaiti" w:hAnsi="STKaiti" w:hint="eastAsia"/>
          <w:color w:val="ED7D31" w:themeColor="accent2"/>
        </w:rPr>
        <w:t>将所有空间给扩展分区</w:t>
      </w:r>
    </w:p>
    <w:p w14:paraId="75251B78" w14:textId="77777777" w:rsidR="0089605F" w:rsidRPr="00E06410" w:rsidRDefault="00E06410">
      <w:pPr>
        <w:ind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   p </w:t>
      </w:r>
      <w:r w:rsidRPr="00E06410">
        <w:rPr>
          <w:rFonts w:ascii="STKaiti" w:eastAsia="STKaiti" w:hAnsi="STKaiti" w:hint="eastAsia"/>
          <w:color w:val="ED7D31" w:themeColor="accent2"/>
        </w:rPr>
        <w:t>查看分区表</w:t>
      </w:r>
    </w:p>
    <w:p w14:paraId="2B9BB3B8" w14:textId="77777777" w:rsidR="0089605F" w:rsidRPr="00E06410" w:rsidRDefault="00E06410">
      <w:pPr>
        <w:ind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   n </w:t>
      </w:r>
      <w:r w:rsidRPr="00E06410">
        <w:rPr>
          <w:rFonts w:ascii="STKaiti" w:eastAsia="STKaiti" w:hAnsi="STKaiti" w:hint="eastAsia"/>
          <w:color w:val="ED7D31" w:themeColor="accent2"/>
        </w:rPr>
        <w:t>创建逻辑分区</w:t>
      </w:r>
      <w:r w:rsidRPr="00E06410">
        <w:rPr>
          <w:rFonts w:ascii="STKaiti" w:eastAsia="STKaiti" w:hAnsi="STKaiti" w:hint="eastAsia"/>
          <w:color w:val="ED7D31" w:themeColor="accent2"/>
        </w:rPr>
        <w:t>-----&gt;</w:t>
      </w:r>
      <w:r w:rsidRPr="00E06410">
        <w:rPr>
          <w:rFonts w:ascii="STKaiti" w:eastAsia="STKaiti" w:hAnsi="STKaiti" w:hint="eastAsia"/>
          <w:color w:val="ED7D31" w:themeColor="accent2"/>
        </w:rPr>
        <w:t>起始回车</w:t>
      </w:r>
      <w:r w:rsidRPr="00E06410">
        <w:rPr>
          <w:rFonts w:ascii="STKaiti" w:eastAsia="STKaiti" w:hAnsi="STKaiti" w:hint="eastAsia"/>
          <w:color w:val="ED7D31" w:themeColor="accent2"/>
        </w:rPr>
        <w:t>------&gt;</w:t>
      </w:r>
      <w:r w:rsidRPr="00E06410">
        <w:rPr>
          <w:rFonts w:ascii="STKaiti" w:eastAsia="STKaiti" w:hAnsi="STKaiti" w:hint="eastAsia"/>
          <w:color w:val="ED7D31" w:themeColor="accent2"/>
        </w:rPr>
        <w:t>结束</w:t>
      </w:r>
      <w:r w:rsidRPr="00E06410">
        <w:rPr>
          <w:rFonts w:ascii="STKaiti" w:eastAsia="STKaiti" w:hAnsi="STKaiti" w:hint="eastAsia"/>
          <w:color w:val="ED7D31" w:themeColor="accent2"/>
        </w:rPr>
        <w:t>+1G</w:t>
      </w:r>
    </w:p>
    <w:p w14:paraId="0F4A6DB1" w14:textId="77777777" w:rsidR="0089605F" w:rsidRPr="00E06410" w:rsidRDefault="00E06410">
      <w:pPr>
        <w:ind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   n </w:t>
      </w:r>
      <w:r w:rsidRPr="00E06410">
        <w:rPr>
          <w:rFonts w:ascii="STKaiti" w:eastAsia="STKaiti" w:hAnsi="STKaiti" w:hint="eastAsia"/>
          <w:color w:val="ED7D31" w:themeColor="accent2"/>
        </w:rPr>
        <w:t>创建逻辑分区</w:t>
      </w:r>
      <w:r w:rsidRPr="00E06410">
        <w:rPr>
          <w:rFonts w:ascii="STKaiti" w:eastAsia="STKaiti" w:hAnsi="STKaiti" w:hint="eastAsia"/>
          <w:color w:val="ED7D31" w:themeColor="accent2"/>
        </w:rPr>
        <w:t>-----&gt;</w:t>
      </w:r>
      <w:r w:rsidRPr="00E06410">
        <w:rPr>
          <w:rFonts w:ascii="STKaiti" w:eastAsia="STKaiti" w:hAnsi="STKaiti" w:hint="eastAsia"/>
          <w:color w:val="ED7D31" w:themeColor="accent2"/>
        </w:rPr>
        <w:t>起始回车</w:t>
      </w:r>
      <w:r w:rsidRPr="00E06410">
        <w:rPr>
          <w:rFonts w:ascii="STKaiti" w:eastAsia="STKaiti" w:hAnsi="STKaiti" w:hint="eastAsia"/>
          <w:color w:val="ED7D31" w:themeColor="accent2"/>
        </w:rPr>
        <w:t>------&gt;</w:t>
      </w:r>
      <w:r w:rsidRPr="00E06410">
        <w:rPr>
          <w:rFonts w:ascii="STKaiti" w:eastAsia="STKaiti" w:hAnsi="STKaiti" w:hint="eastAsia"/>
          <w:color w:val="ED7D31" w:themeColor="accent2"/>
        </w:rPr>
        <w:t>结束</w:t>
      </w:r>
      <w:r w:rsidRPr="00E06410">
        <w:rPr>
          <w:rFonts w:ascii="STKaiti" w:eastAsia="STKaiti" w:hAnsi="STKaiti" w:hint="eastAsia"/>
          <w:color w:val="ED7D31" w:themeColor="accent2"/>
        </w:rPr>
        <w:t>+1G</w:t>
      </w:r>
    </w:p>
    <w:p w14:paraId="355EDC98" w14:textId="77777777" w:rsidR="0089605F" w:rsidRPr="00E06410" w:rsidRDefault="00E06410">
      <w:pPr>
        <w:ind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   p </w:t>
      </w:r>
      <w:r w:rsidRPr="00E06410">
        <w:rPr>
          <w:rFonts w:ascii="STKaiti" w:eastAsia="STKaiti" w:hAnsi="STKaiti" w:hint="eastAsia"/>
          <w:color w:val="ED7D31" w:themeColor="accent2"/>
        </w:rPr>
        <w:t>查看分区表</w:t>
      </w:r>
    </w:p>
    <w:p w14:paraId="13417D07" w14:textId="77777777" w:rsidR="0089605F" w:rsidRPr="00E06410" w:rsidRDefault="00E06410">
      <w:pPr>
        <w:ind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   w </w:t>
      </w:r>
      <w:r w:rsidRPr="00E06410">
        <w:rPr>
          <w:rFonts w:ascii="STKaiti" w:eastAsia="STKaiti" w:hAnsi="STKaiti" w:hint="eastAsia"/>
          <w:color w:val="ED7D31" w:themeColor="accent2"/>
        </w:rPr>
        <w:t>保存并退出</w:t>
      </w:r>
    </w:p>
    <w:p w14:paraId="526625CC" w14:textId="77777777" w:rsidR="0089605F" w:rsidRPr="00E06410" w:rsidRDefault="00E06410">
      <w:pPr>
        <w:ind w:firstLine="420"/>
        <w:rPr>
          <w:rFonts w:ascii="STKaiti" w:eastAsia="STKaiti" w:hAnsi="STKaiti"/>
          <w:color w:val="00B0F0"/>
        </w:rPr>
      </w:pPr>
      <w:r w:rsidRPr="00E06410">
        <w:rPr>
          <w:rFonts w:ascii="STKaiti" w:eastAsia="STKaiti" w:hAnsi="STKaiti" w:hint="eastAsia"/>
        </w:rPr>
        <w:t xml:space="preserve">[root@server0 ~]# </w:t>
      </w:r>
      <w:r w:rsidRPr="00E06410">
        <w:rPr>
          <w:rFonts w:ascii="STKaiti" w:eastAsia="STKaiti" w:hAnsi="STKaiti" w:hint="eastAsia"/>
          <w:color w:val="FF0000"/>
        </w:rPr>
        <w:t xml:space="preserve">partprobe   </w:t>
      </w:r>
      <w:r w:rsidRPr="00E06410">
        <w:rPr>
          <w:rFonts w:ascii="STKaiti" w:eastAsia="STKaiti" w:hAnsi="STKaiti" w:hint="eastAsia"/>
          <w:color w:val="00B0F0"/>
        </w:rPr>
        <w:t>#</w:t>
      </w:r>
      <w:r w:rsidRPr="00E06410">
        <w:rPr>
          <w:rFonts w:ascii="STKaiti" w:eastAsia="STKaiti" w:hAnsi="STKaiti"/>
          <w:color w:val="00B0F0"/>
        </w:rPr>
        <w:t xml:space="preserve"> </w:t>
      </w:r>
      <w:r w:rsidRPr="00E06410">
        <w:rPr>
          <w:rFonts w:ascii="STKaiti" w:eastAsia="STKaiti" w:hAnsi="STKaiti" w:hint="eastAsia"/>
          <w:color w:val="00B0F0"/>
        </w:rPr>
        <w:t>刷新分区表</w:t>
      </w:r>
    </w:p>
    <w:p w14:paraId="33C4DC0D" w14:textId="77777777" w:rsidR="0089605F" w:rsidRPr="00E06410" w:rsidRDefault="0089605F">
      <w:pPr>
        <w:rPr>
          <w:rFonts w:ascii="STKaiti" w:eastAsia="STKaiti" w:hAnsi="STKaiti"/>
          <w:color w:val="00B0F0"/>
        </w:rPr>
      </w:pPr>
    </w:p>
    <w:p w14:paraId="223AA981" w14:textId="77777777" w:rsidR="0089605F" w:rsidRPr="00E06410" w:rsidRDefault="00E06410">
      <w:pPr>
        <w:pStyle w:val="1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十四</w:t>
      </w:r>
      <w:r w:rsidRPr="00E06410">
        <w:rPr>
          <w:rFonts w:ascii="STKaiti" w:eastAsia="STKaiti" w:hAnsi="STKaiti"/>
        </w:rPr>
        <w:t>. LVM</w:t>
      </w:r>
      <w:r w:rsidRPr="00E06410">
        <w:rPr>
          <w:rFonts w:ascii="STKaiti" w:eastAsia="STKaiti" w:hAnsi="STKaiti"/>
        </w:rPr>
        <w:t>逻辑卷</w:t>
      </w:r>
    </w:p>
    <w:p w14:paraId="3F8577F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作用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整合分散的</w:t>
      </w:r>
      <w:r w:rsidRPr="00E06410">
        <w:rPr>
          <w:rFonts w:ascii="STKaiti" w:eastAsia="STKaiti" w:hAnsi="STKaiti"/>
        </w:rPr>
        <w:t>空间</w:t>
      </w:r>
      <w:r w:rsidRPr="00E06410">
        <w:rPr>
          <w:rFonts w:ascii="STKaiti" w:eastAsia="STKaiti" w:hAnsi="STKaiti"/>
        </w:rPr>
        <w:t>;</w:t>
      </w:r>
      <w:r w:rsidRPr="00E06410">
        <w:rPr>
          <w:rFonts w:ascii="STKaiti" w:eastAsia="STKaiti" w:hAnsi="STKaiti"/>
        </w:rPr>
        <w:t>空间可以扩大</w:t>
      </w:r>
    </w:p>
    <w:p w14:paraId="7E58A1E9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流程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零散空间存储</w:t>
      </w:r>
      <w:r w:rsidRPr="00E06410">
        <w:rPr>
          <w:rFonts w:ascii="STKaiti" w:eastAsia="STKaiti" w:hAnsi="STKaiti"/>
        </w:rPr>
        <w:t xml:space="preserve"> ----&gt; </w:t>
      </w:r>
      <w:r w:rsidRPr="00E06410">
        <w:rPr>
          <w:rFonts w:ascii="STKaiti" w:eastAsia="STKaiti" w:hAnsi="STKaiti"/>
        </w:rPr>
        <w:t>整合的虚拟磁盘</w:t>
      </w:r>
      <w:r w:rsidRPr="00E06410">
        <w:rPr>
          <w:rFonts w:ascii="STKaiti" w:eastAsia="STKaiti" w:hAnsi="STKaiti"/>
        </w:rPr>
        <w:t xml:space="preserve"> ----&gt; </w:t>
      </w:r>
      <w:r w:rsidRPr="00E06410">
        <w:rPr>
          <w:rFonts w:ascii="STKaiti" w:eastAsia="STKaiti" w:hAnsi="STKaiti"/>
        </w:rPr>
        <w:t>虚拟的分区</w:t>
      </w:r>
    </w:p>
    <w:p w14:paraId="29485DA9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</w:t>
      </w:r>
      <w:r w:rsidRPr="00E06410">
        <w:rPr>
          <w:rFonts w:ascii="STKaiti" w:eastAsia="STKaiti" w:hAnsi="STKaiti"/>
        </w:rPr>
        <w:tab/>
        <w:t xml:space="preserve">  </w:t>
      </w:r>
      <w:r w:rsidRPr="00E06410">
        <w:rPr>
          <w:rFonts w:ascii="STKaiti" w:eastAsia="STKaiti" w:hAnsi="STKaiti"/>
        </w:rPr>
        <w:t>众多的物理卷</w:t>
      </w:r>
      <w:r w:rsidRPr="00E06410">
        <w:rPr>
          <w:rFonts w:ascii="STKaiti" w:eastAsia="STKaiti" w:hAnsi="STKaiti"/>
        </w:rPr>
        <w:t xml:space="preserve">(PV) --&gt; </w:t>
      </w:r>
      <w:r w:rsidRPr="00E06410">
        <w:rPr>
          <w:rFonts w:ascii="STKaiti" w:eastAsia="STKaiti" w:hAnsi="STKaiti"/>
        </w:rPr>
        <w:t>组建成卷组</w:t>
      </w:r>
      <w:r w:rsidRPr="00E06410">
        <w:rPr>
          <w:rFonts w:ascii="STKaiti" w:eastAsia="STKaiti" w:hAnsi="STKaiti"/>
        </w:rPr>
        <w:t xml:space="preserve">(VG) --&gt; </w:t>
      </w:r>
      <w:r w:rsidRPr="00E06410">
        <w:rPr>
          <w:rFonts w:ascii="STKaiti" w:eastAsia="STKaiti" w:hAnsi="STKaiti"/>
        </w:rPr>
        <w:t>从卷组中划分逻辑卷</w:t>
      </w:r>
      <w:r w:rsidRPr="00E06410">
        <w:rPr>
          <w:rFonts w:ascii="STKaiti" w:eastAsia="STKaiti" w:hAnsi="STKaiti"/>
        </w:rPr>
        <w:t>(LV)</w:t>
      </w:r>
    </w:p>
    <w:p w14:paraId="583DD32A" w14:textId="77777777" w:rsidR="0089605F" w:rsidRPr="00E06410" w:rsidRDefault="0089605F">
      <w:pPr>
        <w:rPr>
          <w:rFonts w:ascii="STKaiti" w:eastAsia="STKaiti" w:hAnsi="STKaiti"/>
        </w:rPr>
      </w:pPr>
    </w:p>
    <w:p w14:paraId="56DAE9FE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1. LVM</w:t>
      </w:r>
      <w:r w:rsidRPr="00E06410">
        <w:rPr>
          <w:rFonts w:ascii="STKaiti" w:eastAsia="STKaiti" w:hAnsi="STKaiti"/>
        </w:rPr>
        <w:t>管理工具集</w:t>
      </w:r>
    </w:p>
    <w:tbl>
      <w:tblPr>
        <w:tblStyle w:val="a6"/>
        <w:tblW w:w="5755" w:type="dxa"/>
        <w:tblInd w:w="553" w:type="dxa"/>
        <w:tblLayout w:type="fixed"/>
        <w:tblLook w:val="04A0" w:firstRow="1" w:lastRow="0" w:firstColumn="1" w:lastColumn="0" w:noHBand="0" w:noVBand="1"/>
      </w:tblPr>
      <w:tblGrid>
        <w:gridCol w:w="1615"/>
        <w:gridCol w:w="1483"/>
        <w:gridCol w:w="1358"/>
        <w:gridCol w:w="1299"/>
      </w:tblGrid>
      <w:tr w:rsidR="0089605F" w:rsidRPr="00E06410" w14:paraId="5D2D8BD2" w14:textId="77777777">
        <w:tc>
          <w:tcPr>
            <w:tcW w:w="161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274F9928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FFFFFF"/>
              </w:rPr>
            </w:pPr>
            <w:r w:rsidRPr="00E06410">
              <w:rPr>
                <w:rFonts w:ascii="STKaiti" w:eastAsia="STKaiti" w:hAnsi="STKaiti"/>
                <w:color w:val="FFFFFF"/>
              </w:rPr>
              <w:t>功能</w:t>
            </w:r>
          </w:p>
        </w:tc>
        <w:tc>
          <w:tcPr>
            <w:tcW w:w="1483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33B34BE1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FFFFFF"/>
              </w:rPr>
            </w:pPr>
            <w:r w:rsidRPr="00E06410">
              <w:rPr>
                <w:rFonts w:ascii="STKaiti" w:eastAsia="STKaiti" w:hAnsi="STKaiti"/>
                <w:color w:val="FFFFFF"/>
              </w:rPr>
              <w:t>物理卷管理</w:t>
            </w:r>
          </w:p>
        </w:tc>
        <w:tc>
          <w:tcPr>
            <w:tcW w:w="1358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0072C0FF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FFFFFF"/>
              </w:rPr>
            </w:pPr>
            <w:r w:rsidRPr="00E06410">
              <w:rPr>
                <w:rFonts w:ascii="STKaiti" w:eastAsia="STKaiti" w:hAnsi="STKaiti"/>
                <w:color w:val="FFFFFF"/>
              </w:rPr>
              <w:t>卷组管理</w:t>
            </w:r>
          </w:p>
        </w:tc>
        <w:tc>
          <w:tcPr>
            <w:tcW w:w="1299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4D62AA56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FFFFFF"/>
              </w:rPr>
            </w:pPr>
            <w:r w:rsidRPr="00E06410">
              <w:rPr>
                <w:rFonts w:ascii="STKaiti" w:eastAsia="STKaiti" w:hAnsi="STKaiti"/>
                <w:color w:val="FFFFFF"/>
              </w:rPr>
              <w:t>逻辑卷管理</w:t>
            </w:r>
          </w:p>
        </w:tc>
      </w:tr>
      <w:tr w:rsidR="0089605F" w:rsidRPr="00E06410" w14:paraId="491D2CFF" w14:textId="77777777">
        <w:tc>
          <w:tcPr>
            <w:tcW w:w="1615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3759CFC8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000000"/>
              </w:rPr>
              <w:t>Scan</w:t>
            </w:r>
            <w:r w:rsidRPr="00E06410">
              <w:rPr>
                <w:rFonts w:ascii="STKaiti" w:eastAsia="STKaiti" w:hAnsi="STKaiti"/>
                <w:color w:val="000000"/>
              </w:rPr>
              <w:t>扫描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B84F2FE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000000"/>
              </w:rPr>
              <w:t>pvs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66AAAC2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000000"/>
              </w:rPr>
              <w:t>vgs</w:t>
            </w:r>
          </w:p>
        </w:tc>
        <w:tc>
          <w:tcPr>
            <w:tcW w:w="1299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45257598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000000"/>
              </w:rPr>
              <w:t>lvs</w:t>
            </w:r>
          </w:p>
        </w:tc>
      </w:tr>
      <w:tr w:rsidR="0089605F" w:rsidRPr="00E06410" w14:paraId="20221320" w14:textId="77777777">
        <w:tc>
          <w:tcPr>
            <w:tcW w:w="16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F54183C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000000"/>
              </w:rPr>
              <w:t>Create</w:t>
            </w:r>
            <w:r w:rsidRPr="00E06410">
              <w:rPr>
                <w:rFonts w:ascii="STKaiti" w:eastAsia="STKaiti" w:hAnsi="STKaiti"/>
                <w:color w:val="000000"/>
              </w:rPr>
              <w:t>创建</w:t>
            </w:r>
          </w:p>
        </w:tc>
        <w:tc>
          <w:tcPr>
            <w:tcW w:w="14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832C1B0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000000"/>
              </w:rPr>
              <w:t>pvcreate</w:t>
            </w:r>
          </w:p>
        </w:tc>
        <w:tc>
          <w:tcPr>
            <w:tcW w:w="13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E3D5B93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FF0000"/>
              </w:rPr>
              <w:t>vgcreate</w:t>
            </w:r>
          </w:p>
        </w:tc>
        <w:tc>
          <w:tcPr>
            <w:tcW w:w="12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2EED9B1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FF0000"/>
              </w:rPr>
              <w:t>lvcreate</w:t>
            </w:r>
          </w:p>
        </w:tc>
      </w:tr>
      <w:tr w:rsidR="0089605F" w:rsidRPr="00E06410" w14:paraId="0DAF1E10" w14:textId="77777777">
        <w:tc>
          <w:tcPr>
            <w:tcW w:w="16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56447277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000000"/>
              </w:rPr>
              <w:t>Display</w:t>
            </w:r>
            <w:r w:rsidRPr="00E06410">
              <w:rPr>
                <w:rFonts w:ascii="STKaiti" w:eastAsia="STKaiti" w:hAnsi="STKaiti"/>
                <w:color w:val="000000"/>
              </w:rPr>
              <w:t>显示</w:t>
            </w:r>
          </w:p>
        </w:tc>
        <w:tc>
          <w:tcPr>
            <w:tcW w:w="14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AE826C9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000000"/>
              </w:rPr>
              <w:t>pvdisplay</w:t>
            </w:r>
          </w:p>
        </w:tc>
        <w:tc>
          <w:tcPr>
            <w:tcW w:w="13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5724A18B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000000"/>
              </w:rPr>
              <w:t>vgdisplay</w:t>
            </w:r>
          </w:p>
        </w:tc>
        <w:tc>
          <w:tcPr>
            <w:tcW w:w="12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33563800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000000"/>
              </w:rPr>
              <w:t>lvdisplay</w:t>
            </w:r>
          </w:p>
        </w:tc>
      </w:tr>
      <w:tr w:rsidR="0089605F" w:rsidRPr="00E06410" w14:paraId="7ED3FDBE" w14:textId="77777777">
        <w:tc>
          <w:tcPr>
            <w:tcW w:w="16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220F8EC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000000"/>
              </w:rPr>
              <w:t>Remove</w:t>
            </w:r>
            <w:r w:rsidRPr="00E06410">
              <w:rPr>
                <w:rFonts w:ascii="STKaiti" w:eastAsia="STKaiti" w:hAnsi="STKaiti"/>
                <w:color w:val="000000"/>
              </w:rPr>
              <w:t>删除</w:t>
            </w:r>
          </w:p>
        </w:tc>
        <w:tc>
          <w:tcPr>
            <w:tcW w:w="14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5FA368D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000000"/>
              </w:rPr>
              <w:t>pvremove</w:t>
            </w:r>
          </w:p>
        </w:tc>
        <w:tc>
          <w:tcPr>
            <w:tcW w:w="13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B0B7745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000000"/>
              </w:rPr>
              <w:t>vgremove</w:t>
            </w:r>
          </w:p>
        </w:tc>
        <w:tc>
          <w:tcPr>
            <w:tcW w:w="12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1EB66CF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000000"/>
              </w:rPr>
              <w:t>lvremove</w:t>
            </w:r>
          </w:p>
        </w:tc>
      </w:tr>
      <w:tr w:rsidR="0089605F" w:rsidRPr="00E06410" w14:paraId="24CE579A" w14:textId="77777777">
        <w:tc>
          <w:tcPr>
            <w:tcW w:w="16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25BA6D78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000000"/>
              </w:rPr>
              <w:t>Extend</w:t>
            </w:r>
            <w:r w:rsidRPr="00E06410">
              <w:rPr>
                <w:rFonts w:ascii="STKaiti" w:eastAsia="STKaiti" w:hAnsi="STKaiti"/>
                <w:color w:val="000000"/>
              </w:rPr>
              <w:t>扩展</w:t>
            </w:r>
          </w:p>
        </w:tc>
        <w:tc>
          <w:tcPr>
            <w:tcW w:w="14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7C06496A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000000"/>
              </w:rPr>
              <w:t>/</w:t>
            </w:r>
          </w:p>
        </w:tc>
        <w:tc>
          <w:tcPr>
            <w:tcW w:w="13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183B69E3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FF0000"/>
              </w:rPr>
              <w:t>vgextend</w:t>
            </w:r>
          </w:p>
        </w:tc>
        <w:tc>
          <w:tcPr>
            <w:tcW w:w="12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3A59DF0A" w14:textId="77777777" w:rsidR="0089605F" w:rsidRPr="00E06410" w:rsidRDefault="00E06410">
            <w:pPr>
              <w:jc w:val="center"/>
              <w:rPr>
                <w:rFonts w:ascii="STKaiti" w:eastAsia="STKaiti" w:hAnsi="STKaiti"/>
                <w:color w:val="000000"/>
              </w:rPr>
            </w:pPr>
            <w:r w:rsidRPr="00E06410">
              <w:rPr>
                <w:rFonts w:ascii="STKaiti" w:eastAsia="STKaiti" w:hAnsi="STKaiti"/>
                <w:color w:val="FF0000"/>
              </w:rPr>
              <w:t>lvExtend</w:t>
            </w:r>
          </w:p>
        </w:tc>
      </w:tr>
    </w:tbl>
    <w:p w14:paraId="1B03880A" w14:textId="77777777" w:rsidR="0089605F" w:rsidRPr="00E06410" w:rsidRDefault="0089605F">
      <w:pPr>
        <w:rPr>
          <w:rFonts w:ascii="STKaiti" w:eastAsia="STKaiti" w:hAnsi="STKaiti"/>
        </w:rPr>
      </w:pPr>
    </w:p>
    <w:p w14:paraId="718699FB" w14:textId="77777777" w:rsidR="0089605F" w:rsidRPr="00E06410" w:rsidRDefault="00E06410">
      <w:pPr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</w:t>
      </w:r>
    </w:p>
    <w:p w14:paraId="53CE34C8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2. </w:t>
      </w:r>
      <w:r w:rsidRPr="00E06410">
        <w:rPr>
          <w:rFonts w:ascii="STKaiti" w:eastAsia="STKaiti" w:hAnsi="STKaiti"/>
        </w:rPr>
        <w:t>创建逻辑卷</w:t>
      </w:r>
    </w:p>
    <w:p w14:paraId="28CBCD93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1) </w:t>
      </w:r>
      <w:r w:rsidRPr="00E06410">
        <w:rPr>
          <w:rFonts w:ascii="STKaiti" w:eastAsia="STKaiti" w:hAnsi="STKaiti"/>
        </w:rPr>
        <w:t>创建卷组</w:t>
      </w:r>
    </w:p>
    <w:p w14:paraId="2D9A4FFA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 w:hint="eastAsia"/>
          <w:color w:val="FF0000"/>
        </w:rPr>
        <w:lastRenderedPageBreak/>
        <w:t xml:space="preserve">vgcreate  </w:t>
      </w:r>
      <w:r w:rsidRPr="00E06410">
        <w:rPr>
          <w:rFonts w:ascii="STKaiti" w:eastAsia="STKaiti" w:hAnsi="STKaiti" w:hint="eastAsia"/>
          <w:color w:val="FF0000"/>
        </w:rPr>
        <w:t>卷组名</w:t>
      </w:r>
      <w:r w:rsidRPr="00E06410">
        <w:rPr>
          <w:rFonts w:ascii="STKaiti" w:eastAsia="STKaiti" w:hAnsi="STKaiti"/>
          <w:color w:val="FF0000"/>
        </w:rPr>
        <w:t xml:space="preserve">  </w:t>
      </w:r>
      <w:r w:rsidRPr="00E06410">
        <w:rPr>
          <w:rFonts w:ascii="STKaiti" w:eastAsia="STKaiti" w:hAnsi="STKaiti" w:hint="eastAsia"/>
          <w:color w:val="FF0000"/>
        </w:rPr>
        <w:t>分区设备路径</w:t>
      </w:r>
      <w:r w:rsidRPr="00E06410">
        <w:rPr>
          <w:rFonts w:ascii="STKaiti" w:eastAsia="STKaiti" w:hAnsi="STKaiti" w:hint="eastAsia"/>
          <w:color w:val="FF0000"/>
        </w:rPr>
        <w:t>......</w:t>
      </w:r>
    </w:p>
    <w:p w14:paraId="13FAFFEA" w14:textId="77777777" w:rsidR="0089605F" w:rsidRPr="00E06410" w:rsidRDefault="0089605F">
      <w:pPr>
        <w:rPr>
          <w:rFonts w:ascii="STKaiti" w:eastAsia="STKaiti" w:hAnsi="STKaiti"/>
        </w:rPr>
      </w:pPr>
    </w:p>
    <w:p w14:paraId="1F388289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2) </w:t>
      </w:r>
      <w:r w:rsidRPr="00E06410">
        <w:rPr>
          <w:rFonts w:ascii="STKaiti" w:eastAsia="STKaiti" w:hAnsi="STKaiti"/>
        </w:rPr>
        <w:t>创建逻辑卷</w:t>
      </w:r>
    </w:p>
    <w:p w14:paraId="55F48308" w14:textId="77777777" w:rsidR="0089605F" w:rsidRPr="00E06410" w:rsidRDefault="00E06410">
      <w:pPr>
        <w:ind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   </w:t>
      </w:r>
      <w:r w:rsidRPr="00E06410">
        <w:rPr>
          <w:rFonts w:ascii="STKaiti" w:eastAsia="STKaiti" w:hAnsi="STKaiti"/>
          <w:color w:val="FF0000"/>
        </w:rPr>
        <w:tab/>
        <w:t xml:space="preserve">lvcreate  -n  </w:t>
      </w:r>
      <w:r w:rsidRPr="00E06410">
        <w:rPr>
          <w:rFonts w:ascii="STKaiti" w:eastAsia="STKaiti" w:hAnsi="STKaiti"/>
          <w:color w:val="FF0000"/>
        </w:rPr>
        <w:t>逻辑卷名</w:t>
      </w:r>
      <w:r w:rsidRPr="00E06410">
        <w:rPr>
          <w:rFonts w:ascii="STKaiti" w:eastAsia="STKaiti" w:hAnsi="STKaiti"/>
          <w:color w:val="FF0000"/>
        </w:rPr>
        <w:t xml:space="preserve">  -L  </w:t>
      </w:r>
      <w:r w:rsidRPr="00E06410">
        <w:rPr>
          <w:rFonts w:ascii="STKaiti" w:eastAsia="STKaiti" w:hAnsi="STKaiti"/>
          <w:color w:val="FF0000"/>
        </w:rPr>
        <w:t>大小</w:t>
      </w:r>
      <w:r w:rsidRPr="00E06410">
        <w:rPr>
          <w:rFonts w:ascii="STKaiti" w:eastAsia="STKaiti" w:hAnsi="STKaiti"/>
          <w:color w:val="FF0000"/>
        </w:rPr>
        <w:t xml:space="preserve">  </w:t>
      </w:r>
      <w:r w:rsidRPr="00E06410">
        <w:rPr>
          <w:rFonts w:ascii="STKaiti" w:eastAsia="STKaiti" w:hAnsi="STKaiti"/>
          <w:color w:val="FF0000"/>
        </w:rPr>
        <w:t>基于的卷组名</w:t>
      </w:r>
    </w:p>
    <w:p w14:paraId="2053ABC4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44F13A39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3) </w:t>
      </w:r>
      <w:r w:rsidRPr="00E06410">
        <w:rPr>
          <w:rFonts w:ascii="STKaiti" w:eastAsia="STKaiti" w:hAnsi="STKaiti"/>
        </w:rPr>
        <w:t>使用逻辑卷</w:t>
      </w:r>
    </w:p>
    <w:p w14:paraId="75536323" w14:textId="77777777" w:rsidR="0089605F" w:rsidRPr="00E06410" w:rsidRDefault="00E06410">
      <w:pPr>
        <w:ind w:left="420" w:firstLine="420"/>
        <w:rPr>
          <w:rFonts w:ascii="STKaiti" w:eastAsia="STKaiti" w:hAnsi="STKaiti"/>
          <w:color w:val="70AD47" w:themeColor="accent6"/>
        </w:rPr>
      </w:pPr>
      <w:r w:rsidRPr="00E06410">
        <w:rPr>
          <w:rFonts w:ascii="STKaiti" w:eastAsia="STKaiti" w:hAnsi="STKaiti"/>
          <w:color w:val="FF0000"/>
        </w:rPr>
        <w:t xml:space="preserve">vim  </w:t>
      </w:r>
      <w:r w:rsidRPr="00E06410">
        <w:rPr>
          <w:rFonts w:ascii="STKaiti" w:eastAsia="STKaiti" w:hAnsi="STKaiti"/>
          <w:color w:val="70AD47" w:themeColor="accent6"/>
        </w:rPr>
        <w:t xml:space="preserve">/etc/fstab </w:t>
      </w:r>
    </w:p>
    <w:p w14:paraId="1B0F2C07" w14:textId="77777777" w:rsidR="0089605F" w:rsidRPr="00E06410" w:rsidRDefault="00E06410">
      <w:pPr>
        <w:ind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 </w:t>
      </w:r>
      <w:r w:rsidRPr="00E06410">
        <w:rPr>
          <w:rFonts w:ascii="STKaiti" w:eastAsia="STKaiti" w:hAnsi="STKaiti"/>
          <w:color w:val="ED7D31" w:themeColor="accent2"/>
        </w:rPr>
        <w:tab/>
        <w:t>/dev/systemvg/mylv  /nsd  xfs  defaults  0 0</w:t>
      </w:r>
    </w:p>
    <w:p w14:paraId="3018DB31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449DA7B0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4) </w:t>
      </w:r>
      <w:r w:rsidRPr="00E06410">
        <w:rPr>
          <w:rFonts w:ascii="STKaiti" w:eastAsia="STKaiti" w:hAnsi="STKaiti"/>
        </w:rPr>
        <w:t>查看</w:t>
      </w:r>
    </w:p>
    <w:p w14:paraId="6F36F050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 xml:space="preserve">pvs    </w:t>
      </w:r>
      <w:r w:rsidRPr="00E06410">
        <w:rPr>
          <w:rFonts w:ascii="STKaiti" w:eastAsia="STKaiti" w:hAnsi="STKaiti"/>
        </w:rPr>
        <w:tab/>
        <w:t xml:space="preserve"># </w:t>
      </w:r>
      <w:r w:rsidRPr="00E06410">
        <w:rPr>
          <w:rFonts w:ascii="STKaiti" w:eastAsia="STKaiti" w:hAnsi="STKaiti"/>
        </w:rPr>
        <w:t>查看物理卷基本信息</w:t>
      </w:r>
    </w:p>
    <w:p w14:paraId="29AE240D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 xml:space="preserve">vgs    </w:t>
      </w:r>
      <w:r w:rsidRPr="00E06410">
        <w:rPr>
          <w:rFonts w:ascii="STKaiti" w:eastAsia="STKaiti" w:hAnsi="STKaiti"/>
        </w:rPr>
        <w:tab/>
        <w:t xml:space="preserve"># </w:t>
      </w:r>
      <w:r w:rsidRPr="00E06410">
        <w:rPr>
          <w:rFonts w:ascii="STKaiti" w:eastAsia="STKaiti" w:hAnsi="STKaiti"/>
        </w:rPr>
        <w:t>查看卷组基本信息</w:t>
      </w:r>
    </w:p>
    <w:p w14:paraId="18A9CB49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 w:hint="eastAsia"/>
          <w:color w:val="FF0000"/>
        </w:rPr>
        <w:t xml:space="preserve">lvs     </w:t>
      </w:r>
      <w:r w:rsidRPr="00E06410">
        <w:rPr>
          <w:rFonts w:ascii="STKaiti" w:eastAsia="STKaiti" w:hAnsi="STKaiti"/>
        </w:rPr>
        <w:tab/>
      </w:r>
      <w:r w:rsidRPr="00E06410">
        <w:rPr>
          <w:rFonts w:ascii="STKaiti" w:eastAsia="STKaiti" w:hAnsi="STKaiti" w:hint="eastAsia"/>
        </w:rPr>
        <w:t>#</w:t>
      </w:r>
      <w:r w:rsidRPr="00E06410">
        <w:rPr>
          <w:rFonts w:ascii="STKaiti" w:eastAsia="STKaiti" w:hAnsi="STKaiti"/>
        </w:rPr>
        <w:t xml:space="preserve"> </w:t>
      </w:r>
      <w:r w:rsidRPr="00E06410">
        <w:rPr>
          <w:rFonts w:ascii="STKaiti" w:eastAsia="STKaiti" w:hAnsi="STKaiti" w:hint="eastAsia"/>
        </w:rPr>
        <w:t>查看逻辑卷基本信息</w:t>
      </w:r>
    </w:p>
    <w:p w14:paraId="44E86AB7" w14:textId="77777777" w:rsidR="0089605F" w:rsidRPr="00E06410" w:rsidRDefault="0089605F">
      <w:pPr>
        <w:rPr>
          <w:rFonts w:ascii="STKaiti" w:eastAsia="STKaiti" w:hAnsi="STKaiti"/>
        </w:rPr>
      </w:pPr>
    </w:p>
    <w:p w14:paraId="2352B4FD" w14:textId="77777777" w:rsidR="0089605F" w:rsidRPr="00E06410" w:rsidRDefault="00E06410">
      <w:pPr>
        <w:pStyle w:val="2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3. </w:t>
      </w:r>
      <w:r w:rsidRPr="00E06410">
        <w:rPr>
          <w:rFonts w:ascii="STKaiti" w:eastAsia="STKaiti" w:hAnsi="STKaiti"/>
        </w:rPr>
        <w:t>逻辑卷扩展</w:t>
      </w:r>
    </w:p>
    <w:p w14:paraId="36F624D4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1) </w:t>
      </w:r>
      <w:r w:rsidRPr="00E06410">
        <w:rPr>
          <w:rFonts w:ascii="STKaiti" w:eastAsia="STKaiti" w:hAnsi="STKaiti"/>
        </w:rPr>
        <w:t>卷组有足够的剩余空间</w:t>
      </w:r>
    </w:p>
    <w:p w14:paraId="1BEFA778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a. </w:t>
      </w:r>
      <w:r w:rsidRPr="00E06410">
        <w:rPr>
          <w:rFonts w:ascii="STKaiti" w:eastAsia="STKaiti" w:hAnsi="STKaiti"/>
        </w:rPr>
        <w:t>空间的扩展</w:t>
      </w:r>
    </w:p>
    <w:p w14:paraId="53F860E3" w14:textId="77777777" w:rsidR="0089605F" w:rsidRPr="00E06410" w:rsidRDefault="00E06410">
      <w:pPr>
        <w:ind w:left="84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lvextend  -L  18G  /dev/systemvg/mylv </w:t>
      </w:r>
    </w:p>
    <w:p w14:paraId="7AA9CA70" w14:textId="77777777" w:rsidR="0089605F" w:rsidRPr="00E06410" w:rsidRDefault="00E06410">
      <w:pPr>
        <w:ind w:left="84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lvs</w:t>
      </w:r>
    </w:p>
    <w:p w14:paraId="5EC8330E" w14:textId="77777777" w:rsidR="0089605F" w:rsidRPr="00E06410" w:rsidRDefault="0089605F">
      <w:pPr>
        <w:rPr>
          <w:rFonts w:ascii="STKaiti" w:eastAsia="STKaiti" w:hAnsi="STKaiti"/>
        </w:rPr>
      </w:pPr>
    </w:p>
    <w:p w14:paraId="415B9067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b. </w:t>
      </w:r>
      <w:r w:rsidRPr="00E06410">
        <w:rPr>
          <w:rFonts w:ascii="STKaiti" w:eastAsia="STKaiti" w:hAnsi="STKaiti"/>
        </w:rPr>
        <w:t>文件系统的扩展</w:t>
      </w:r>
    </w:p>
    <w:p w14:paraId="70BFA3F8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扩展</w:t>
      </w:r>
      <w:r w:rsidRPr="00E06410">
        <w:rPr>
          <w:rFonts w:ascii="STKaiti" w:eastAsia="STKaiti" w:hAnsi="STKaiti"/>
        </w:rPr>
        <w:t>xfs</w:t>
      </w:r>
      <w:r w:rsidRPr="00E06410">
        <w:rPr>
          <w:rFonts w:ascii="STKaiti" w:eastAsia="STKaiti" w:hAnsi="STKaiti"/>
        </w:rPr>
        <w:t>文件系统命令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 xml:space="preserve">xfs_growfs </w:t>
      </w:r>
    </w:p>
    <w:p w14:paraId="03025829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扩展</w:t>
      </w:r>
      <w:r w:rsidRPr="00E06410">
        <w:rPr>
          <w:rFonts w:ascii="STKaiti" w:eastAsia="STKaiti" w:hAnsi="STKaiti"/>
        </w:rPr>
        <w:t>ext4</w:t>
      </w:r>
      <w:r w:rsidRPr="00E06410">
        <w:rPr>
          <w:rFonts w:ascii="STKaiti" w:eastAsia="STKaiti" w:hAnsi="STKaiti"/>
        </w:rPr>
        <w:t>文件系统命令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  <w:color w:val="FF0000"/>
        </w:rPr>
        <w:t>resize2fs</w:t>
      </w:r>
    </w:p>
    <w:p w14:paraId="0BFCC223" w14:textId="77777777" w:rsidR="0089605F" w:rsidRPr="00E06410" w:rsidRDefault="0089605F">
      <w:pPr>
        <w:rPr>
          <w:rFonts w:ascii="STKaiti" w:eastAsia="STKaiti" w:hAnsi="STKaiti"/>
        </w:rPr>
      </w:pPr>
    </w:p>
    <w:p w14:paraId="7AB076C1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2) </w:t>
      </w:r>
      <w:r w:rsidRPr="00E06410">
        <w:rPr>
          <w:rFonts w:ascii="STKaiti" w:eastAsia="STKaiti" w:hAnsi="STKaiti"/>
        </w:rPr>
        <w:t>卷组没有足够的剩余空间</w:t>
      </w:r>
    </w:p>
    <w:p w14:paraId="5EC8CA3B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a. </w:t>
      </w:r>
      <w:r w:rsidRPr="00E06410">
        <w:rPr>
          <w:rFonts w:ascii="STKaiti" w:eastAsia="STKaiti" w:hAnsi="STKaiti"/>
        </w:rPr>
        <w:t>先扩展卷组的空间</w:t>
      </w:r>
    </w:p>
    <w:p w14:paraId="58031B5D" w14:textId="77777777" w:rsidR="0089605F" w:rsidRPr="00E06410" w:rsidRDefault="00E06410">
      <w:pPr>
        <w:ind w:left="84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vgextend  systemvg  /dev/vdb </w:t>
      </w:r>
    </w:p>
    <w:p w14:paraId="0A3DA823" w14:textId="77777777" w:rsidR="0089605F" w:rsidRPr="00E06410" w:rsidRDefault="0089605F">
      <w:pPr>
        <w:ind w:left="840" w:firstLine="420"/>
        <w:rPr>
          <w:rFonts w:ascii="STKaiti" w:eastAsia="STKaiti" w:hAnsi="STKaiti"/>
        </w:rPr>
      </w:pPr>
    </w:p>
    <w:p w14:paraId="7A680906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b. </w:t>
      </w:r>
      <w:r w:rsidRPr="00E06410">
        <w:rPr>
          <w:rFonts w:ascii="STKaiti" w:eastAsia="STKaiti" w:hAnsi="STKaiti"/>
        </w:rPr>
        <w:t>逻辑卷空间的扩展</w:t>
      </w:r>
    </w:p>
    <w:p w14:paraId="042F21DF" w14:textId="77777777" w:rsidR="0089605F" w:rsidRPr="00E06410" w:rsidRDefault="00E06410">
      <w:pPr>
        <w:ind w:left="84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lvextend  -L  25G  /dev/sy</w:t>
      </w:r>
      <w:r w:rsidRPr="00E06410">
        <w:rPr>
          <w:rFonts w:ascii="STKaiti" w:eastAsia="STKaiti" w:hAnsi="STKaiti"/>
          <w:color w:val="FF0000"/>
        </w:rPr>
        <w:t xml:space="preserve">stemvg/mylv </w:t>
      </w:r>
    </w:p>
    <w:p w14:paraId="1F3310B3" w14:textId="77777777" w:rsidR="0089605F" w:rsidRPr="00E06410" w:rsidRDefault="0089605F">
      <w:pPr>
        <w:rPr>
          <w:rFonts w:ascii="STKaiti" w:eastAsia="STKaiti" w:hAnsi="STKaiti"/>
        </w:rPr>
      </w:pPr>
    </w:p>
    <w:p w14:paraId="05146EB5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c. </w:t>
      </w:r>
      <w:r w:rsidRPr="00E06410">
        <w:rPr>
          <w:rFonts w:ascii="STKaiti" w:eastAsia="STKaiti" w:hAnsi="STKaiti"/>
        </w:rPr>
        <w:t>逻辑卷文件系统的扩展</w:t>
      </w:r>
    </w:p>
    <w:p w14:paraId="7BE7DAC2" w14:textId="77777777" w:rsidR="0089605F" w:rsidRPr="00E06410" w:rsidRDefault="00E06410">
      <w:pPr>
        <w:ind w:left="84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xfs_growfs  /dev/systemvg/mylv </w:t>
      </w:r>
    </w:p>
    <w:p w14:paraId="08C04FD9" w14:textId="77777777" w:rsidR="0089605F" w:rsidRPr="00E06410" w:rsidRDefault="0089605F">
      <w:pPr>
        <w:rPr>
          <w:rFonts w:ascii="STKaiti" w:eastAsia="STKaiti" w:hAnsi="STKaiti"/>
        </w:rPr>
      </w:pPr>
    </w:p>
    <w:p w14:paraId="54C3E59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说明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逻辑卷也支持缩减</w:t>
      </w:r>
    </w:p>
    <w:p w14:paraId="7A4C9132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   ext4</w:t>
      </w:r>
      <w:r w:rsidRPr="00E06410">
        <w:rPr>
          <w:rFonts w:ascii="STKaiti" w:eastAsia="STKaiti" w:hAnsi="STKaiti"/>
        </w:rPr>
        <w:t>文件系统支持缩减</w:t>
      </w:r>
    </w:p>
    <w:p w14:paraId="666B3135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     xfs</w:t>
      </w:r>
      <w:r w:rsidRPr="00E06410">
        <w:rPr>
          <w:rFonts w:ascii="STKaiti" w:eastAsia="STKaiti" w:hAnsi="STKaiti"/>
        </w:rPr>
        <w:t>文件系统不支持缩减</w:t>
      </w:r>
    </w:p>
    <w:p w14:paraId="394BBCCF" w14:textId="77777777" w:rsidR="0089605F" w:rsidRPr="00E06410" w:rsidRDefault="0089605F">
      <w:pPr>
        <w:rPr>
          <w:rFonts w:ascii="STKaiti" w:eastAsia="STKaiti" w:hAnsi="STKaiti"/>
        </w:rPr>
      </w:pPr>
    </w:p>
    <w:p w14:paraId="29972306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e.g. : </w:t>
      </w:r>
      <w:r w:rsidRPr="00E06410">
        <w:rPr>
          <w:rFonts w:ascii="STKaiti" w:eastAsia="STKaiti" w:hAnsi="STKaiti"/>
        </w:rPr>
        <w:t>查看详细信息</w:t>
      </w:r>
    </w:p>
    <w:p w14:paraId="26275E25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vgdisplay  systemvg </w:t>
      </w:r>
    </w:p>
    <w:p w14:paraId="4F53776C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e.g. : </w:t>
      </w:r>
      <w:r w:rsidRPr="00E06410">
        <w:rPr>
          <w:rFonts w:ascii="STKaiti" w:eastAsia="STKaiti" w:hAnsi="STKaiti"/>
        </w:rPr>
        <w:t>修改</w:t>
      </w:r>
      <w:r w:rsidRPr="00E06410">
        <w:rPr>
          <w:rFonts w:ascii="STKaiti" w:eastAsia="STKaiti" w:hAnsi="STKaiti"/>
        </w:rPr>
        <w:t>PE</w:t>
      </w:r>
      <w:r w:rsidRPr="00E06410">
        <w:rPr>
          <w:rFonts w:ascii="STKaiti" w:eastAsia="STKaiti" w:hAnsi="STKaiti"/>
        </w:rPr>
        <w:t>大小</w:t>
      </w:r>
    </w:p>
    <w:p w14:paraId="50195D19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 xml:space="preserve">vgchange  -s  1M  systemvg </w:t>
      </w:r>
    </w:p>
    <w:p w14:paraId="78157360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lastRenderedPageBreak/>
        <w:t xml:space="preserve">e.g. : </w:t>
      </w:r>
      <w:r w:rsidRPr="00E06410">
        <w:rPr>
          <w:rFonts w:ascii="STKaiti" w:eastAsia="STKaiti" w:hAnsi="STKaiti" w:hint="eastAsia"/>
        </w:rPr>
        <w:t>划分一个大小为</w:t>
      </w:r>
      <w:r w:rsidRPr="00E06410">
        <w:rPr>
          <w:rFonts w:ascii="STKaiti" w:eastAsia="STKaiti" w:hAnsi="STKaiti" w:hint="eastAsia"/>
        </w:rPr>
        <w:t>250M</w:t>
      </w:r>
      <w:r w:rsidRPr="00E06410">
        <w:rPr>
          <w:rFonts w:ascii="STKaiti" w:eastAsia="STKaiti" w:hAnsi="STKaiti" w:hint="eastAsia"/>
        </w:rPr>
        <w:t>的逻辑卷</w:t>
      </w:r>
    </w:p>
    <w:p w14:paraId="69F82E45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lvcreate </w:t>
      </w:r>
      <w:r w:rsidRPr="00E06410">
        <w:rPr>
          <w:rFonts w:ascii="STKaiti" w:eastAsia="STKaiti" w:hAnsi="STKaiti"/>
          <w:color w:val="ED7D31" w:themeColor="accent2"/>
        </w:rPr>
        <w:t xml:space="preserve"> </w:t>
      </w:r>
      <w:r w:rsidRPr="00E06410">
        <w:rPr>
          <w:rFonts w:ascii="STKaiti" w:eastAsia="STKaiti" w:hAnsi="STKaiti" w:hint="eastAsia"/>
          <w:color w:val="ED7D31" w:themeColor="accent2"/>
        </w:rPr>
        <w:t xml:space="preserve">-n </w:t>
      </w:r>
      <w:r w:rsidRPr="00E06410">
        <w:rPr>
          <w:rFonts w:ascii="STKaiti" w:eastAsia="STKaiti" w:hAnsi="STKaiti"/>
          <w:color w:val="ED7D31" w:themeColor="accent2"/>
        </w:rPr>
        <w:t xml:space="preserve"> </w:t>
      </w:r>
      <w:r w:rsidRPr="00E06410">
        <w:rPr>
          <w:rFonts w:ascii="STKaiti" w:eastAsia="STKaiti" w:hAnsi="STKaiti" w:hint="eastAsia"/>
          <w:color w:val="ED7D31" w:themeColor="accent2"/>
        </w:rPr>
        <w:t>lvtest</w:t>
      </w:r>
      <w:r w:rsidRPr="00E06410">
        <w:rPr>
          <w:rFonts w:ascii="STKaiti" w:eastAsia="STKaiti" w:hAnsi="STKaiti"/>
          <w:color w:val="ED7D31" w:themeColor="accent2"/>
        </w:rPr>
        <w:t xml:space="preserve"> </w:t>
      </w:r>
      <w:r w:rsidRPr="00E06410">
        <w:rPr>
          <w:rFonts w:ascii="STKaiti" w:eastAsia="STKaiti" w:hAnsi="STKaiti" w:hint="eastAsia"/>
          <w:color w:val="ED7D31" w:themeColor="accent2"/>
        </w:rPr>
        <w:t xml:space="preserve"> -L </w:t>
      </w:r>
      <w:r w:rsidRPr="00E06410">
        <w:rPr>
          <w:rFonts w:ascii="STKaiti" w:eastAsia="STKaiti" w:hAnsi="STKaiti"/>
          <w:color w:val="ED7D31" w:themeColor="accent2"/>
        </w:rPr>
        <w:t xml:space="preserve"> </w:t>
      </w:r>
      <w:r w:rsidRPr="00E06410">
        <w:rPr>
          <w:rFonts w:ascii="STKaiti" w:eastAsia="STKaiti" w:hAnsi="STKaiti" w:hint="eastAsia"/>
          <w:color w:val="ED7D31" w:themeColor="accent2"/>
        </w:rPr>
        <w:t xml:space="preserve">250M </w:t>
      </w:r>
      <w:r w:rsidRPr="00E06410">
        <w:rPr>
          <w:rFonts w:ascii="STKaiti" w:eastAsia="STKaiti" w:hAnsi="STKaiti"/>
          <w:color w:val="ED7D31" w:themeColor="accent2"/>
        </w:rPr>
        <w:t xml:space="preserve"> </w:t>
      </w:r>
      <w:r w:rsidRPr="00E06410">
        <w:rPr>
          <w:rFonts w:ascii="STKaiti" w:eastAsia="STKaiti" w:hAnsi="STKaiti" w:hint="eastAsia"/>
          <w:color w:val="ED7D31" w:themeColor="accent2"/>
        </w:rPr>
        <w:t>systemvg</w:t>
      </w:r>
    </w:p>
    <w:p w14:paraId="71140BC4" w14:textId="77777777" w:rsidR="0089605F" w:rsidRPr="00E06410" w:rsidRDefault="00E06410">
      <w:pPr>
        <w:ind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</w:rPr>
        <w:t xml:space="preserve">e.g. : </w:t>
      </w:r>
      <w:r w:rsidRPr="00E06410">
        <w:rPr>
          <w:rFonts w:ascii="STKaiti" w:eastAsia="STKaiti" w:hAnsi="STKaiti" w:hint="eastAsia"/>
        </w:rPr>
        <w:t>划分一个为</w:t>
      </w:r>
      <w:r w:rsidRPr="00E06410">
        <w:rPr>
          <w:rFonts w:ascii="STKaiti" w:eastAsia="STKaiti" w:hAnsi="STKaiti" w:hint="eastAsia"/>
        </w:rPr>
        <w:t>800</w:t>
      </w:r>
      <w:r w:rsidRPr="00E06410">
        <w:rPr>
          <w:rFonts w:ascii="STKaiti" w:eastAsia="STKaiti" w:hAnsi="STKaiti" w:hint="eastAsia"/>
        </w:rPr>
        <w:t>个</w:t>
      </w:r>
      <w:r w:rsidRPr="00E06410">
        <w:rPr>
          <w:rFonts w:ascii="STKaiti" w:eastAsia="STKaiti" w:hAnsi="STKaiti" w:hint="eastAsia"/>
        </w:rPr>
        <w:t>PE</w:t>
      </w:r>
      <w:r w:rsidRPr="00E06410">
        <w:rPr>
          <w:rFonts w:ascii="STKaiti" w:eastAsia="STKaiti" w:hAnsi="STKaiti" w:hint="eastAsia"/>
        </w:rPr>
        <w:t>大小的逻辑卷</w:t>
      </w:r>
    </w:p>
    <w:p w14:paraId="29146454" w14:textId="77777777" w:rsidR="0089605F" w:rsidRPr="00E06410" w:rsidRDefault="00E06410">
      <w:pPr>
        <w:ind w:left="42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 w:hint="eastAsia"/>
          <w:color w:val="ED7D31" w:themeColor="accent2"/>
        </w:rPr>
        <w:t xml:space="preserve">lvcreate </w:t>
      </w:r>
      <w:r w:rsidRPr="00E06410">
        <w:rPr>
          <w:rFonts w:ascii="STKaiti" w:eastAsia="STKaiti" w:hAnsi="STKaiti"/>
          <w:color w:val="ED7D31" w:themeColor="accent2"/>
        </w:rPr>
        <w:t xml:space="preserve"> </w:t>
      </w:r>
      <w:r w:rsidRPr="00E06410">
        <w:rPr>
          <w:rFonts w:ascii="STKaiti" w:eastAsia="STKaiti" w:hAnsi="STKaiti" w:hint="eastAsia"/>
          <w:color w:val="ED7D31" w:themeColor="accent2"/>
        </w:rPr>
        <w:t>-n</w:t>
      </w:r>
      <w:r w:rsidRPr="00E06410">
        <w:rPr>
          <w:rFonts w:ascii="STKaiti" w:eastAsia="STKaiti" w:hAnsi="STKaiti"/>
          <w:color w:val="ED7D31" w:themeColor="accent2"/>
        </w:rPr>
        <w:t xml:space="preserve"> </w:t>
      </w:r>
      <w:r w:rsidRPr="00E06410">
        <w:rPr>
          <w:rFonts w:ascii="STKaiti" w:eastAsia="STKaiti" w:hAnsi="STKaiti" w:hint="eastAsia"/>
          <w:color w:val="ED7D31" w:themeColor="accent2"/>
        </w:rPr>
        <w:t xml:space="preserve"> lvnsd</w:t>
      </w:r>
      <w:r w:rsidRPr="00E06410">
        <w:rPr>
          <w:rFonts w:ascii="STKaiti" w:eastAsia="STKaiti" w:hAnsi="STKaiti"/>
          <w:color w:val="ED7D31" w:themeColor="accent2"/>
        </w:rPr>
        <w:t xml:space="preserve"> </w:t>
      </w:r>
      <w:r w:rsidRPr="00E06410">
        <w:rPr>
          <w:rFonts w:ascii="STKaiti" w:eastAsia="STKaiti" w:hAnsi="STKaiti" w:hint="eastAsia"/>
          <w:color w:val="ED7D31" w:themeColor="accent2"/>
        </w:rPr>
        <w:t xml:space="preserve"> -l </w:t>
      </w:r>
      <w:r w:rsidRPr="00E06410">
        <w:rPr>
          <w:rFonts w:ascii="STKaiti" w:eastAsia="STKaiti" w:hAnsi="STKaiti"/>
          <w:color w:val="ED7D31" w:themeColor="accent2"/>
        </w:rPr>
        <w:t xml:space="preserve"> </w:t>
      </w:r>
      <w:r w:rsidRPr="00E06410">
        <w:rPr>
          <w:rFonts w:ascii="STKaiti" w:eastAsia="STKaiti" w:hAnsi="STKaiti" w:hint="eastAsia"/>
          <w:color w:val="ED7D31" w:themeColor="accent2"/>
        </w:rPr>
        <w:t xml:space="preserve">800 </w:t>
      </w:r>
      <w:r w:rsidRPr="00E06410">
        <w:rPr>
          <w:rFonts w:ascii="STKaiti" w:eastAsia="STKaiti" w:hAnsi="STKaiti"/>
          <w:color w:val="ED7D31" w:themeColor="accent2"/>
        </w:rPr>
        <w:t xml:space="preserve"> </w:t>
      </w:r>
      <w:r w:rsidRPr="00E06410">
        <w:rPr>
          <w:rFonts w:ascii="STKaiti" w:eastAsia="STKaiti" w:hAnsi="STKaiti" w:hint="eastAsia"/>
          <w:color w:val="ED7D31" w:themeColor="accent2"/>
        </w:rPr>
        <w:t>systemvg</w:t>
      </w:r>
    </w:p>
    <w:p w14:paraId="0E59A364" w14:textId="77777777" w:rsidR="0089605F" w:rsidRPr="00E06410" w:rsidRDefault="0089605F">
      <w:pPr>
        <w:rPr>
          <w:rFonts w:ascii="STKaiti" w:eastAsia="STKaiti" w:hAnsi="STKaiti"/>
          <w:color w:val="ED7D31" w:themeColor="accent2"/>
        </w:rPr>
      </w:pPr>
    </w:p>
    <w:p w14:paraId="1FDDE1A3" w14:textId="77777777" w:rsidR="0089605F" w:rsidRPr="00E06410" w:rsidRDefault="00E06410">
      <w:pPr>
        <w:pStyle w:val="1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十五</w:t>
      </w:r>
      <w:r w:rsidRPr="00E06410">
        <w:rPr>
          <w:rFonts w:ascii="STKaiti" w:eastAsia="STKaiti" w:hAnsi="STKaiti"/>
        </w:rPr>
        <w:t>. NTP</w:t>
      </w:r>
      <w:r w:rsidRPr="00E06410">
        <w:rPr>
          <w:rFonts w:ascii="STKaiti" w:eastAsia="STKaiti" w:hAnsi="STKaiti"/>
        </w:rPr>
        <w:t>时间同步</w:t>
      </w:r>
    </w:p>
    <w:p w14:paraId="1E25E76F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1. </w:t>
      </w:r>
      <w:r w:rsidRPr="00E06410">
        <w:rPr>
          <w:rFonts w:ascii="STKaiti" w:eastAsia="STKaiti" w:hAnsi="STKaiti"/>
        </w:rPr>
        <w:t>查看系统时间</w:t>
      </w:r>
    </w:p>
    <w:p w14:paraId="2F2C5029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date</w:t>
      </w:r>
    </w:p>
    <w:p w14:paraId="520C0FA2" w14:textId="77777777" w:rsidR="0089605F" w:rsidRPr="00E06410" w:rsidRDefault="0089605F">
      <w:pPr>
        <w:rPr>
          <w:rFonts w:ascii="STKaiti" w:eastAsia="STKaiti" w:hAnsi="STKaiti"/>
        </w:rPr>
      </w:pPr>
    </w:p>
    <w:p w14:paraId="33C0926B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2. </w:t>
      </w:r>
      <w:r w:rsidRPr="00E06410">
        <w:rPr>
          <w:rFonts w:ascii="STKaiti" w:eastAsia="STKaiti" w:hAnsi="STKaiti"/>
        </w:rPr>
        <w:t>修改时间</w:t>
      </w:r>
    </w:p>
    <w:p w14:paraId="7DBDE12B" w14:textId="77777777" w:rsidR="0089605F" w:rsidRPr="00E06410" w:rsidRDefault="00E06410">
      <w:pPr>
        <w:ind w:left="42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 w:hint="eastAsia"/>
          <w:color w:val="FF0000"/>
        </w:rPr>
        <w:t>date</w:t>
      </w:r>
      <w:r w:rsidRPr="00E06410">
        <w:rPr>
          <w:rFonts w:ascii="STKaiti" w:eastAsia="STKaiti" w:hAnsi="STKaiti"/>
          <w:color w:val="FF0000"/>
        </w:rPr>
        <w:t xml:space="preserve"> </w:t>
      </w:r>
      <w:r w:rsidRPr="00E06410">
        <w:rPr>
          <w:rFonts w:ascii="STKaiti" w:eastAsia="STKaiti" w:hAnsi="STKaiti" w:hint="eastAsia"/>
          <w:color w:val="FF0000"/>
        </w:rPr>
        <w:t xml:space="preserve"> -s  '</w:t>
      </w:r>
      <w:r w:rsidRPr="00E06410">
        <w:rPr>
          <w:rFonts w:ascii="STKaiti" w:eastAsia="STKaiti" w:hAnsi="STKaiti" w:hint="eastAsia"/>
          <w:color w:val="FF0000"/>
        </w:rPr>
        <w:t>年</w:t>
      </w:r>
      <w:r w:rsidRPr="00E06410">
        <w:rPr>
          <w:rFonts w:ascii="STKaiti" w:eastAsia="STKaiti" w:hAnsi="STKaiti" w:hint="eastAsia"/>
          <w:color w:val="FF0000"/>
        </w:rPr>
        <w:t>-</w:t>
      </w:r>
      <w:r w:rsidRPr="00E06410">
        <w:rPr>
          <w:rFonts w:ascii="STKaiti" w:eastAsia="STKaiti" w:hAnsi="STKaiti" w:hint="eastAsia"/>
          <w:color w:val="FF0000"/>
        </w:rPr>
        <w:t>月</w:t>
      </w:r>
      <w:r w:rsidRPr="00E06410">
        <w:rPr>
          <w:rFonts w:ascii="STKaiti" w:eastAsia="STKaiti" w:hAnsi="STKaiti" w:hint="eastAsia"/>
          <w:color w:val="FF0000"/>
        </w:rPr>
        <w:t>-</w:t>
      </w:r>
      <w:r w:rsidRPr="00E06410">
        <w:rPr>
          <w:rFonts w:ascii="STKaiti" w:eastAsia="STKaiti" w:hAnsi="STKaiti" w:hint="eastAsia"/>
          <w:color w:val="FF0000"/>
        </w:rPr>
        <w:t>日</w:t>
      </w:r>
      <w:r w:rsidRPr="00E06410">
        <w:rPr>
          <w:rFonts w:ascii="STKaiti" w:eastAsia="STKaiti" w:hAnsi="STKaiti" w:hint="eastAsia"/>
          <w:color w:val="FF0000"/>
        </w:rPr>
        <w:t xml:space="preserve"> </w:t>
      </w:r>
      <w:r w:rsidRPr="00E06410">
        <w:rPr>
          <w:rFonts w:ascii="STKaiti" w:eastAsia="STKaiti" w:hAnsi="STKaiti" w:hint="eastAsia"/>
          <w:color w:val="FF0000"/>
        </w:rPr>
        <w:t>时</w:t>
      </w:r>
      <w:r w:rsidRPr="00E06410">
        <w:rPr>
          <w:rFonts w:ascii="STKaiti" w:eastAsia="STKaiti" w:hAnsi="STKaiti" w:hint="eastAsia"/>
          <w:color w:val="FF0000"/>
        </w:rPr>
        <w:t>:</w:t>
      </w:r>
      <w:r w:rsidRPr="00E06410">
        <w:rPr>
          <w:rFonts w:ascii="STKaiti" w:eastAsia="STKaiti" w:hAnsi="STKaiti" w:hint="eastAsia"/>
          <w:color w:val="FF0000"/>
        </w:rPr>
        <w:t>分</w:t>
      </w:r>
      <w:r w:rsidRPr="00E06410">
        <w:rPr>
          <w:rFonts w:ascii="STKaiti" w:eastAsia="STKaiti" w:hAnsi="STKaiti" w:hint="eastAsia"/>
          <w:color w:val="FF0000"/>
        </w:rPr>
        <w:t>:</w:t>
      </w:r>
      <w:r w:rsidRPr="00E06410">
        <w:rPr>
          <w:rFonts w:ascii="STKaiti" w:eastAsia="STKaiti" w:hAnsi="STKaiti" w:hint="eastAsia"/>
          <w:color w:val="FF0000"/>
        </w:rPr>
        <w:t>秒</w:t>
      </w:r>
      <w:r w:rsidRPr="00E06410">
        <w:rPr>
          <w:rFonts w:ascii="STKaiti" w:eastAsia="STKaiti" w:hAnsi="STKaiti" w:hint="eastAsia"/>
          <w:color w:val="FF0000"/>
        </w:rPr>
        <w:t>'</w:t>
      </w:r>
    </w:p>
    <w:p w14:paraId="787427B4" w14:textId="77777777" w:rsidR="0089605F" w:rsidRPr="00E06410" w:rsidRDefault="0089605F">
      <w:pPr>
        <w:rPr>
          <w:rFonts w:ascii="STKaiti" w:eastAsia="STKaiti" w:hAnsi="STKaiti"/>
        </w:rPr>
      </w:pPr>
    </w:p>
    <w:p w14:paraId="1B24129D" w14:textId="77777777" w:rsidR="0089605F" w:rsidRPr="00E06410" w:rsidRDefault="00E06410">
      <w:pPr>
        <w:ind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 xml:space="preserve">3. </w:t>
      </w:r>
      <w:r w:rsidRPr="00E06410">
        <w:rPr>
          <w:rFonts w:ascii="STKaiti" w:eastAsia="STKaiti" w:hAnsi="STKaiti"/>
        </w:rPr>
        <w:t>部署服务</w:t>
      </w:r>
    </w:p>
    <w:p w14:paraId="51EACC01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第一步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安装</w:t>
      </w:r>
      <w:r w:rsidRPr="00E06410">
        <w:rPr>
          <w:rFonts w:ascii="STKaiti" w:eastAsia="STKaiti" w:hAnsi="STKaiti"/>
        </w:rPr>
        <w:t>chrony</w:t>
      </w:r>
      <w:r w:rsidRPr="00E06410">
        <w:rPr>
          <w:rFonts w:ascii="STKaiti" w:eastAsia="STKaiti" w:hAnsi="STKaiti"/>
        </w:rPr>
        <w:t>软件包</w:t>
      </w:r>
      <w:r w:rsidRPr="00E06410">
        <w:rPr>
          <w:rFonts w:ascii="STKaiti" w:eastAsia="STKaiti" w:hAnsi="STKaiti"/>
        </w:rPr>
        <w:t>,</w:t>
      </w:r>
      <w:r w:rsidRPr="00E06410">
        <w:rPr>
          <w:rFonts w:ascii="STKaiti" w:eastAsia="STKaiti" w:hAnsi="STKaiti"/>
        </w:rPr>
        <w:t>与时间服务器沟通软件</w:t>
      </w:r>
    </w:p>
    <w:p w14:paraId="37A11A54" w14:textId="77777777" w:rsidR="0089605F" w:rsidRPr="00E06410" w:rsidRDefault="00E06410">
      <w:pPr>
        <w:ind w:left="84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yum  -y  install  chrony</w:t>
      </w:r>
    </w:p>
    <w:p w14:paraId="3A7BEBCC" w14:textId="77777777" w:rsidR="0089605F" w:rsidRPr="00E06410" w:rsidRDefault="0089605F">
      <w:pPr>
        <w:rPr>
          <w:rFonts w:ascii="STKaiti" w:eastAsia="STKaiti" w:hAnsi="STKaiti"/>
        </w:rPr>
      </w:pPr>
    </w:p>
    <w:p w14:paraId="3F11BE70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第二步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修改配置</w:t>
      </w:r>
      <w:r w:rsidRPr="00E06410">
        <w:rPr>
          <w:rFonts w:ascii="STKaiti" w:eastAsia="STKaiti" w:hAnsi="STKaiti"/>
        </w:rPr>
        <w:t>/etc/chrony.conf,</w:t>
      </w:r>
      <w:r w:rsidRPr="00E06410">
        <w:rPr>
          <w:rFonts w:ascii="STKaiti" w:eastAsia="STKaiti" w:hAnsi="STKaiti"/>
        </w:rPr>
        <w:t>指定时间服务器位置</w:t>
      </w:r>
    </w:p>
    <w:p w14:paraId="26C3938C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 xml:space="preserve">vim  </w:t>
      </w:r>
      <w:r w:rsidRPr="00E06410">
        <w:rPr>
          <w:rFonts w:ascii="STKaiti" w:eastAsia="STKaiti" w:hAnsi="STKaiti"/>
          <w:color w:val="70AD47" w:themeColor="accent6"/>
        </w:rPr>
        <w:t xml:space="preserve">/etc/chrony.conf  </w:t>
      </w:r>
      <w:r w:rsidRPr="00E06410">
        <w:rPr>
          <w:rFonts w:ascii="STKaiti" w:eastAsia="STKaiti" w:hAnsi="STKaiti"/>
        </w:rPr>
        <w:t xml:space="preserve"> </w:t>
      </w:r>
    </w:p>
    <w:p w14:paraId="380038ED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ED7D31" w:themeColor="accent2"/>
        </w:rPr>
        <w:t xml:space="preserve">server </w:t>
      </w:r>
      <w:r w:rsidRPr="00E06410">
        <w:rPr>
          <w:rFonts w:ascii="STKaiti" w:eastAsia="STKaiti" w:hAnsi="STKaiti"/>
          <w:color w:val="ED7D31" w:themeColor="accent2"/>
        </w:rPr>
        <w:t xml:space="preserve"> classroom.example.com  iburst</w:t>
      </w:r>
      <w:r w:rsidRPr="00E06410">
        <w:rPr>
          <w:rFonts w:ascii="STKaiti" w:eastAsia="STKaiti" w:hAnsi="STKaiti"/>
        </w:rPr>
        <w:t xml:space="preserve">   </w:t>
      </w:r>
      <w:r w:rsidRPr="00E06410">
        <w:rPr>
          <w:rFonts w:ascii="STKaiti" w:eastAsia="STKaiti" w:hAnsi="STKaiti"/>
          <w:color w:val="00B0F0"/>
        </w:rPr>
        <w:t xml:space="preserve"># </w:t>
      </w:r>
      <w:r w:rsidRPr="00E06410">
        <w:rPr>
          <w:rFonts w:ascii="STKaiti" w:eastAsia="STKaiti" w:hAnsi="STKaiti"/>
          <w:color w:val="00B0F0"/>
        </w:rPr>
        <w:t>指定服务端位置</w:t>
      </w:r>
    </w:p>
    <w:p w14:paraId="7B94B87B" w14:textId="77777777" w:rsidR="0089605F" w:rsidRPr="00E06410" w:rsidRDefault="0089605F">
      <w:pPr>
        <w:ind w:left="420" w:firstLine="420"/>
        <w:rPr>
          <w:rFonts w:ascii="STKaiti" w:eastAsia="STKaiti" w:hAnsi="STKaiti"/>
        </w:rPr>
      </w:pPr>
    </w:p>
    <w:p w14:paraId="13764577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第三步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重启服务</w:t>
      </w:r>
      <w:r w:rsidRPr="00E06410">
        <w:rPr>
          <w:rFonts w:ascii="STKaiti" w:eastAsia="STKaiti" w:hAnsi="STKaiti"/>
        </w:rPr>
        <w:t>(</w:t>
      </w:r>
      <w:r w:rsidRPr="00E06410">
        <w:rPr>
          <w:rFonts w:ascii="STKaiti" w:eastAsia="STKaiti" w:hAnsi="STKaiti"/>
        </w:rPr>
        <w:t>程序</w:t>
      </w:r>
      <w:r w:rsidRPr="00E06410">
        <w:rPr>
          <w:rFonts w:ascii="STKaiti" w:eastAsia="STKaiti" w:hAnsi="STKaiti"/>
        </w:rPr>
        <w:t>)</w:t>
      </w:r>
    </w:p>
    <w:p w14:paraId="3B53A698" w14:textId="77777777" w:rsidR="0089605F" w:rsidRPr="00E06410" w:rsidRDefault="00E06410">
      <w:pPr>
        <w:ind w:left="84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 xml:space="preserve">systemctl  restart  chronyd </w:t>
      </w:r>
    </w:p>
    <w:p w14:paraId="132AF02F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 xml:space="preserve">systemctl  enable  chronyd  </w:t>
      </w:r>
      <w:r w:rsidRPr="00E06410">
        <w:rPr>
          <w:rFonts w:ascii="STKaiti" w:eastAsia="STKaiti" w:hAnsi="STKaiti"/>
        </w:rPr>
        <w:t xml:space="preserve"> </w:t>
      </w:r>
      <w:r w:rsidRPr="00E06410">
        <w:rPr>
          <w:rFonts w:ascii="STKaiti" w:eastAsia="STKaiti" w:hAnsi="STKaiti"/>
          <w:color w:val="00B0F0"/>
        </w:rPr>
        <w:t xml:space="preserve"># </w:t>
      </w:r>
      <w:r w:rsidRPr="00E06410">
        <w:rPr>
          <w:rFonts w:ascii="STKaiti" w:eastAsia="STKaiti" w:hAnsi="STKaiti"/>
          <w:color w:val="00B0F0"/>
        </w:rPr>
        <w:t>开机自启动</w:t>
      </w:r>
    </w:p>
    <w:p w14:paraId="714D022E" w14:textId="77777777" w:rsidR="0089605F" w:rsidRPr="00E06410" w:rsidRDefault="0089605F">
      <w:pPr>
        <w:rPr>
          <w:rFonts w:ascii="STKaiti" w:eastAsia="STKaiti" w:hAnsi="STKaiti"/>
        </w:rPr>
      </w:pPr>
    </w:p>
    <w:p w14:paraId="32598703" w14:textId="77777777" w:rsidR="0089605F" w:rsidRPr="00E06410" w:rsidRDefault="00E06410">
      <w:pPr>
        <w:ind w:left="42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</w:rPr>
        <w:t>第四步</w:t>
      </w:r>
      <w:r w:rsidRPr="00E06410">
        <w:rPr>
          <w:rFonts w:ascii="STKaiti" w:eastAsia="STKaiti" w:hAnsi="STKaiti"/>
        </w:rPr>
        <w:t xml:space="preserve">: </w:t>
      </w:r>
      <w:r w:rsidRPr="00E06410">
        <w:rPr>
          <w:rFonts w:ascii="STKaiti" w:eastAsia="STKaiti" w:hAnsi="STKaiti"/>
        </w:rPr>
        <w:t>验证</w:t>
      </w:r>
    </w:p>
    <w:p w14:paraId="2F9D51F0" w14:textId="77777777" w:rsidR="0089605F" w:rsidRPr="00E06410" w:rsidRDefault="00E06410">
      <w:pPr>
        <w:ind w:left="84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date  -s  '2000-1-1  1:1:1'</w:t>
      </w:r>
    </w:p>
    <w:p w14:paraId="415D217B" w14:textId="77777777" w:rsidR="0089605F" w:rsidRPr="00E06410" w:rsidRDefault="00E06410">
      <w:pPr>
        <w:ind w:left="84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>2000</w:t>
      </w:r>
      <w:r w:rsidRPr="00E06410">
        <w:rPr>
          <w:rFonts w:ascii="STKaiti" w:eastAsia="STKaiti" w:hAnsi="STKaiti"/>
          <w:color w:val="ED7D31" w:themeColor="accent2"/>
        </w:rPr>
        <w:t>年</w:t>
      </w:r>
      <w:r w:rsidRPr="00E06410">
        <w:rPr>
          <w:rFonts w:ascii="STKaiti" w:eastAsia="STKaiti" w:hAnsi="STKaiti"/>
          <w:color w:val="ED7D31" w:themeColor="accent2"/>
        </w:rPr>
        <w:t xml:space="preserve"> 01</w:t>
      </w:r>
      <w:r w:rsidRPr="00E06410">
        <w:rPr>
          <w:rFonts w:ascii="STKaiti" w:eastAsia="STKaiti" w:hAnsi="STKaiti"/>
          <w:color w:val="ED7D31" w:themeColor="accent2"/>
        </w:rPr>
        <w:t>月</w:t>
      </w:r>
      <w:r w:rsidRPr="00E06410">
        <w:rPr>
          <w:rFonts w:ascii="STKaiti" w:eastAsia="STKaiti" w:hAnsi="STKaiti"/>
          <w:color w:val="ED7D31" w:themeColor="accent2"/>
        </w:rPr>
        <w:t xml:space="preserve"> 01</w:t>
      </w:r>
      <w:r w:rsidRPr="00E06410">
        <w:rPr>
          <w:rFonts w:ascii="STKaiti" w:eastAsia="STKaiti" w:hAnsi="STKaiti"/>
          <w:color w:val="ED7D31" w:themeColor="accent2"/>
        </w:rPr>
        <w:t>日</w:t>
      </w:r>
      <w:r w:rsidRPr="00E06410">
        <w:rPr>
          <w:rFonts w:ascii="STKaiti" w:eastAsia="STKaiti" w:hAnsi="STKaiti"/>
          <w:color w:val="ED7D31" w:themeColor="accent2"/>
        </w:rPr>
        <w:t xml:space="preserve"> </w:t>
      </w:r>
      <w:r w:rsidRPr="00E06410">
        <w:rPr>
          <w:rFonts w:ascii="STKaiti" w:eastAsia="STKaiti" w:hAnsi="STKaiti"/>
          <w:color w:val="ED7D31" w:themeColor="accent2"/>
        </w:rPr>
        <w:t>星期六</w:t>
      </w:r>
      <w:r w:rsidRPr="00E06410">
        <w:rPr>
          <w:rFonts w:ascii="STKaiti" w:eastAsia="STKaiti" w:hAnsi="STKaiti"/>
          <w:color w:val="ED7D31" w:themeColor="accent2"/>
        </w:rPr>
        <w:t xml:space="preserve"> 01:01:01 CST</w:t>
      </w:r>
    </w:p>
    <w:p w14:paraId="2CDA357D" w14:textId="77777777" w:rsidR="0089605F" w:rsidRPr="00E06410" w:rsidRDefault="0089605F">
      <w:pPr>
        <w:ind w:left="840" w:firstLine="420"/>
        <w:rPr>
          <w:rFonts w:ascii="STKaiti" w:eastAsia="STKaiti" w:hAnsi="STKaiti"/>
        </w:rPr>
      </w:pPr>
    </w:p>
    <w:p w14:paraId="4A42D307" w14:textId="77777777" w:rsidR="0089605F" w:rsidRPr="00E06410" w:rsidRDefault="00E06410">
      <w:pPr>
        <w:ind w:left="840" w:firstLine="420"/>
        <w:rPr>
          <w:rFonts w:ascii="STKaiti" w:eastAsia="STKaiti" w:hAnsi="STKaiti"/>
          <w:color w:val="FF0000"/>
        </w:rPr>
      </w:pPr>
      <w:r w:rsidRPr="00E06410">
        <w:rPr>
          <w:rFonts w:ascii="STKaiti" w:eastAsia="STKaiti" w:hAnsi="STKaiti"/>
          <w:color w:val="FF0000"/>
        </w:rPr>
        <w:t>systemctl  restart  chronyd</w:t>
      </w:r>
    </w:p>
    <w:p w14:paraId="00A68C7D" w14:textId="77777777" w:rsidR="0089605F" w:rsidRPr="00E06410" w:rsidRDefault="00E06410">
      <w:pPr>
        <w:ind w:left="840" w:firstLine="420"/>
        <w:rPr>
          <w:rFonts w:ascii="STKaiti" w:eastAsia="STKaiti" w:hAnsi="STKaiti"/>
        </w:rPr>
      </w:pPr>
      <w:r w:rsidRPr="00E06410">
        <w:rPr>
          <w:rFonts w:ascii="STKaiti" w:eastAsia="STKaiti" w:hAnsi="STKaiti"/>
          <w:color w:val="FF0000"/>
        </w:rPr>
        <w:t>date</w:t>
      </w:r>
    </w:p>
    <w:p w14:paraId="10683BD4" w14:textId="77777777" w:rsidR="0089605F" w:rsidRPr="00E06410" w:rsidRDefault="00E06410">
      <w:pPr>
        <w:ind w:left="840" w:firstLine="420"/>
        <w:rPr>
          <w:rFonts w:ascii="STKaiti" w:eastAsia="STKaiti" w:hAnsi="STKaiti"/>
          <w:color w:val="ED7D31" w:themeColor="accent2"/>
        </w:rPr>
      </w:pPr>
      <w:r w:rsidRPr="00E06410">
        <w:rPr>
          <w:rFonts w:ascii="STKaiti" w:eastAsia="STKaiti" w:hAnsi="STKaiti"/>
          <w:color w:val="ED7D31" w:themeColor="accent2"/>
        </w:rPr>
        <w:t>2019</w:t>
      </w:r>
      <w:r w:rsidRPr="00E06410">
        <w:rPr>
          <w:rFonts w:ascii="STKaiti" w:eastAsia="STKaiti" w:hAnsi="STKaiti"/>
          <w:color w:val="ED7D31" w:themeColor="accent2"/>
        </w:rPr>
        <w:t>年</w:t>
      </w:r>
      <w:r w:rsidRPr="00E06410">
        <w:rPr>
          <w:rFonts w:ascii="STKaiti" w:eastAsia="STKaiti" w:hAnsi="STKaiti"/>
          <w:color w:val="ED7D31" w:themeColor="accent2"/>
        </w:rPr>
        <w:t xml:space="preserve"> 05</w:t>
      </w:r>
      <w:r w:rsidRPr="00E06410">
        <w:rPr>
          <w:rFonts w:ascii="STKaiti" w:eastAsia="STKaiti" w:hAnsi="STKaiti"/>
          <w:color w:val="ED7D31" w:themeColor="accent2"/>
        </w:rPr>
        <w:t>月</w:t>
      </w:r>
      <w:r w:rsidRPr="00E06410">
        <w:rPr>
          <w:rFonts w:ascii="STKaiti" w:eastAsia="STKaiti" w:hAnsi="STKaiti"/>
          <w:color w:val="ED7D31" w:themeColor="accent2"/>
        </w:rPr>
        <w:t xml:space="preserve"> 09</w:t>
      </w:r>
      <w:r w:rsidRPr="00E06410">
        <w:rPr>
          <w:rFonts w:ascii="STKaiti" w:eastAsia="STKaiti" w:hAnsi="STKaiti"/>
          <w:color w:val="ED7D31" w:themeColor="accent2"/>
        </w:rPr>
        <w:t>日</w:t>
      </w:r>
      <w:r w:rsidRPr="00E06410">
        <w:rPr>
          <w:rFonts w:ascii="STKaiti" w:eastAsia="STKaiti" w:hAnsi="STKaiti"/>
          <w:color w:val="ED7D31" w:themeColor="accent2"/>
        </w:rPr>
        <w:t xml:space="preserve"> </w:t>
      </w:r>
      <w:r w:rsidRPr="00E06410">
        <w:rPr>
          <w:rFonts w:ascii="STKaiti" w:eastAsia="STKaiti" w:hAnsi="STKaiti"/>
          <w:color w:val="ED7D31" w:themeColor="accent2"/>
        </w:rPr>
        <w:t>星期四</w:t>
      </w:r>
      <w:r w:rsidRPr="00E06410">
        <w:rPr>
          <w:rFonts w:ascii="STKaiti" w:eastAsia="STKaiti" w:hAnsi="STKaiti"/>
          <w:color w:val="ED7D31" w:themeColor="accent2"/>
        </w:rPr>
        <w:t xml:space="preserve"> 16:19:00 CST</w:t>
      </w:r>
    </w:p>
    <w:p w14:paraId="09CBF223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7014D794" w14:textId="77777777" w:rsidR="0089605F" w:rsidRPr="00E06410" w:rsidRDefault="0089605F">
      <w:pPr>
        <w:rPr>
          <w:rFonts w:ascii="STKaiti" w:eastAsia="STKaiti" w:hAnsi="STKaiti"/>
        </w:rPr>
      </w:pPr>
    </w:p>
    <w:p w14:paraId="6A9F4D6D" w14:textId="77777777" w:rsidR="0089605F" w:rsidRPr="00E06410" w:rsidRDefault="0089605F">
      <w:pPr>
        <w:rPr>
          <w:rFonts w:ascii="STKaiti" w:eastAsia="STKaiti" w:hAnsi="STKaiti"/>
        </w:rPr>
      </w:pPr>
    </w:p>
    <w:p w14:paraId="7C6A2C2E" w14:textId="77777777" w:rsidR="0089605F" w:rsidRPr="00E06410" w:rsidRDefault="0089605F">
      <w:pPr>
        <w:rPr>
          <w:rFonts w:ascii="STKaiti" w:eastAsia="STKaiti" w:hAnsi="STKaiti"/>
        </w:rPr>
      </w:pPr>
    </w:p>
    <w:p w14:paraId="102DDBE5" w14:textId="77777777" w:rsidR="0089605F" w:rsidRPr="00E06410" w:rsidRDefault="0089605F">
      <w:pPr>
        <w:rPr>
          <w:rFonts w:ascii="STKaiti" w:eastAsia="STKaiti" w:hAnsi="STKaiti"/>
        </w:rPr>
      </w:pPr>
    </w:p>
    <w:p w14:paraId="4A59AB58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6D0F2FEC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7AAE7295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116EB618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5F4C62DA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10791E83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11944EDA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p w14:paraId="01A1AAB6" w14:textId="77777777" w:rsidR="0089605F" w:rsidRPr="00E06410" w:rsidRDefault="0089605F">
      <w:pPr>
        <w:ind w:firstLine="420"/>
        <w:rPr>
          <w:rFonts w:ascii="STKaiti" w:eastAsia="STKaiti" w:hAnsi="STKaiti"/>
        </w:rPr>
      </w:pPr>
    </w:p>
    <w:sectPr w:rsidR="0089605F" w:rsidRPr="00E06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jaVu Sans">
    <w:altName w:val="DengXian"/>
    <w:charset w:val="00"/>
    <w:family w:val="roman"/>
    <w:pitch w:val="default"/>
    <w:sig w:usb0="E7006EFF" w:usb1="D200FDFF" w:usb2="0A246029" w:usb3="0400200C" w:csb0="600001FF" w:csb1="DFFF0000"/>
  </w:font>
  <w:font w:name="Sans Serif">
    <w:altName w:val="Angsana New"/>
    <w:charset w:val="00"/>
    <w:family w:val="auto"/>
    <w:pitch w:val="default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EFEBFAB1"/>
    <w:rsid w:val="F17FD70F"/>
    <w:rsid w:val="F3B342AC"/>
    <w:rsid w:val="F56FB234"/>
    <w:rsid w:val="F7CFE784"/>
    <w:rsid w:val="F7DEB574"/>
    <w:rsid w:val="F7E6D35E"/>
    <w:rsid w:val="FAFAD62A"/>
    <w:rsid w:val="FB3733D0"/>
    <w:rsid w:val="FBDFB20D"/>
    <w:rsid w:val="FBEE2500"/>
    <w:rsid w:val="FD3F7C6D"/>
    <w:rsid w:val="FD7B2D9B"/>
    <w:rsid w:val="FD7EB513"/>
    <w:rsid w:val="FE76380F"/>
    <w:rsid w:val="FEDF2222"/>
    <w:rsid w:val="FF1FDF11"/>
    <w:rsid w:val="FFC2A606"/>
    <w:rsid w:val="FFEF10D1"/>
    <w:rsid w:val="FFF9B5D0"/>
    <w:rsid w:val="00172A27"/>
    <w:rsid w:val="0089605F"/>
    <w:rsid w:val="00E06410"/>
    <w:rsid w:val="15F39018"/>
    <w:rsid w:val="1BFFECDC"/>
    <w:rsid w:val="1FD35588"/>
    <w:rsid w:val="1FFF8700"/>
    <w:rsid w:val="26976074"/>
    <w:rsid w:val="2D6AC6EC"/>
    <w:rsid w:val="34E2F38D"/>
    <w:rsid w:val="3AE539A2"/>
    <w:rsid w:val="3BDBD981"/>
    <w:rsid w:val="3D27CA14"/>
    <w:rsid w:val="3EF7EA01"/>
    <w:rsid w:val="3F5D23F7"/>
    <w:rsid w:val="3F7F29BE"/>
    <w:rsid w:val="3FB3826E"/>
    <w:rsid w:val="47F62C4A"/>
    <w:rsid w:val="4BFE60FD"/>
    <w:rsid w:val="4EAB7C14"/>
    <w:rsid w:val="4F970A35"/>
    <w:rsid w:val="4FEF1D96"/>
    <w:rsid w:val="53BF3AA4"/>
    <w:rsid w:val="55FA8CAE"/>
    <w:rsid w:val="5BFF7423"/>
    <w:rsid w:val="5DF33AED"/>
    <w:rsid w:val="5DFFD520"/>
    <w:rsid w:val="5FBC00FE"/>
    <w:rsid w:val="5FC717CA"/>
    <w:rsid w:val="65670240"/>
    <w:rsid w:val="67FF9C29"/>
    <w:rsid w:val="69FF5946"/>
    <w:rsid w:val="6ADE502A"/>
    <w:rsid w:val="6BDFFB30"/>
    <w:rsid w:val="6DCBC590"/>
    <w:rsid w:val="6DFBEBF2"/>
    <w:rsid w:val="6FBD2A3E"/>
    <w:rsid w:val="74EE73B1"/>
    <w:rsid w:val="76B5FFBA"/>
    <w:rsid w:val="77DFACC6"/>
    <w:rsid w:val="77FDAF01"/>
    <w:rsid w:val="77FF4289"/>
    <w:rsid w:val="795F34A6"/>
    <w:rsid w:val="79ACB918"/>
    <w:rsid w:val="79B765EA"/>
    <w:rsid w:val="7B5ED683"/>
    <w:rsid w:val="7BF6CA12"/>
    <w:rsid w:val="7DE952B2"/>
    <w:rsid w:val="7FFFCACB"/>
    <w:rsid w:val="877FF1FF"/>
    <w:rsid w:val="8F7E5052"/>
    <w:rsid w:val="96AE70B4"/>
    <w:rsid w:val="96F08824"/>
    <w:rsid w:val="9B3F6E08"/>
    <w:rsid w:val="B77FA0EF"/>
    <w:rsid w:val="B9064A35"/>
    <w:rsid w:val="BDF35186"/>
    <w:rsid w:val="BE7FAA37"/>
    <w:rsid w:val="BEF3ACB1"/>
    <w:rsid w:val="C546FEC4"/>
    <w:rsid w:val="CA966CBB"/>
    <w:rsid w:val="CDB75D7D"/>
    <w:rsid w:val="D7EF63A5"/>
    <w:rsid w:val="DBF57C45"/>
    <w:rsid w:val="E17F5620"/>
    <w:rsid w:val="E59FC9F0"/>
    <w:rsid w:val="E7CD3C0A"/>
    <w:rsid w:val="EB1A222F"/>
    <w:rsid w:val="EC9FD04B"/>
    <w:rsid w:val="ECFE307E"/>
    <w:rsid w:val="EF3D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F6C1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FangSong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Sans Serif" w:hAnsi="DejaVu Sans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  <w:lang w:bidi="zh-CN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  <w:lang w:bidi="zh-CN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23</Pages>
  <Words>5684</Words>
  <Characters>5680</Characters>
  <Application>Microsoft Macintosh Word</Application>
  <DocSecurity>0</DocSecurity>
  <Lines>47</Lines>
  <Paragraphs>22</Paragraphs>
  <ScaleCrop>false</ScaleCrop>
  <LinksUpToDate>false</LinksUpToDate>
  <CharactersWithSpaces>11342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李延 朱</cp:lastModifiedBy>
  <cp:revision>1</cp:revision>
  <dcterms:created xsi:type="dcterms:W3CDTF">2019-05-08T18:02:00Z</dcterms:created>
  <dcterms:modified xsi:type="dcterms:W3CDTF">2019-05-23T15:13:00Z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